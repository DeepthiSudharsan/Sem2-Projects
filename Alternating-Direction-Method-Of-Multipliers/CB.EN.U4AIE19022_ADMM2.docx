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6520" w14:textId="11600FFC" w:rsidR="00E81978" w:rsidRPr="008C22F7" w:rsidRDefault="00AA5AF2">
      <w:pPr>
        <w:pStyle w:val="Title"/>
        <w:rPr>
          <w:rFonts w:ascii="Verdana" w:hAnsi="Verdana"/>
          <w:sz w:val="32"/>
          <w:szCs w:val="32"/>
        </w:rPr>
      </w:pPr>
      <w:sdt>
        <w:sdtPr>
          <w:rPr>
            <w:rFonts w:ascii="Verdana" w:hAnsi="Verdana"/>
            <w:sz w:val="32"/>
            <w:szCs w:val="32"/>
          </w:rPr>
          <w:alias w:val="Title:"/>
          <w:tag w:val="Title:"/>
          <w:id w:val="726351117"/>
          <w:placeholder>
            <w:docPart w:val="5D839D0617444C9680E076BE04C526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E3B0B" w:rsidRPr="008C22F7">
            <w:rPr>
              <w:rFonts w:ascii="Verdana" w:hAnsi="Verdana"/>
              <w:sz w:val="32"/>
              <w:szCs w:val="32"/>
            </w:rPr>
            <w:t>A</w:t>
          </w:r>
          <w:r w:rsidR="00591222" w:rsidRPr="008C22F7">
            <w:rPr>
              <w:rFonts w:ascii="Verdana" w:hAnsi="Verdana"/>
              <w:sz w:val="32"/>
              <w:szCs w:val="32"/>
            </w:rPr>
            <w:t>LTERNATING</w:t>
          </w:r>
          <w:r w:rsidR="00AE3B0B" w:rsidRPr="008C22F7">
            <w:rPr>
              <w:rFonts w:ascii="Verdana" w:hAnsi="Verdana"/>
              <w:sz w:val="32"/>
              <w:szCs w:val="32"/>
            </w:rPr>
            <w:t xml:space="preserve"> D</w:t>
          </w:r>
          <w:r w:rsidR="00591222" w:rsidRPr="008C22F7">
            <w:rPr>
              <w:rFonts w:ascii="Verdana" w:hAnsi="Verdana"/>
              <w:sz w:val="32"/>
              <w:szCs w:val="32"/>
            </w:rPr>
            <w:t>IRECTION</w:t>
          </w:r>
          <w:r w:rsidR="00AE3B0B" w:rsidRPr="008C22F7">
            <w:rPr>
              <w:rFonts w:ascii="Verdana" w:hAnsi="Verdana"/>
              <w:sz w:val="32"/>
              <w:szCs w:val="32"/>
            </w:rPr>
            <w:t xml:space="preserve"> M</w:t>
          </w:r>
          <w:r w:rsidR="00591222" w:rsidRPr="008C22F7">
            <w:rPr>
              <w:rFonts w:ascii="Verdana" w:hAnsi="Verdana"/>
              <w:sz w:val="32"/>
              <w:szCs w:val="32"/>
            </w:rPr>
            <w:t>ETHOD</w:t>
          </w:r>
          <w:r w:rsidR="00AE3B0B" w:rsidRPr="008C22F7">
            <w:rPr>
              <w:rFonts w:ascii="Verdana" w:hAnsi="Verdana"/>
              <w:sz w:val="32"/>
              <w:szCs w:val="32"/>
            </w:rPr>
            <w:t xml:space="preserve"> O</w:t>
          </w:r>
          <w:r w:rsidR="00591222" w:rsidRPr="008C22F7">
            <w:rPr>
              <w:rFonts w:ascii="Verdana" w:hAnsi="Verdana"/>
              <w:sz w:val="32"/>
              <w:szCs w:val="32"/>
            </w:rPr>
            <w:t>F</w:t>
          </w:r>
          <w:r w:rsidR="00AE3B0B" w:rsidRPr="008C22F7">
            <w:rPr>
              <w:rFonts w:ascii="Verdana" w:hAnsi="Verdana"/>
              <w:sz w:val="32"/>
              <w:szCs w:val="32"/>
            </w:rPr>
            <w:t xml:space="preserve"> M</w:t>
          </w:r>
          <w:r w:rsidR="00591222" w:rsidRPr="008C22F7">
            <w:rPr>
              <w:rFonts w:ascii="Verdana" w:hAnsi="Verdana"/>
              <w:sz w:val="32"/>
              <w:szCs w:val="32"/>
            </w:rPr>
            <w:t>ULTIPLIERS (ADMM)</w:t>
          </w:r>
        </w:sdtContent>
      </w:sdt>
    </w:p>
    <w:p w14:paraId="1C6FBC75" w14:textId="77777777" w:rsidR="008C22F7" w:rsidRDefault="00AE3B0B" w:rsidP="008C22F7">
      <w:pPr>
        <w:pStyle w:val="Title2"/>
        <w:rPr>
          <w:rFonts w:ascii="Verdana" w:hAnsi="Verdana"/>
          <w:sz w:val="32"/>
          <w:szCs w:val="32"/>
        </w:rPr>
      </w:pPr>
      <w:r w:rsidRPr="008C22F7">
        <w:rPr>
          <w:rFonts w:ascii="Verdana" w:hAnsi="Verdana"/>
          <w:sz w:val="32"/>
          <w:szCs w:val="32"/>
        </w:rPr>
        <w:t>DEEPTHI SUDHARSAN (CB.EN.U4AIE19022)</w:t>
      </w:r>
    </w:p>
    <w:p w14:paraId="098A41EF" w14:textId="398F8611" w:rsidR="008C22F7" w:rsidRDefault="008C22F7" w:rsidP="008C22F7">
      <w:pPr>
        <w:pStyle w:val="Title2"/>
        <w:rPr>
          <w:rFonts w:ascii="Verdana" w:hAnsi="Verdana"/>
          <w:sz w:val="32"/>
          <w:szCs w:val="32"/>
        </w:rPr>
      </w:pPr>
    </w:p>
    <w:p w14:paraId="52171C55" w14:textId="5BA6C0C5" w:rsidR="008C22F7" w:rsidRDefault="008C22F7" w:rsidP="008C22F7">
      <w:pPr>
        <w:pStyle w:val="Title2"/>
        <w:rPr>
          <w:rFonts w:ascii="Verdana" w:hAnsi="Verdana"/>
          <w:sz w:val="32"/>
          <w:szCs w:val="32"/>
        </w:rPr>
      </w:pPr>
    </w:p>
    <w:p w14:paraId="273E21E1" w14:textId="15A68630" w:rsidR="008C22F7" w:rsidRDefault="008C22F7" w:rsidP="008C22F7">
      <w:pPr>
        <w:pStyle w:val="Title2"/>
        <w:rPr>
          <w:rFonts w:ascii="Verdana" w:hAnsi="Verdana"/>
          <w:sz w:val="32"/>
          <w:szCs w:val="32"/>
        </w:rPr>
      </w:pPr>
    </w:p>
    <w:p w14:paraId="3076A3EC" w14:textId="77777777" w:rsidR="008C22F7" w:rsidRDefault="008C22F7" w:rsidP="008C22F7">
      <w:pPr>
        <w:pStyle w:val="Title2"/>
        <w:rPr>
          <w:rFonts w:ascii="Verdana" w:hAnsi="Verdana"/>
          <w:sz w:val="32"/>
          <w:szCs w:val="32"/>
        </w:rPr>
      </w:pPr>
    </w:p>
    <w:p w14:paraId="199A8170" w14:textId="784C5DB1" w:rsidR="00591222" w:rsidRPr="008C22F7" w:rsidRDefault="008C22F7" w:rsidP="008C22F7">
      <w:pPr>
        <w:pStyle w:val="Title2"/>
        <w:rPr>
          <w:rFonts w:ascii="Verdana" w:hAnsi="Verdana"/>
          <w:sz w:val="32"/>
          <w:szCs w:val="32"/>
        </w:rPr>
      </w:pPr>
      <w:r>
        <w:rPr>
          <w:rFonts w:ascii="Verdana" w:hAnsi="Verdana"/>
          <w:noProof/>
          <w:sz w:val="23"/>
          <w:szCs w:val="23"/>
        </w:rPr>
        <w:drawing>
          <wp:inline distT="0" distB="0" distL="0" distR="0" wp14:anchorId="70F90001" wp14:editId="3EEAB60C">
            <wp:extent cx="5943600" cy="150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rita log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05585"/>
                    </a:xfrm>
                    <a:prstGeom prst="rect">
                      <a:avLst/>
                    </a:prstGeom>
                  </pic:spPr>
                </pic:pic>
              </a:graphicData>
            </a:graphic>
          </wp:inline>
        </w:drawing>
      </w:r>
      <w:r>
        <w:rPr>
          <w:rFonts w:ascii="Verdana" w:hAnsi="Verdana"/>
          <w:sz w:val="23"/>
          <w:szCs w:val="23"/>
        </w:rPr>
        <w:t xml:space="preserve">          </w:t>
      </w:r>
      <w:r w:rsidR="00591222" w:rsidRPr="00591222">
        <w:rPr>
          <w:rFonts w:ascii="Verdana" w:hAnsi="Verdana"/>
          <w:sz w:val="23"/>
          <w:szCs w:val="23"/>
        </w:rPr>
        <w:t xml:space="preserve"> B.TECH CSE-AI, CEN DEPARTMENT, AMRITA SCHOOL OF ENGINEERING </w:t>
      </w:r>
    </w:p>
    <w:p w14:paraId="373A94FC" w14:textId="4553D957" w:rsidR="00591222" w:rsidRDefault="00591222" w:rsidP="00B823AA">
      <w:pPr>
        <w:pStyle w:val="Title2"/>
      </w:pPr>
    </w:p>
    <w:p w14:paraId="3CC5C58F" w14:textId="0EB59612" w:rsidR="00582EC7" w:rsidRDefault="00591222">
      <w:r>
        <w:br w:type="page"/>
      </w:r>
    </w:p>
    <w:p w14:paraId="15417090" w14:textId="30EA705E" w:rsidR="00582EC7" w:rsidRDefault="00582EC7" w:rsidP="00582EC7">
      <w:pPr>
        <w:pStyle w:val="SectionTitle"/>
      </w:pPr>
      <w:r w:rsidRPr="00582EC7">
        <w:lastRenderedPageBreak/>
        <w:t>A</w:t>
      </w:r>
      <w:r>
        <w:t>CKNOWLEDGEMENT</w:t>
      </w:r>
    </w:p>
    <w:p w14:paraId="2B88F5EA" w14:textId="77777777" w:rsidR="00582EC7" w:rsidRDefault="00582EC7" w:rsidP="00582EC7">
      <w:pPr>
        <w:tabs>
          <w:tab w:val="left" w:pos="2088"/>
        </w:tabs>
        <w:jc w:val="center"/>
        <w:rPr>
          <w:rFonts w:ascii="Verdana" w:hAnsi="Verdana"/>
        </w:rPr>
      </w:pPr>
    </w:p>
    <w:p w14:paraId="584B9ED3" w14:textId="3571DD38" w:rsidR="00582EC7" w:rsidRPr="00582EC7" w:rsidRDefault="00582EC7" w:rsidP="00582EC7">
      <w:pPr>
        <w:ind w:left="720" w:firstLine="0"/>
        <w:rPr>
          <w:rFonts w:ascii="Verdana" w:hAnsi="Verdana"/>
        </w:rPr>
      </w:pPr>
      <w:r w:rsidRPr="00582EC7">
        <w:rPr>
          <w:rFonts w:ascii="Verdana" w:hAnsi="Verdana"/>
        </w:rPr>
        <w:t>This project would not have been possible without the support and guidance of Dr. K P Soman, who ha</w:t>
      </w:r>
      <w:r>
        <w:rPr>
          <w:rFonts w:ascii="Verdana" w:hAnsi="Verdana"/>
        </w:rPr>
        <w:t>s</w:t>
      </w:r>
      <w:r w:rsidRPr="00582EC7">
        <w:rPr>
          <w:rFonts w:ascii="Verdana" w:hAnsi="Verdana"/>
        </w:rPr>
        <w:t xml:space="preserve"> provided me with sufficient knowledge and guidelines even during these unprecedented and trying times. </w:t>
      </w:r>
    </w:p>
    <w:p w14:paraId="6818FA96" w14:textId="77777777" w:rsidR="00582EC7" w:rsidRPr="00582EC7" w:rsidRDefault="00582EC7" w:rsidP="00582EC7">
      <w:pPr>
        <w:ind w:left="720" w:firstLine="0"/>
        <w:rPr>
          <w:rFonts w:ascii="Verdana" w:hAnsi="Verdana"/>
        </w:rPr>
      </w:pPr>
    </w:p>
    <w:p w14:paraId="215248F3" w14:textId="77777777" w:rsidR="00582EC7" w:rsidRPr="00582EC7" w:rsidRDefault="00582EC7" w:rsidP="00582EC7">
      <w:pPr>
        <w:ind w:left="720" w:firstLine="0"/>
        <w:rPr>
          <w:rFonts w:ascii="Verdana" w:hAnsi="Verdana"/>
        </w:rPr>
      </w:pPr>
      <w:r w:rsidRPr="00582EC7">
        <w:rPr>
          <w:rFonts w:ascii="Verdana" w:hAnsi="Verdana"/>
        </w:rPr>
        <w:t xml:space="preserve">I would also like to thank our Computer Science and Engineering (Artificial Intelligence) department for giving me this opportunity to nurture and hone my skills. </w:t>
      </w:r>
    </w:p>
    <w:p w14:paraId="6CC560CD" w14:textId="77777777" w:rsidR="00582EC7" w:rsidRPr="00582EC7" w:rsidRDefault="00582EC7" w:rsidP="00582EC7">
      <w:pPr>
        <w:ind w:left="720" w:firstLine="0"/>
        <w:rPr>
          <w:rFonts w:ascii="Verdana" w:hAnsi="Verdana"/>
        </w:rPr>
      </w:pPr>
    </w:p>
    <w:p w14:paraId="7F790CBC" w14:textId="4A56C553" w:rsidR="00582EC7" w:rsidRPr="00582EC7" w:rsidRDefault="00582EC7" w:rsidP="00582EC7">
      <w:pPr>
        <w:ind w:left="720" w:firstLine="0"/>
        <w:rPr>
          <w:rFonts w:ascii="Verdana" w:hAnsi="Verdana"/>
        </w:rPr>
      </w:pPr>
      <w:r w:rsidRPr="00582EC7">
        <w:rPr>
          <w:rFonts w:ascii="Verdana" w:hAnsi="Verdana"/>
        </w:rPr>
        <w:t>Furthermore, I would like to thank the Amrita Vishwa Vidyapeetham management for ample resources to avail my project needs and a platform for online lectures during this lockdown.</w:t>
      </w:r>
    </w:p>
    <w:p w14:paraId="7DDCDEBC" w14:textId="1D59CD7B" w:rsidR="00582EC7" w:rsidRDefault="00582EC7" w:rsidP="00582EC7">
      <w:pPr>
        <w:tabs>
          <w:tab w:val="left" w:pos="2088"/>
        </w:tabs>
        <w:rPr>
          <w:rFonts w:ascii="Verdana" w:hAnsi="Verdana" w:cs="Trebuchet MS"/>
          <w:color w:val="000000"/>
          <w:sz w:val="28"/>
          <w:szCs w:val="28"/>
        </w:rPr>
      </w:pPr>
    </w:p>
    <w:p w14:paraId="192CB2D7" w14:textId="62D59CB3" w:rsidR="00582EC7" w:rsidRDefault="00582EC7" w:rsidP="00582EC7">
      <w:pPr>
        <w:tabs>
          <w:tab w:val="left" w:pos="2088"/>
        </w:tabs>
        <w:rPr>
          <w:rFonts w:ascii="Verdana" w:hAnsi="Verdana" w:cs="Trebuchet MS"/>
          <w:color w:val="000000"/>
          <w:sz w:val="28"/>
          <w:szCs w:val="28"/>
        </w:rPr>
      </w:pPr>
    </w:p>
    <w:p w14:paraId="37E95A84" w14:textId="77777777" w:rsidR="00582EC7" w:rsidRDefault="00582EC7" w:rsidP="00582EC7">
      <w:pPr>
        <w:tabs>
          <w:tab w:val="left" w:pos="2088"/>
        </w:tabs>
        <w:rPr>
          <w:rFonts w:ascii="Verdana" w:hAnsi="Verdana"/>
        </w:rPr>
      </w:pPr>
    </w:p>
    <w:p w14:paraId="7E07A24B" w14:textId="6C406EE7" w:rsidR="00582EC7" w:rsidRDefault="00582EC7" w:rsidP="00582EC7">
      <w:pPr>
        <w:tabs>
          <w:tab w:val="left" w:pos="2088"/>
        </w:tabs>
        <w:rPr>
          <w:rFonts w:ascii="Verdana" w:hAnsi="Verdana"/>
        </w:rPr>
      </w:pPr>
    </w:p>
    <w:p w14:paraId="7EEB91A5" w14:textId="0E035DB5" w:rsidR="00582EC7" w:rsidRDefault="00582EC7" w:rsidP="00582EC7">
      <w:pPr>
        <w:tabs>
          <w:tab w:val="left" w:pos="2088"/>
        </w:tabs>
        <w:rPr>
          <w:rFonts w:ascii="Verdana" w:hAnsi="Verdana"/>
        </w:rPr>
      </w:pPr>
    </w:p>
    <w:p w14:paraId="322E8E98" w14:textId="77777777" w:rsidR="00582EC7" w:rsidRDefault="00582EC7" w:rsidP="00582EC7">
      <w:pPr>
        <w:tabs>
          <w:tab w:val="left" w:pos="2088"/>
        </w:tabs>
        <w:rPr>
          <w:rFonts w:ascii="Verdana" w:hAnsi="Verdana"/>
        </w:rPr>
      </w:pPr>
    </w:p>
    <w:p w14:paraId="5039D5A3" w14:textId="77777777" w:rsidR="00582EC7" w:rsidRDefault="00582EC7" w:rsidP="00582EC7">
      <w:pPr>
        <w:tabs>
          <w:tab w:val="left" w:pos="2088"/>
        </w:tabs>
        <w:rPr>
          <w:rFonts w:ascii="Verdana" w:hAnsi="Verdana"/>
        </w:rPr>
      </w:pPr>
    </w:p>
    <w:sdt>
      <w:sdtPr>
        <w:rPr>
          <w:rFonts w:ascii="Verdana" w:eastAsiaTheme="minorEastAsia" w:hAnsi="Verdana" w:cstheme="minorBidi"/>
          <w:b w:val="0"/>
          <w:bCs/>
          <w:szCs w:val="24"/>
        </w:rPr>
        <w:id w:val="-1185439256"/>
        <w:docPartObj>
          <w:docPartGallery w:val="Table of Contents"/>
          <w:docPartUnique/>
        </w:docPartObj>
      </w:sdtPr>
      <w:sdtEndPr>
        <w:rPr>
          <w:rFonts w:asciiTheme="minorHAnsi" w:hAnsiTheme="minorHAnsi"/>
          <w:bCs w:val="0"/>
        </w:rPr>
      </w:sdtEndPr>
      <w:sdtContent>
        <w:p w14:paraId="5E367AA9" w14:textId="3B33BB48" w:rsidR="00FA6354" w:rsidRPr="00FA6354" w:rsidRDefault="005F68F2" w:rsidP="00FA6354">
          <w:pPr>
            <w:pStyle w:val="TOCHeading"/>
            <w:ind w:firstLine="0"/>
          </w:pPr>
          <w:r>
            <w:rPr>
              <w:rFonts w:ascii="Verdana" w:hAnsi="Verdana"/>
              <w:b w:val="0"/>
              <w:bCs/>
            </w:rPr>
            <w:t xml:space="preserve">                                       </w:t>
          </w:r>
          <w:r w:rsidR="00FA6354" w:rsidRPr="00FA6354">
            <w:rPr>
              <w:rFonts w:ascii="Verdana" w:hAnsi="Verdana"/>
              <w:b w:val="0"/>
              <w:bCs/>
            </w:rPr>
            <w:t>TABLE OF CONTENTS</w:t>
          </w:r>
        </w:p>
        <w:p w14:paraId="6B0C7C75" w14:textId="4CB7A91D" w:rsidR="00FA6354" w:rsidRPr="00FA6354" w:rsidRDefault="00FA6354">
          <w:pPr>
            <w:pStyle w:val="TOC1"/>
            <w:rPr>
              <w:rFonts w:ascii="Verdana" w:hAnsi="Verdana"/>
              <w:bCs/>
            </w:rPr>
          </w:pPr>
          <w:r w:rsidRPr="00FA6354">
            <w:rPr>
              <w:rFonts w:ascii="Verdana" w:hAnsi="Verdana"/>
              <w:bCs/>
            </w:rPr>
            <w:t>ABSTRACT</w:t>
          </w:r>
          <w:r w:rsidRPr="00FA6354">
            <w:rPr>
              <w:rFonts w:ascii="Verdana" w:hAnsi="Verdana"/>
              <w:bCs/>
            </w:rPr>
            <w:ptab w:relativeTo="margin" w:alignment="right" w:leader="dot"/>
          </w:r>
          <w:r w:rsidR="008D6F11">
            <w:rPr>
              <w:rFonts w:ascii="Verdana" w:hAnsi="Verdana"/>
              <w:bCs/>
            </w:rPr>
            <w:t>4</w:t>
          </w:r>
        </w:p>
        <w:p w14:paraId="6541E023" w14:textId="6AFB15CF" w:rsidR="00FA6354" w:rsidRPr="00FA6354" w:rsidRDefault="00FA6354">
          <w:pPr>
            <w:pStyle w:val="TOC1"/>
            <w:rPr>
              <w:rFonts w:ascii="Verdana" w:hAnsi="Verdana"/>
              <w:bCs/>
            </w:rPr>
          </w:pPr>
          <w:r w:rsidRPr="00FA6354">
            <w:rPr>
              <w:rFonts w:ascii="Verdana" w:hAnsi="Verdana"/>
              <w:bCs/>
            </w:rPr>
            <w:t xml:space="preserve">HOW TO APPROACH [CONVEX] ADMM PROBLEMS? (TWO METHODS) </w:t>
          </w:r>
          <w:r w:rsidRPr="00FA6354">
            <w:rPr>
              <w:rFonts w:ascii="Verdana" w:hAnsi="Verdana"/>
              <w:bCs/>
            </w:rPr>
            <w:ptab w:relativeTo="margin" w:alignment="right" w:leader="dot"/>
          </w:r>
          <w:r w:rsidR="008D6F11">
            <w:rPr>
              <w:rFonts w:ascii="Verdana" w:hAnsi="Verdana"/>
              <w:bCs/>
            </w:rPr>
            <w:t>6</w:t>
          </w:r>
        </w:p>
        <w:p w14:paraId="5CA7EBEA" w14:textId="094088D4" w:rsidR="00FA6354" w:rsidRPr="00FA6354" w:rsidRDefault="00FA6354" w:rsidP="00FA6354">
          <w:pPr>
            <w:pStyle w:val="TOC1"/>
            <w:rPr>
              <w:rFonts w:ascii="Verdana" w:hAnsi="Verdana"/>
              <w:bCs/>
            </w:rPr>
          </w:pPr>
          <w:r>
            <w:rPr>
              <w:rFonts w:ascii="Verdana" w:hAnsi="Verdana"/>
              <w:bCs/>
            </w:rPr>
            <w:t xml:space="preserve">                   </w:t>
          </w:r>
          <w:r w:rsidRPr="00FA6354">
            <w:rPr>
              <w:rFonts w:ascii="Verdana" w:hAnsi="Verdana"/>
              <w:bCs/>
            </w:rPr>
            <w:t>METHOD 1</w:t>
          </w:r>
          <w:r w:rsidRPr="00FA6354">
            <w:rPr>
              <w:rFonts w:ascii="Verdana" w:hAnsi="Verdana"/>
              <w:bCs/>
            </w:rPr>
            <w:ptab w:relativeTo="margin" w:alignment="right" w:leader="dot"/>
          </w:r>
          <w:r w:rsidR="008D6F11">
            <w:rPr>
              <w:rFonts w:ascii="Verdana" w:hAnsi="Verdana"/>
              <w:bCs/>
            </w:rPr>
            <w:t>6</w:t>
          </w:r>
        </w:p>
        <w:p w14:paraId="31125310" w14:textId="76439B42" w:rsidR="00FA6354" w:rsidRPr="00FA6354" w:rsidRDefault="00FA6354" w:rsidP="00FA6354">
          <w:pPr>
            <w:pStyle w:val="TOC1"/>
            <w:rPr>
              <w:rFonts w:ascii="Verdana" w:hAnsi="Verdana"/>
              <w:bCs/>
            </w:rPr>
          </w:pPr>
          <w:r>
            <w:rPr>
              <w:rFonts w:ascii="Verdana" w:hAnsi="Verdana"/>
              <w:bCs/>
            </w:rPr>
            <w:t xml:space="preserve">                   </w:t>
          </w:r>
          <w:r w:rsidRPr="00FA6354">
            <w:rPr>
              <w:rFonts w:ascii="Verdana" w:hAnsi="Verdana"/>
              <w:bCs/>
            </w:rPr>
            <w:t xml:space="preserve">METHOD 2 </w:t>
          </w:r>
          <w:r w:rsidRPr="00FA6354">
            <w:rPr>
              <w:rFonts w:ascii="Verdana" w:hAnsi="Verdana"/>
              <w:bCs/>
            </w:rPr>
            <w:ptab w:relativeTo="margin" w:alignment="right" w:leader="dot"/>
          </w:r>
          <w:r w:rsidR="008D6F11">
            <w:rPr>
              <w:rFonts w:ascii="Verdana" w:hAnsi="Verdana"/>
              <w:bCs/>
            </w:rPr>
            <w:t>9</w:t>
          </w:r>
        </w:p>
        <w:p w14:paraId="27096B99" w14:textId="0EF89992" w:rsidR="00FA6354" w:rsidRPr="00FA6354" w:rsidRDefault="00FA6354" w:rsidP="00FA6354">
          <w:pPr>
            <w:pStyle w:val="TOC1"/>
            <w:rPr>
              <w:rFonts w:ascii="Verdana" w:hAnsi="Verdana"/>
              <w:bCs/>
            </w:rPr>
          </w:pPr>
          <w:r w:rsidRPr="00FA6354">
            <w:rPr>
              <w:rFonts w:ascii="Verdana" w:hAnsi="Verdana"/>
            </w:rPr>
            <w:t>SOME EXAMPLES WHERE ADMM COMES INTO USE</w:t>
          </w:r>
          <w:r w:rsidRPr="00FA6354">
            <w:rPr>
              <w:rFonts w:ascii="Verdana" w:hAnsi="Verdana"/>
              <w:bCs/>
            </w:rPr>
            <w:t xml:space="preserve"> </w:t>
          </w:r>
          <w:r w:rsidRPr="00FA6354">
            <w:rPr>
              <w:rFonts w:ascii="Verdana" w:hAnsi="Verdana"/>
              <w:bCs/>
            </w:rPr>
            <w:ptab w:relativeTo="margin" w:alignment="right" w:leader="dot"/>
          </w:r>
          <w:r w:rsidR="008D6F11">
            <w:rPr>
              <w:rFonts w:ascii="Verdana" w:hAnsi="Verdana"/>
              <w:bCs/>
            </w:rPr>
            <w:t>10</w:t>
          </w:r>
        </w:p>
        <w:p w14:paraId="2F719DCE" w14:textId="1B8DCA5D" w:rsidR="00FA6354" w:rsidRPr="00FA6354" w:rsidRDefault="00FA6354" w:rsidP="00FA6354">
          <w:pPr>
            <w:pStyle w:val="TOC1"/>
            <w:rPr>
              <w:rFonts w:ascii="Verdana" w:hAnsi="Verdana"/>
              <w:bCs/>
            </w:rPr>
          </w:pPr>
          <w:r>
            <w:rPr>
              <w:rFonts w:ascii="Verdana" w:hAnsi="Verdana"/>
              <w:bCs/>
            </w:rPr>
            <w:t xml:space="preserve">                   </w:t>
          </w:r>
          <w:r w:rsidRPr="00FA6354">
            <w:rPr>
              <w:rFonts w:ascii="Verdana" w:hAnsi="Verdana"/>
              <w:bCs/>
            </w:rPr>
            <w:t xml:space="preserve">CONVEX OPTIMIZATION PROBLEMS </w:t>
          </w:r>
          <w:r w:rsidRPr="00FA6354">
            <w:rPr>
              <w:rFonts w:ascii="Verdana" w:hAnsi="Verdana"/>
              <w:bCs/>
            </w:rPr>
            <w:ptab w:relativeTo="margin" w:alignment="right" w:leader="dot"/>
          </w:r>
          <w:r w:rsidR="008D6F11">
            <w:rPr>
              <w:rFonts w:ascii="Verdana" w:hAnsi="Verdana"/>
              <w:bCs/>
            </w:rPr>
            <w:t>10</w:t>
          </w:r>
        </w:p>
        <w:p w14:paraId="34BFBDC8" w14:textId="1F7DFCAB" w:rsidR="00FA6354" w:rsidRPr="00FA6354" w:rsidRDefault="00FA6354" w:rsidP="00FA6354">
          <w:pPr>
            <w:pStyle w:val="TOC1"/>
            <w:rPr>
              <w:rFonts w:ascii="Verdana" w:hAnsi="Verdana"/>
              <w:bCs/>
            </w:rPr>
          </w:pPr>
          <w:r>
            <w:rPr>
              <w:rFonts w:ascii="Verdana" w:hAnsi="Verdana"/>
              <w:bCs/>
            </w:rPr>
            <w:t xml:space="preserve">                                    </w:t>
          </w:r>
          <w:r w:rsidRPr="00FA6354">
            <w:rPr>
              <w:rFonts w:ascii="Verdana" w:hAnsi="Verdana"/>
              <w:bCs/>
            </w:rPr>
            <w:t>LASSO</w:t>
          </w:r>
          <w:r w:rsidRPr="00FA6354">
            <w:rPr>
              <w:rFonts w:ascii="Verdana" w:hAnsi="Verdana"/>
              <w:bCs/>
            </w:rPr>
            <w:ptab w:relativeTo="margin" w:alignment="right" w:leader="dot"/>
          </w:r>
          <w:r w:rsidR="008D6F11">
            <w:rPr>
              <w:rFonts w:ascii="Verdana" w:hAnsi="Verdana"/>
              <w:bCs/>
            </w:rPr>
            <w:t>10</w:t>
          </w:r>
        </w:p>
        <w:p w14:paraId="3AE0623F" w14:textId="6A4A3763" w:rsidR="00FA6354" w:rsidRDefault="00FA6354" w:rsidP="00FA6354">
          <w:pPr>
            <w:pStyle w:val="TOC1"/>
            <w:rPr>
              <w:rFonts w:ascii="Verdana" w:hAnsi="Verdana"/>
              <w:bCs/>
            </w:rPr>
          </w:pPr>
          <w:r>
            <w:rPr>
              <w:rFonts w:ascii="Verdana" w:hAnsi="Verdana"/>
              <w:bCs/>
            </w:rPr>
            <w:t xml:space="preserve">                                    </w:t>
          </w:r>
          <w:r w:rsidRPr="00FA6354">
            <w:rPr>
              <w:rFonts w:ascii="Verdana" w:hAnsi="Verdana"/>
              <w:bCs/>
            </w:rPr>
            <w:t xml:space="preserve">LINEAR PROGRAMMING </w:t>
          </w:r>
          <w:r w:rsidRPr="00FA6354">
            <w:rPr>
              <w:rFonts w:ascii="Verdana" w:hAnsi="Verdana"/>
              <w:bCs/>
            </w:rPr>
            <w:ptab w:relativeTo="margin" w:alignment="right" w:leader="dot"/>
          </w:r>
          <w:r w:rsidR="000742B1">
            <w:rPr>
              <w:rFonts w:ascii="Verdana" w:hAnsi="Verdana"/>
              <w:bCs/>
            </w:rPr>
            <w:t>1</w:t>
          </w:r>
          <w:r w:rsidR="008D6F11">
            <w:rPr>
              <w:rFonts w:ascii="Verdana" w:hAnsi="Verdana"/>
              <w:bCs/>
            </w:rPr>
            <w:t>2</w:t>
          </w:r>
        </w:p>
        <w:p w14:paraId="41F28CE3" w14:textId="5DA0729F" w:rsidR="005F68F2" w:rsidRPr="00FA6354" w:rsidRDefault="005F68F2" w:rsidP="005F68F2">
          <w:pPr>
            <w:pStyle w:val="TOC1"/>
            <w:rPr>
              <w:rFonts w:ascii="Verdana" w:hAnsi="Verdana"/>
              <w:bCs/>
            </w:rPr>
          </w:pPr>
          <w:r>
            <w:rPr>
              <w:rFonts w:ascii="Verdana" w:hAnsi="Verdana"/>
              <w:bCs/>
            </w:rPr>
            <w:t xml:space="preserve">                                    QUADRATIC PROGRAMMING</w:t>
          </w:r>
          <w:r w:rsidRPr="00FA6354">
            <w:rPr>
              <w:rFonts w:ascii="Verdana" w:hAnsi="Verdana"/>
              <w:bCs/>
            </w:rPr>
            <w:ptab w:relativeTo="margin" w:alignment="right" w:leader="dot"/>
          </w:r>
          <w:r w:rsidRPr="00FA6354">
            <w:rPr>
              <w:rFonts w:ascii="Verdana" w:hAnsi="Verdana"/>
              <w:bCs/>
            </w:rPr>
            <w:t>1</w:t>
          </w:r>
          <w:r w:rsidR="008D6F11">
            <w:rPr>
              <w:rFonts w:ascii="Verdana" w:hAnsi="Verdana"/>
              <w:bCs/>
            </w:rPr>
            <w:t>4</w:t>
          </w:r>
        </w:p>
        <w:p w14:paraId="091D3E7A" w14:textId="6DD545CA" w:rsidR="005F68F2" w:rsidRDefault="005F68F2" w:rsidP="005F68F2">
          <w:pPr>
            <w:rPr>
              <w:rFonts w:ascii="Verdana" w:hAnsi="Verdana"/>
              <w:bCs/>
            </w:rPr>
          </w:pPr>
          <w:r>
            <w:rPr>
              <w:rFonts w:ascii="Verdana" w:hAnsi="Verdana"/>
              <w:bCs/>
            </w:rPr>
            <w:t xml:space="preserve">                                    INTERSECTION OF POLYHEDRA</w:t>
          </w:r>
          <w:r w:rsidRPr="00FA6354">
            <w:rPr>
              <w:rFonts w:ascii="Verdana" w:hAnsi="Verdana"/>
              <w:bCs/>
            </w:rPr>
            <w:t xml:space="preserve"> </w:t>
          </w:r>
          <w:r w:rsidRPr="00FA6354">
            <w:rPr>
              <w:rFonts w:ascii="Verdana" w:hAnsi="Verdana"/>
              <w:bCs/>
            </w:rPr>
            <w:ptab w:relativeTo="margin" w:alignment="right" w:leader="dot"/>
          </w:r>
          <w:r w:rsidR="000742B1">
            <w:rPr>
              <w:rFonts w:ascii="Verdana" w:hAnsi="Verdana"/>
              <w:bCs/>
            </w:rPr>
            <w:t>1</w:t>
          </w:r>
          <w:r w:rsidR="008D6F11">
            <w:rPr>
              <w:rFonts w:ascii="Verdana" w:hAnsi="Verdana"/>
              <w:bCs/>
            </w:rPr>
            <w:t>7</w:t>
          </w:r>
        </w:p>
        <w:p w14:paraId="1E05DCDC" w14:textId="66A97C9D" w:rsidR="005F68F2" w:rsidRPr="00FA6354" w:rsidRDefault="005F68F2" w:rsidP="005F68F2">
          <w:pPr>
            <w:pStyle w:val="TOC1"/>
            <w:rPr>
              <w:rFonts w:ascii="Verdana" w:hAnsi="Verdana"/>
              <w:bCs/>
            </w:rPr>
          </w:pPr>
          <w:r>
            <w:rPr>
              <w:rFonts w:ascii="Verdana" w:hAnsi="Verdana"/>
              <w:bCs/>
            </w:rPr>
            <w:t xml:space="preserve">                                    TOTAL VARIATION MINIMIZATION</w:t>
          </w:r>
          <w:r w:rsidRPr="00FA6354">
            <w:rPr>
              <w:rFonts w:ascii="Verdana" w:hAnsi="Verdana"/>
              <w:bCs/>
            </w:rPr>
            <w:ptab w:relativeTo="margin" w:alignment="right" w:leader="dot"/>
          </w:r>
          <w:r w:rsidR="008D6F11">
            <w:rPr>
              <w:rFonts w:ascii="Verdana" w:hAnsi="Verdana"/>
              <w:bCs/>
            </w:rPr>
            <w:t>20</w:t>
          </w:r>
        </w:p>
        <w:p w14:paraId="7EFA1539" w14:textId="1D96FB4C" w:rsidR="00FA6354" w:rsidRDefault="005F68F2" w:rsidP="00FA6354">
          <w:pPr>
            <w:rPr>
              <w:rFonts w:ascii="Verdana" w:hAnsi="Verdana"/>
              <w:bCs/>
            </w:rPr>
          </w:pPr>
          <w:r>
            <w:rPr>
              <w:rFonts w:ascii="Verdana" w:hAnsi="Verdana"/>
              <w:bCs/>
            </w:rPr>
            <w:t xml:space="preserve">                 NON - </w:t>
          </w:r>
          <w:r w:rsidRPr="00FA6354">
            <w:rPr>
              <w:rFonts w:ascii="Verdana" w:hAnsi="Verdana"/>
              <w:bCs/>
            </w:rPr>
            <w:t xml:space="preserve">CONVEX OPTIMIZATION PROBLEMS </w:t>
          </w:r>
          <w:r w:rsidRPr="00FA6354">
            <w:rPr>
              <w:rFonts w:ascii="Verdana" w:hAnsi="Verdana"/>
              <w:bCs/>
            </w:rPr>
            <w:ptab w:relativeTo="margin" w:alignment="right" w:leader="dot"/>
          </w:r>
          <w:r w:rsidR="000742B1">
            <w:rPr>
              <w:rFonts w:ascii="Verdana" w:hAnsi="Verdana"/>
              <w:bCs/>
            </w:rPr>
            <w:t>2</w:t>
          </w:r>
          <w:r w:rsidR="008D6F11">
            <w:rPr>
              <w:rFonts w:ascii="Verdana" w:hAnsi="Verdana"/>
              <w:bCs/>
            </w:rPr>
            <w:t>3</w:t>
          </w:r>
        </w:p>
        <w:p w14:paraId="6BFA0C7B" w14:textId="031971DC" w:rsidR="005F68F2" w:rsidRDefault="005F68F2" w:rsidP="005F68F2">
          <w:pPr>
            <w:pStyle w:val="TOC1"/>
            <w:rPr>
              <w:rFonts w:ascii="Verdana" w:hAnsi="Verdana"/>
              <w:bCs/>
            </w:rPr>
          </w:pPr>
          <w:r>
            <w:rPr>
              <w:rFonts w:ascii="Verdana" w:hAnsi="Verdana"/>
              <w:bCs/>
            </w:rPr>
            <w:t xml:space="preserve">                                    REGRESSOR SELECTION (LASSO)</w:t>
          </w:r>
          <w:r w:rsidRPr="00FA6354">
            <w:rPr>
              <w:rFonts w:ascii="Verdana" w:hAnsi="Verdana"/>
              <w:bCs/>
            </w:rPr>
            <w:ptab w:relativeTo="margin" w:alignment="right" w:leader="dot"/>
          </w:r>
          <w:r w:rsidR="000742B1">
            <w:rPr>
              <w:rFonts w:ascii="Verdana" w:hAnsi="Verdana"/>
              <w:bCs/>
            </w:rPr>
            <w:t>2</w:t>
          </w:r>
          <w:r w:rsidR="008D6F11">
            <w:rPr>
              <w:rFonts w:ascii="Verdana" w:hAnsi="Verdana"/>
              <w:bCs/>
            </w:rPr>
            <w:t>3</w:t>
          </w:r>
        </w:p>
        <w:p w14:paraId="6994F343" w14:textId="4850D4AB" w:rsidR="005F68F2" w:rsidRPr="00FA6354" w:rsidRDefault="005F68F2" w:rsidP="005F68F2">
          <w:pPr>
            <w:pStyle w:val="TOC1"/>
            <w:rPr>
              <w:rFonts w:ascii="Verdana" w:hAnsi="Verdana"/>
              <w:bCs/>
            </w:rPr>
          </w:pPr>
          <w:r>
            <w:rPr>
              <w:rFonts w:ascii="Verdana" w:hAnsi="Verdana"/>
              <w:bCs/>
            </w:rPr>
            <w:t>OTHER NOTABLE APPLICATIONS OF ADMM</w:t>
          </w:r>
          <w:r w:rsidRPr="00FA6354">
            <w:rPr>
              <w:rFonts w:ascii="Verdana" w:hAnsi="Verdana"/>
              <w:bCs/>
            </w:rPr>
            <w:ptab w:relativeTo="margin" w:alignment="right" w:leader="dot"/>
          </w:r>
          <w:r w:rsidR="000742B1">
            <w:rPr>
              <w:rFonts w:ascii="Verdana" w:hAnsi="Verdana"/>
              <w:bCs/>
            </w:rPr>
            <w:t>2</w:t>
          </w:r>
          <w:r w:rsidR="008D6F11">
            <w:rPr>
              <w:rFonts w:ascii="Verdana" w:hAnsi="Verdana"/>
              <w:bCs/>
            </w:rPr>
            <w:t>7</w:t>
          </w:r>
        </w:p>
        <w:p w14:paraId="1245300D" w14:textId="4F411CD7" w:rsidR="005F68F2" w:rsidRPr="00FA6354" w:rsidRDefault="005F68F2" w:rsidP="005F68F2">
          <w:pPr>
            <w:pStyle w:val="TOC1"/>
            <w:rPr>
              <w:rFonts w:ascii="Verdana" w:hAnsi="Verdana"/>
              <w:bCs/>
            </w:rPr>
          </w:pPr>
          <w:r>
            <w:rPr>
              <w:rFonts w:ascii="Verdana" w:hAnsi="Verdana"/>
              <w:bCs/>
            </w:rPr>
            <w:t>REFERENCES</w:t>
          </w:r>
          <w:r w:rsidRPr="00FA6354">
            <w:rPr>
              <w:rFonts w:ascii="Verdana" w:hAnsi="Verdana"/>
              <w:bCs/>
            </w:rPr>
            <w:ptab w:relativeTo="margin" w:alignment="right" w:leader="dot"/>
          </w:r>
          <w:r w:rsidR="000742B1">
            <w:rPr>
              <w:rFonts w:ascii="Verdana" w:hAnsi="Verdana"/>
              <w:bCs/>
            </w:rPr>
            <w:t>2</w:t>
          </w:r>
          <w:r w:rsidR="008D6F11">
            <w:rPr>
              <w:rFonts w:ascii="Verdana" w:hAnsi="Verdana"/>
              <w:bCs/>
            </w:rPr>
            <w:t>8</w:t>
          </w:r>
        </w:p>
        <w:p w14:paraId="1E2CA6DC" w14:textId="77777777" w:rsidR="005F68F2" w:rsidRPr="00FA6354" w:rsidRDefault="005F68F2" w:rsidP="00FA6354">
          <w:pPr>
            <w:rPr>
              <w:rFonts w:ascii="Verdana" w:hAnsi="Verdana"/>
            </w:rPr>
          </w:pPr>
        </w:p>
        <w:p w14:paraId="11B80BC3" w14:textId="77777777" w:rsidR="00FA6354" w:rsidRPr="00FA6354" w:rsidRDefault="00FA6354" w:rsidP="00FA6354">
          <w:pPr>
            <w:rPr>
              <w:rFonts w:ascii="Verdana" w:hAnsi="Verdana"/>
            </w:rPr>
          </w:pPr>
        </w:p>
        <w:p w14:paraId="68AA7437" w14:textId="55F7AEFA" w:rsidR="00FA6354" w:rsidRDefault="00FA6354" w:rsidP="00FA6354">
          <w:pPr>
            <w:pStyle w:val="TOC3"/>
            <w:ind w:left="0" w:firstLine="0"/>
          </w:pPr>
          <w:r>
            <w:t xml:space="preserve">        </w:t>
          </w:r>
        </w:p>
      </w:sdtContent>
    </w:sdt>
    <w:p w14:paraId="0F350816" w14:textId="6D309F1A" w:rsidR="00FA6354" w:rsidRDefault="00FA6354"/>
    <w:p w14:paraId="5D726249" w14:textId="0B566867" w:rsidR="00E81978" w:rsidRPr="00591222" w:rsidRDefault="00591222">
      <w:pPr>
        <w:pStyle w:val="SectionTitle"/>
        <w:rPr>
          <w:rFonts w:ascii="Verdana" w:hAnsi="Verdana"/>
        </w:rPr>
      </w:pPr>
      <w:bookmarkStart w:id="0" w:name="_Toc41223402"/>
      <w:r>
        <w:rPr>
          <w:rFonts w:ascii="Verdana" w:hAnsi="Verdana"/>
        </w:rPr>
        <w:lastRenderedPageBreak/>
        <w:t>ABSTRACT</w:t>
      </w:r>
      <w:bookmarkEnd w:id="0"/>
    </w:p>
    <w:p w14:paraId="10994CF5" w14:textId="77777777" w:rsidR="0078784C" w:rsidRPr="0078784C" w:rsidRDefault="0078784C">
      <w:pPr>
        <w:rPr>
          <w:rStyle w:val="Emphasis"/>
          <w:rFonts w:ascii="Verdana" w:hAnsi="Verdana"/>
          <w:i w:val="0"/>
          <w:iCs w:val="0"/>
        </w:rPr>
      </w:pPr>
    </w:p>
    <w:p w14:paraId="64929EFB" w14:textId="6D28EB32" w:rsidR="008C22F7" w:rsidRDefault="008C22F7" w:rsidP="008C22F7">
      <w:pPr>
        <w:ind w:firstLine="0"/>
        <w:rPr>
          <w:rFonts w:ascii="Verdana" w:hAnsi="Verdana"/>
        </w:rPr>
      </w:pPr>
      <w:r>
        <w:rPr>
          <w:rFonts w:ascii="Verdana" w:hAnsi="Verdana"/>
        </w:rPr>
        <w:t xml:space="preserve">                       </w:t>
      </w:r>
      <w:r w:rsidRPr="008C22F7">
        <w:rPr>
          <w:rFonts w:ascii="Verdana" w:hAnsi="Verdana"/>
          <w:b/>
          <w:bCs/>
        </w:rPr>
        <w:t>Optimization</w:t>
      </w:r>
      <w:r w:rsidRPr="001B5796">
        <w:rPr>
          <w:rFonts w:ascii="Verdana" w:hAnsi="Verdana"/>
        </w:rPr>
        <w:t xml:space="preserve"> is finding the best/optimum output by maximizing or minimizing a given function such that it  also satisfies certain constraints. There are different types of optimization that are in use for a variety of purposes. </w:t>
      </w:r>
      <w:r w:rsidRPr="008C22F7">
        <w:rPr>
          <w:rFonts w:ascii="Verdana" w:hAnsi="Verdana"/>
          <w:b/>
          <w:bCs/>
        </w:rPr>
        <w:t>Convex and Non – convex optimizations</w:t>
      </w:r>
      <w:r w:rsidRPr="001B5796">
        <w:rPr>
          <w:rFonts w:ascii="Verdana" w:hAnsi="Verdana"/>
        </w:rPr>
        <w:t xml:space="preserve"> are two well-known types. The optimization is convex or </w:t>
      </w:r>
      <w:r w:rsidR="007E2F61">
        <w:rPr>
          <w:rFonts w:ascii="Verdana" w:hAnsi="Verdana"/>
        </w:rPr>
        <w:t xml:space="preserve">non – convex </w:t>
      </w:r>
      <w:r w:rsidRPr="001B5796">
        <w:rPr>
          <w:rFonts w:ascii="Verdana" w:hAnsi="Verdana"/>
        </w:rPr>
        <w:t xml:space="preserve"> based on whether or not its objective function or any of its constraints are convex or non-convex. Suppose, we are given the area of a lawn and we also know that it’s perimeter is as small as possible and we have to find the dimensions </w:t>
      </w:r>
      <w:r w:rsidR="0097604F">
        <w:rPr>
          <w:rFonts w:ascii="Verdana" w:hAnsi="Verdana"/>
        </w:rPr>
        <w:t>o</w:t>
      </w:r>
      <w:r w:rsidRPr="001B5796">
        <w:rPr>
          <w:rFonts w:ascii="Verdana" w:hAnsi="Verdana"/>
        </w:rPr>
        <w:t>f the lawn. This is an example of optimization.</w:t>
      </w:r>
    </w:p>
    <w:p w14:paraId="5E101D11" w14:textId="77777777" w:rsidR="008C22F7" w:rsidRPr="001B5796" w:rsidRDefault="008C22F7" w:rsidP="008C22F7">
      <w:pPr>
        <w:ind w:firstLine="0"/>
        <w:rPr>
          <w:rFonts w:ascii="Verdana" w:hAnsi="Verdana"/>
        </w:rPr>
      </w:pPr>
    </w:p>
    <w:p w14:paraId="7CFED101" w14:textId="3B5EAB56" w:rsidR="001B5796" w:rsidRDefault="008C22F7" w:rsidP="001B5796">
      <w:pPr>
        <w:rPr>
          <w:rFonts w:ascii="Verdana" w:hAnsi="Verdana" w:cs="Arial"/>
          <w:color w:val="222222"/>
          <w:shd w:val="clear" w:color="auto" w:fill="FFFFFF"/>
        </w:rPr>
      </w:pPr>
      <w:r>
        <w:rPr>
          <w:rFonts w:ascii="Verdana" w:hAnsi="Verdana" w:cs="Arial"/>
          <w:color w:val="222222"/>
          <w:shd w:val="clear" w:color="auto" w:fill="FFFFFF"/>
        </w:rPr>
        <w:t xml:space="preserve">        </w:t>
      </w:r>
      <w:r w:rsidR="001B5796" w:rsidRPr="001B5796">
        <w:rPr>
          <w:rFonts w:ascii="Verdana" w:hAnsi="Verdana" w:cs="Arial"/>
          <w:color w:val="222222"/>
          <w:shd w:val="clear" w:color="auto" w:fill="FFFFFF"/>
        </w:rPr>
        <w:t>The alternating direction method of multipliers (</w:t>
      </w:r>
      <w:r w:rsidR="001B5796" w:rsidRPr="001B5796">
        <w:rPr>
          <w:rFonts w:ascii="Verdana" w:hAnsi="Verdana" w:cs="Arial"/>
          <w:b/>
          <w:bCs/>
          <w:color w:val="222222"/>
          <w:shd w:val="clear" w:color="auto" w:fill="FFFFFF"/>
        </w:rPr>
        <w:t>ADMM</w:t>
      </w:r>
      <w:r w:rsidR="001B5796" w:rsidRPr="001B5796">
        <w:rPr>
          <w:rFonts w:ascii="Verdana" w:hAnsi="Verdana" w:cs="Arial"/>
          <w:color w:val="222222"/>
          <w:shd w:val="clear" w:color="auto" w:fill="FFFFFF"/>
        </w:rPr>
        <w:t xml:space="preserve">) is a </w:t>
      </w:r>
      <w:r w:rsidR="001B5796" w:rsidRPr="001B5796">
        <w:rPr>
          <w:rFonts w:ascii="Verdana" w:hAnsi="Verdana"/>
        </w:rPr>
        <w:t>powerful iterative</w:t>
      </w:r>
      <w:r w:rsidR="001B5796" w:rsidRPr="001B5796">
        <w:rPr>
          <w:rFonts w:ascii="Verdana" w:hAnsi="Verdana" w:cs="Arial"/>
          <w:color w:val="222222"/>
          <w:shd w:val="clear" w:color="auto" w:fill="FFFFFF"/>
        </w:rPr>
        <w:t xml:space="preserve"> algorithm that solves convex (Linear programming, Quadratic Programming </w:t>
      </w:r>
      <w:proofErr w:type="spellStart"/>
      <w:r w:rsidR="001B5796" w:rsidRPr="001B5796">
        <w:rPr>
          <w:rFonts w:ascii="Verdana" w:hAnsi="Verdana" w:cs="Arial"/>
          <w:color w:val="222222"/>
          <w:shd w:val="clear" w:color="auto" w:fill="FFFFFF"/>
        </w:rPr>
        <w:t>etc</w:t>
      </w:r>
      <w:proofErr w:type="spellEnd"/>
      <w:r w:rsidR="001B5796" w:rsidRPr="001B5796">
        <w:rPr>
          <w:rFonts w:ascii="Verdana" w:hAnsi="Verdana" w:cs="Arial"/>
          <w:color w:val="222222"/>
          <w:shd w:val="clear" w:color="auto" w:fill="FFFFFF"/>
        </w:rPr>
        <w:t xml:space="preserve">) optimization problems by breaking them into smaller pieces. It is a modification of the </w:t>
      </w:r>
      <w:r w:rsidR="001B5796" w:rsidRPr="008C22F7">
        <w:rPr>
          <w:rFonts w:ascii="Verdana" w:hAnsi="Verdana" w:cs="Arial"/>
          <w:b/>
          <w:bCs/>
          <w:color w:val="222222"/>
          <w:shd w:val="clear" w:color="auto" w:fill="FFFFFF"/>
        </w:rPr>
        <w:t xml:space="preserve">augmented </w:t>
      </w:r>
      <w:proofErr w:type="spellStart"/>
      <w:r w:rsidR="001B5796" w:rsidRPr="008C22F7">
        <w:rPr>
          <w:rFonts w:ascii="Verdana" w:hAnsi="Verdana" w:cs="Arial"/>
          <w:b/>
          <w:bCs/>
          <w:color w:val="222222"/>
          <w:shd w:val="clear" w:color="auto" w:fill="FFFFFF"/>
        </w:rPr>
        <w:t>Lagrangian</w:t>
      </w:r>
      <w:proofErr w:type="spellEnd"/>
      <w:r w:rsidR="001B5796" w:rsidRPr="001B5796">
        <w:rPr>
          <w:rFonts w:ascii="Verdana" w:hAnsi="Verdana" w:cs="Arial"/>
          <w:color w:val="222222"/>
          <w:shd w:val="clear" w:color="auto" w:fill="FFFFFF"/>
        </w:rPr>
        <w:t xml:space="preserve"> that partially updates the dual variables over iterations. </w:t>
      </w:r>
    </w:p>
    <w:p w14:paraId="17EEFC5A" w14:textId="7F736E4F" w:rsidR="001B5796" w:rsidRPr="001B5796" w:rsidRDefault="001B5796" w:rsidP="001B5796">
      <w:pPr>
        <w:ind w:firstLine="0"/>
        <w:rPr>
          <w:rFonts w:ascii="Verdana" w:hAnsi="Verdana"/>
        </w:rPr>
      </w:pPr>
      <w:r>
        <w:rPr>
          <w:rFonts w:ascii="Verdana" w:hAnsi="Verdana"/>
        </w:rPr>
        <w:t xml:space="preserve">      </w:t>
      </w:r>
    </w:p>
    <w:p w14:paraId="18DE053D" w14:textId="0010807D" w:rsidR="001B5796" w:rsidRPr="001B5796" w:rsidRDefault="008C22F7" w:rsidP="001B5796">
      <w:pPr>
        <w:rPr>
          <w:rFonts w:ascii="Verdana" w:hAnsi="Verdana"/>
        </w:rPr>
      </w:pPr>
      <w:r>
        <w:rPr>
          <w:rFonts w:ascii="Verdana" w:hAnsi="Verdana"/>
          <w:noProof/>
        </w:rPr>
        <w:t xml:space="preserve">       </w:t>
      </w:r>
      <w:r w:rsidR="001B5796" w:rsidRPr="001B5796">
        <w:rPr>
          <w:rFonts w:ascii="Verdana" w:hAnsi="Verdana"/>
          <w:noProof/>
        </w:rPr>
        <w:t>Augmented lagra</w:t>
      </w:r>
      <w:r w:rsidR="00B20B2D">
        <w:rPr>
          <w:rFonts w:ascii="Verdana" w:hAnsi="Verdana"/>
          <w:noProof/>
        </w:rPr>
        <w:t>n</w:t>
      </w:r>
      <w:r w:rsidR="001B5796" w:rsidRPr="001B5796">
        <w:rPr>
          <w:rFonts w:ascii="Verdana" w:hAnsi="Verdana"/>
          <w:noProof/>
        </w:rPr>
        <w:t>gian is a popular method for solving constrained optimization problems. Augmented lagragian method that uses partial updates is none other than ADMM.</w:t>
      </w:r>
      <w:r>
        <w:rPr>
          <w:rFonts w:ascii="Verdana" w:hAnsi="Verdana"/>
          <w:noProof/>
        </w:rPr>
        <w:t xml:space="preserve"> </w:t>
      </w:r>
      <w:r w:rsidR="001B5796" w:rsidRPr="001B5796">
        <w:rPr>
          <w:rFonts w:ascii="Verdana" w:hAnsi="Verdana"/>
        </w:rPr>
        <w:t>The classic ADMM splits a complex problem into subproblems which is easy to solve.</w:t>
      </w:r>
    </w:p>
    <w:p w14:paraId="187BA2DF" w14:textId="2BBA475D" w:rsidR="001B5796" w:rsidRPr="00044661" w:rsidRDefault="008C22F7" w:rsidP="001B5796">
      <w:pPr>
        <w:rPr>
          <w:sz w:val="36"/>
          <w:szCs w:val="36"/>
        </w:rPr>
      </w:pPr>
      <w:r>
        <w:rPr>
          <w:rFonts w:ascii="Verdana" w:hAnsi="Verdana"/>
        </w:rPr>
        <w:lastRenderedPageBreak/>
        <w:t xml:space="preserve">      </w:t>
      </w:r>
      <w:r w:rsidR="001B5796" w:rsidRPr="001B5796">
        <w:rPr>
          <w:rFonts w:ascii="Verdana" w:hAnsi="Verdana"/>
        </w:rPr>
        <w:t xml:space="preserve">ADMM on nonlinear equality problems are difficult to solve as the nonlinear equality constraint makes subproblems nonconvex. Until now, the conditions to the existence of optimal values of these subproblems remain a mystery. When it comes to ADMM on </w:t>
      </w:r>
      <w:r w:rsidR="00E01031" w:rsidRPr="001B5796">
        <w:rPr>
          <w:rFonts w:ascii="Verdana" w:hAnsi="Verdana"/>
        </w:rPr>
        <w:t>non-convex</w:t>
      </w:r>
      <w:r w:rsidR="001B5796" w:rsidRPr="001B5796">
        <w:rPr>
          <w:rFonts w:ascii="Verdana" w:hAnsi="Verdana"/>
        </w:rPr>
        <w:t xml:space="preserve"> optimization problems, ways to find approximating methods for nonconvex functions and inequalities are still unknown as the solution may not be the global optimal value but guarantees 90 to 95 % accurate value near to the global optimal value.</w:t>
      </w:r>
      <w:r w:rsidR="001B5796" w:rsidRPr="00044661">
        <w:rPr>
          <w:sz w:val="36"/>
          <w:szCs w:val="36"/>
        </w:rPr>
        <w:t xml:space="preserve"> </w:t>
      </w:r>
    </w:p>
    <w:p w14:paraId="3E3E4C37" w14:textId="0CC3697C" w:rsidR="0078784C" w:rsidRDefault="0078784C">
      <w:pPr>
        <w:rPr>
          <w:rStyle w:val="Emphasis"/>
          <w:rFonts w:ascii="Verdana" w:hAnsi="Verdana"/>
        </w:rPr>
      </w:pPr>
    </w:p>
    <w:p w14:paraId="3FB276F7" w14:textId="132F3D22" w:rsidR="00B20B2D" w:rsidRDefault="00B20B2D">
      <w:pPr>
        <w:rPr>
          <w:rStyle w:val="Emphasis"/>
          <w:rFonts w:ascii="Verdana" w:hAnsi="Verdana"/>
        </w:rPr>
      </w:pPr>
      <w:r>
        <w:rPr>
          <w:rStyle w:val="Emphasis"/>
          <w:rFonts w:ascii="Verdana" w:hAnsi="Verdana"/>
        </w:rPr>
        <w:t xml:space="preserve">Keywords : </w:t>
      </w:r>
      <w:r>
        <w:rPr>
          <w:rFonts w:ascii="Verdana" w:hAnsi="Verdana" w:cs="Arial"/>
          <w:i/>
          <w:iCs/>
          <w:color w:val="222222"/>
          <w:shd w:val="clear" w:color="auto" w:fill="FFFFFF"/>
        </w:rPr>
        <w:t>A</w:t>
      </w:r>
      <w:r w:rsidRPr="00B20B2D">
        <w:rPr>
          <w:rFonts w:ascii="Verdana" w:hAnsi="Verdana" w:cs="Arial"/>
          <w:i/>
          <w:iCs/>
          <w:color w:val="222222"/>
          <w:shd w:val="clear" w:color="auto" w:fill="FFFFFF"/>
        </w:rPr>
        <w:t xml:space="preserve">lternating </w:t>
      </w:r>
      <w:r>
        <w:rPr>
          <w:rFonts w:ascii="Verdana" w:hAnsi="Verdana" w:cs="Arial"/>
          <w:i/>
          <w:iCs/>
          <w:color w:val="222222"/>
          <w:shd w:val="clear" w:color="auto" w:fill="FFFFFF"/>
        </w:rPr>
        <w:t>D</w:t>
      </w:r>
      <w:r w:rsidRPr="00B20B2D">
        <w:rPr>
          <w:rFonts w:ascii="Verdana" w:hAnsi="Verdana" w:cs="Arial"/>
          <w:i/>
          <w:iCs/>
          <w:color w:val="222222"/>
          <w:shd w:val="clear" w:color="auto" w:fill="FFFFFF"/>
        </w:rPr>
        <w:t xml:space="preserve">irection </w:t>
      </w:r>
      <w:r>
        <w:rPr>
          <w:rFonts w:ascii="Verdana" w:hAnsi="Verdana" w:cs="Arial"/>
          <w:i/>
          <w:iCs/>
          <w:color w:val="222222"/>
          <w:shd w:val="clear" w:color="auto" w:fill="FFFFFF"/>
        </w:rPr>
        <w:t>M</w:t>
      </w:r>
      <w:r w:rsidRPr="00B20B2D">
        <w:rPr>
          <w:rFonts w:ascii="Verdana" w:hAnsi="Verdana" w:cs="Arial"/>
          <w:i/>
          <w:iCs/>
          <w:color w:val="222222"/>
          <w:shd w:val="clear" w:color="auto" w:fill="FFFFFF"/>
        </w:rPr>
        <w:t xml:space="preserve">ethod of </w:t>
      </w:r>
      <w:r>
        <w:rPr>
          <w:rFonts w:ascii="Verdana" w:hAnsi="Verdana" w:cs="Arial"/>
          <w:i/>
          <w:iCs/>
          <w:color w:val="222222"/>
          <w:shd w:val="clear" w:color="auto" w:fill="FFFFFF"/>
        </w:rPr>
        <w:t>M</w:t>
      </w:r>
      <w:r w:rsidRPr="00B20B2D">
        <w:rPr>
          <w:rFonts w:ascii="Verdana" w:hAnsi="Verdana" w:cs="Arial"/>
          <w:i/>
          <w:iCs/>
          <w:color w:val="222222"/>
          <w:shd w:val="clear" w:color="auto" w:fill="FFFFFF"/>
        </w:rPr>
        <w:t>ultipliers (</w:t>
      </w:r>
      <w:r w:rsidRPr="00B20B2D">
        <w:rPr>
          <w:rFonts w:ascii="Verdana" w:hAnsi="Verdana" w:cs="Arial"/>
          <w:b/>
          <w:bCs/>
          <w:i/>
          <w:iCs/>
          <w:color w:val="222222"/>
          <w:shd w:val="clear" w:color="auto" w:fill="FFFFFF"/>
        </w:rPr>
        <w:t>ADMM</w:t>
      </w:r>
      <w:r w:rsidRPr="00B20B2D">
        <w:rPr>
          <w:rFonts w:ascii="Verdana" w:hAnsi="Verdana" w:cs="Arial"/>
          <w:i/>
          <w:iCs/>
          <w:color w:val="222222"/>
          <w:shd w:val="clear" w:color="auto" w:fill="FFFFFF"/>
        </w:rPr>
        <w:t>)</w:t>
      </w:r>
      <w:r>
        <w:rPr>
          <w:rFonts w:ascii="Verdana" w:hAnsi="Verdana" w:cs="Arial"/>
          <w:i/>
          <w:iCs/>
          <w:color w:val="222222"/>
          <w:shd w:val="clear" w:color="auto" w:fill="FFFFFF"/>
        </w:rPr>
        <w:t xml:space="preserve">, Optimization, Augmented </w:t>
      </w:r>
      <w:proofErr w:type="spellStart"/>
      <w:r>
        <w:rPr>
          <w:rFonts w:ascii="Verdana" w:hAnsi="Verdana" w:cs="Arial"/>
          <w:i/>
          <w:iCs/>
          <w:color w:val="222222"/>
          <w:shd w:val="clear" w:color="auto" w:fill="FFFFFF"/>
        </w:rPr>
        <w:t>Lagrangian</w:t>
      </w:r>
      <w:proofErr w:type="spellEnd"/>
    </w:p>
    <w:bookmarkStart w:id="1" w:name="_Toc41223403"/>
    <w:p w14:paraId="15AB3CF8" w14:textId="3C7D037B" w:rsidR="00E81978" w:rsidRPr="00591222" w:rsidRDefault="00AA5AF2">
      <w:pPr>
        <w:pStyle w:val="SectionTitle"/>
        <w:rPr>
          <w:rFonts w:ascii="Verdana" w:hAnsi="Verdana"/>
        </w:rPr>
      </w:pPr>
      <w:sdt>
        <w:sdtPr>
          <w:rPr>
            <w:rFonts w:ascii="Verdana" w:hAnsi="Verdana"/>
            <w:i/>
            <w:iCs/>
          </w:rPr>
          <w:alias w:val="Section title:"/>
          <w:tag w:val="Section title:"/>
          <w:id w:val="984196707"/>
          <w:placeholder>
            <w:docPart w:val="4CC059C8AAA94AA79B2ED8277C96B1D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91222" w:rsidRPr="00591222">
            <w:rPr>
              <w:rFonts w:ascii="Verdana" w:hAnsi="Verdana"/>
            </w:rPr>
            <w:t>ALTERNATING DIRECTION METHOD OF MULTIPLIERS (ADMM)</w:t>
          </w:r>
        </w:sdtContent>
      </w:sdt>
      <w:bookmarkEnd w:id="1"/>
    </w:p>
    <w:p w14:paraId="654EBDF3" w14:textId="3189D5AF" w:rsidR="00E81978" w:rsidRPr="00591222" w:rsidRDefault="00E81978">
      <w:pPr>
        <w:rPr>
          <w:rFonts w:ascii="Verdana" w:hAnsi="Verdana"/>
        </w:rPr>
      </w:pPr>
    </w:p>
    <w:p w14:paraId="18D9F489" w14:textId="24508FD5" w:rsidR="00E81978" w:rsidRDefault="00476AB6">
      <w:pPr>
        <w:pStyle w:val="Heading1"/>
        <w:rPr>
          <w:rFonts w:ascii="Verdana" w:hAnsi="Verdana"/>
        </w:rPr>
      </w:pPr>
      <w:bookmarkStart w:id="2" w:name="_Toc41223404"/>
      <w:r>
        <w:rPr>
          <w:rFonts w:ascii="Verdana" w:hAnsi="Verdana"/>
        </w:rPr>
        <w:t>How to approach [convex] ADMM Problems? (Two Methods)</w:t>
      </w:r>
      <w:bookmarkEnd w:id="2"/>
    </w:p>
    <w:p w14:paraId="41AA9813" w14:textId="77777777" w:rsidR="00E01031" w:rsidRPr="00E01031" w:rsidRDefault="00E01031" w:rsidP="00E01031"/>
    <w:p w14:paraId="7C86FCC3" w14:textId="1EDC9287" w:rsidR="00E81978" w:rsidRPr="00E01031" w:rsidRDefault="00E01031">
      <w:pPr>
        <w:rPr>
          <w:rFonts w:ascii="Verdana" w:hAnsi="Verdana"/>
          <w:b/>
          <w:bCs/>
          <w:color w:val="FF0000"/>
        </w:rPr>
      </w:pPr>
      <w:r w:rsidRPr="00E01031">
        <w:rPr>
          <w:rFonts w:ascii="Verdana" w:hAnsi="Verdana"/>
          <w:b/>
          <w:bCs/>
          <w:color w:val="FF0000"/>
        </w:rPr>
        <w:t xml:space="preserve">Method 1: </w:t>
      </w:r>
    </w:p>
    <w:p w14:paraId="3E1246AF" w14:textId="77777777" w:rsidR="00E01031" w:rsidRDefault="00E01031">
      <w:pPr>
        <w:rPr>
          <w:rFonts w:ascii="Verdana" w:hAnsi="Verdana"/>
        </w:rPr>
      </w:pPr>
    </w:p>
    <w:p w14:paraId="22BA30AA" w14:textId="77777777" w:rsidR="00E01031" w:rsidRDefault="00E01031" w:rsidP="00E01031">
      <w:r w:rsidRPr="00D11888">
        <w:rPr>
          <w:position w:val="-46"/>
        </w:rPr>
        <w:object w:dxaOrig="4980" w:dyaOrig="1040" w14:anchorId="39C8A0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2pt;height:52.2pt" o:ole="">
            <v:imagedata r:id="rId10" o:title=""/>
          </v:shape>
          <o:OLEObject Type="Embed" ProgID="Equation.DSMT4" ShapeID="_x0000_i1025" DrawAspect="Content" ObjectID="_1654668165" r:id="rId11"/>
        </w:object>
      </w:r>
    </w:p>
    <w:p w14:paraId="5BE9C159" w14:textId="77777777" w:rsidR="00E01031" w:rsidRDefault="00E01031" w:rsidP="00E01031">
      <w:r w:rsidRPr="00823B27">
        <w:rPr>
          <w:position w:val="-46"/>
        </w:rPr>
        <w:object w:dxaOrig="5980" w:dyaOrig="1040" w14:anchorId="60B0F8EC">
          <v:shape id="_x0000_i1026" type="#_x0000_t75" style="width:299.4pt;height:52.2pt" o:ole="">
            <v:imagedata r:id="rId12" o:title=""/>
          </v:shape>
          <o:OLEObject Type="Embed" ProgID="Equation.DSMT4" ShapeID="_x0000_i1026" DrawAspect="Content" ObjectID="_1654668166" r:id="rId13"/>
        </w:object>
      </w:r>
    </w:p>
    <w:p w14:paraId="31AB5A23" w14:textId="77777777" w:rsidR="00E01031" w:rsidRDefault="00E01031" w:rsidP="00E01031">
      <w:r w:rsidRPr="00823B27">
        <w:rPr>
          <w:position w:val="-26"/>
        </w:rPr>
        <w:object w:dxaOrig="5520" w:dyaOrig="639" w14:anchorId="004A6CA6">
          <v:shape id="_x0000_i1027" type="#_x0000_t75" style="width:276pt;height:31.8pt" o:ole="">
            <v:imagedata r:id="rId14" o:title=""/>
          </v:shape>
          <o:OLEObject Type="Embed" ProgID="Equation.DSMT4" ShapeID="_x0000_i1027" DrawAspect="Content" ObjectID="_1654668167" r:id="rId15"/>
        </w:object>
      </w:r>
    </w:p>
    <w:p w14:paraId="15ADAC49" w14:textId="77777777" w:rsidR="00E01031" w:rsidRDefault="00E01031" w:rsidP="00E01031">
      <w:r w:rsidRPr="00823B27">
        <w:rPr>
          <w:position w:val="-10"/>
        </w:rPr>
        <w:object w:dxaOrig="3420" w:dyaOrig="320" w14:anchorId="4236D9E5">
          <v:shape id="_x0000_i1028" type="#_x0000_t75" style="width:170.4pt;height:16.2pt" o:ole="">
            <v:imagedata r:id="rId16" o:title=""/>
          </v:shape>
          <o:OLEObject Type="Embed" ProgID="Equation.DSMT4" ShapeID="_x0000_i1028" DrawAspect="Content" ObjectID="_1654668168" r:id="rId17"/>
        </w:object>
      </w:r>
    </w:p>
    <w:p w14:paraId="42B72F81" w14:textId="77777777" w:rsidR="00E01031" w:rsidRDefault="00E01031" w:rsidP="00E01031">
      <w:r w:rsidRPr="00823B27">
        <w:rPr>
          <w:position w:val="-10"/>
        </w:rPr>
        <w:object w:dxaOrig="5179" w:dyaOrig="360" w14:anchorId="4D520BDF">
          <v:shape id="_x0000_i1029" type="#_x0000_t75" style="width:258pt;height:17.4pt" o:ole="">
            <v:imagedata r:id="rId18" o:title=""/>
          </v:shape>
          <o:OLEObject Type="Embed" ProgID="Equation.DSMT4" ShapeID="_x0000_i1029" DrawAspect="Content" ObjectID="_1654668169" r:id="rId19"/>
        </w:object>
      </w:r>
    </w:p>
    <w:p w14:paraId="08A6508B" w14:textId="77777777" w:rsidR="00E01031" w:rsidRDefault="00E01031" w:rsidP="00E01031">
      <w:r w:rsidRPr="00823B27">
        <w:rPr>
          <w:position w:val="-10"/>
        </w:rPr>
        <w:object w:dxaOrig="6280" w:dyaOrig="320" w14:anchorId="5F9E3E87">
          <v:shape id="_x0000_i1030" type="#_x0000_t75" style="width:313.8pt;height:16.2pt" o:ole="">
            <v:imagedata r:id="rId20" o:title=""/>
          </v:shape>
          <o:OLEObject Type="Embed" ProgID="Equation.DSMT4" ShapeID="_x0000_i1030" DrawAspect="Content" ObjectID="_1654668170" r:id="rId21"/>
        </w:object>
      </w:r>
    </w:p>
    <w:p w14:paraId="6F6C8E74" w14:textId="77777777" w:rsidR="00E01031" w:rsidRDefault="00E01031" w:rsidP="00E01031">
      <w:r w:rsidRPr="00823B27">
        <w:rPr>
          <w:position w:val="-10"/>
        </w:rPr>
        <w:object w:dxaOrig="5880" w:dyaOrig="320" w14:anchorId="54D1BD0C">
          <v:shape id="_x0000_i1031" type="#_x0000_t75" style="width:294pt;height:16.2pt" o:ole="">
            <v:imagedata r:id="rId22" o:title=""/>
          </v:shape>
          <o:OLEObject Type="Embed" ProgID="Equation.DSMT4" ShapeID="_x0000_i1031" DrawAspect="Content" ObjectID="_1654668171" r:id="rId23"/>
        </w:object>
      </w:r>
    </w:p>
    <w:p w14:paraId="32A1ED8E" w14:textId="77777777" w:rsidR="00E01031" w:rsidRDefault="00E01031" w:rsidP="00E01031">
      <w:r w:rsidRPr="00823B27">
        <w:rPr>
          <w:position w:val="-24"/>
        </w:rPr>
        <w:object w:dxaOrig="2600" w:dyaOrig="620" w14:anchorId="0D4E66CE">
          <v:shape id="_x0000_i1032" type="#_x0000_t75" style="width:130.2pt;height:31.2pt" o:ole="">
            <v:imagedata r:id="rId24" o:title=""/>
          </v:shape>
          <o:OLEObject Type="Embed" ProgID="Equation.DSMT4" ShapeID="_x0000_i1032" DrawAspect="Content" ObjectID="_1654668172" r:id="rId25"/>
        </w:object>
      </w:r>
    </w:p>
    <w:p w14:paraId="09232C58" w14:textId="77777777" w:rsidR="00E01031" w:rsidRDefault="00E01031" w:rsidP="00E01031">
      <w:r w:rsidRPr="00823B27">
        <w:rPr>
          <w:position w:val="-14"/>
        </w:rPr>
        <w:object w:dxaOrig="5960" w:dyaOrig="440" w14:anchorId="13CAA077">
          <v:shape id="_x0000_i1033" type="#_x0000_t75" style="width:298.2pt;height:22.8pt" o:ole="">
            <v:imagedata r:id="rId26" o:title=""/>
          </v:shape>
          <o:OLEObject Type="Embed" ProgID="Equation.DSMT4" ShapeID="_x0000_i1033" DrawAspect="Content" ObjectID="_1654668173" r:id="rId27"/>
        </w:object>
      </w:r>
    </w:p>
    <w:p w14:paraId="2568D196" w14:textId="77777777" w:rsidR="00E01031" w:rsidRDefault="00E01031" w:rsidP="00E01031">
      <w:r w:rsidRPr="00823B27">
        <w:rPr>
          <w:position w:val="-10"/>
        </w:rPr>
        <w:object w:dxaOrig="4200" w:dyaOrig="360" w14:anchorId="5F7AAE79">
          <v:shape id="_x0000_i1034" type="#_x0000_t75" style="width:210.6pt;height:17.4pt" o:ole="">
            <v:imagedata r:id="rId28" o:title=""/>
          </v:shape>
          <o:OLEObject Type="Embed" ProgID="Equation.DSMT4" ShapeID="_x0000_i1034" DrawAspect="Content" ObjectID="_1654668174" r:id="rId29"/>
        </w:object>
      </w:r>
    </w:p>
    <w:p w14:paraId="413D2203" w14:textId="77777777" w:rsidR="00E01031" w:rsidRDefault="00E01031" w:rsidP="00E01031">
      <w:r w:rsidRPr="00823B27">
        <w:rPr>
          <w:position w:val="-10"/>
        </w:rPr>
        <w:object w:dxaOrig="4800" w:dyaOrig="320" w14:anchorId="00844F79">
          <v:shape id="_x0000_i1035" type="#_x0000_t75" style="width:240pt;height:16.2pt" o:ole="">
            <v:imagedata r:id="rId30" o:title=""/>
          </v:shape>
          <o:OLEObject Type="Embed" ProgID="Equation.DSMT4" ShapeID="_x0000_i1035" DrawAspect="Content" ObjectID="_1654668175" r:id="rId31"/>
        </w:object>
      </w:r>
    </w:p>
    <w:p w14:paraId="614EA19B" w14:textId="77777777" w:rsidR="00E01031" w:rsidRDefault="00E01031" w:rsidP="00E01031">
      <w:r w:rsidRPr="00823B27">
        <w:rPr>
          <w:position w:val="-14"/>
        </w:rPr>
        <w:object w:dxaOrig="5860" w:dyaOrig="400" w14:anchorId="6EE97D91">
          <v:shape id="_x0000_i1036" type="#_x0000_t75" style="width:293.4pt;height:19.8pt" o:ole="">
            <v:imagedata r:id="rId32" o:title=""/>
          </v:shape>
          <o:OLEObject Type="Embed" ProgID="Equation.DSMT4" ShapeID="_x0000_i1036" DrawAspect="Content" ObjectID="_1654668176" r:id="rId33"/>
        </w:object>
      </w:r>
    </w:p>
    <w:p w14:paraId="209AB351" w14:textId="77777777" w:rsidR="00E01031" w:rsidRDefault="00E01031" w:rsidP="00E01031">
      <w:r w:rsidRPr="00823B27">
        <w:rPr>
          <w:position w:val="-10"/>
        </w:rPr>
        <w:object w:dxaOrig="5700" w:dyaOrig="320" w14:anchorId="0E830EC1">
          <v:shape id="_x0000_i1037" type="#_x0000_t75" style="width:285pt;height:16.2pt" o:ole="">
            <v:imagedata r:id="rId34" o:title=""/>
          </v:shape>
          <o:OLEObject Type="Embed" ProgID="Equation.DSMT4" ShapeID="_x0000_i1037" DrawAspect="Content" ObjectID="_1654668177" r:id="rId35"/>
        </w:object>
      </w:r>
    </w:p>
    <w:p w14:paraId="69DDF580" w14:textId="77777777" w:rsidR="00E01031" w:rsidRDefault="00E01031" w:rsidP="00E01031">
      <w:r w:rsidRPr="00823B27">
        <w:rPr>
          <w:position w:val="-14"/>
        </w:rPr>
        <w:object w:dxaOrig="2860" w:dyaOrig="400" w14:anchorId="54D9B07E">
          <v:shape id="_x0000_i1038" type="#_x0000_t75" style="width:142.8pt;height:19.8pt" o:ole="">
            <v:imagedata r:id="rId36" o:title=""/>
          </v:shape>
          <o:OLEObject Type="Embed" ProgID="Equation.DSMT4" ShapeID="_x0000_i1038" DrawAspect="Content" ObjectID="_1654668178" r:id="rId37"/>
        </w:object>
      </w:r>
    </w:p>
    <w:p w14:paraId="03202FDB" w14:textId="77777777" w:rsidR="00E01031" w:rsidRDefault="00E01031" w:rsidP="00E01031">
      <w:r w:rsidRPr="00823B27">
        <w:rPr>
          <w:position w:val="-10"/>
        </w:rPr>
        <w:object w:dxaOrig="5300" w:dyaOrig="320" w14:anchorId="3E54BC52">
          <v:shape id="_x0000_i1039" type="#_x0000_t75" style="width:265.8pt;height:16.2pt" o:ole="">
            <v:imagedata r:id="rId38" o:title=""/>
          </v:shape>
          <o:OLEObject Type="Embed" ProgID="Equation.DSMT4" ShapeID="_x0000_i1039" DrawAspect="Content" ObjectID="_1654668179" r:id="rId39"/>
        </w:object>
      </w:r>
    </w:p>
    <w:p w14:paraId="04D89DCF" w14:textId="77777777" w:rsidR="00E01031" w:rsidRDefault="00E01031" w:rsidP="00E01031">
      <w:r w:rsidRPr="00823B27">
        <w:rPr>
          <w:position w:val="-10"/>
        </w:rPr>
        <w:object w:dxaOrig="2980" w:dyaOrig="360" w14:anchorId="53C97ADE">
          <v:shape id="_x0000_i1040" type="#_x0000_t75" style="width:149.4pt;height:17.4pt" o:ole="">
            <v:imagedata r:id="rId40" o:title=""/>
          </v:shape>
          <o:OLEObject Type="Embed" ProgID="Equation.DSMT4" ShapeID="_x0000_i1040" DrawAspect="Content" ObjectID="_1654668180" r:id="rId41"/>
        </w:object>
      </w:r>
    </w:p>
    <w:p w14:paraId="052AB8FD" w14:textId="77777777" w:rsidR="00E01031" w:rsidRDefault="00E01031" w:rsidP="00E01031">
      <w:r w:rsidRPr="00AE64BB">
        <w:rPr>
          <w:position w:val="-28"/>
        </w:rPr>
        <w:object w:dxaOrig="8220" w:dyaOrig="680" w14:anchorId="737B71C2">
          <v:shape id="_x0000_i1041" type="#_x0000_t75" style="width:410.4pt;height:34.2pt" o:ole="">
            <v:imagedata r:id="rId42" o:title=""/>
          </v:shape>
          <o:OLEObject Type="Embed" ProgID="Equation.DSMT4" ShapeID="_x0000_i1041" DrawAspect="Content" ObjectID="_1654668181" r:id="rId43"/>
        </w:object>
      </w:r>
    </w:p>
    <w:p w14:paraId="53078184" w14:textId="5C417721" w:rsidR="00E01031" w:rsidRDefault="00E01031" w:rsidP="00E01031">
      <w:r w:rsidRPr="00823B27">
        <w:rPr>
          <w:position w:val="-14"/>
        </w:rPr>
        <w:object w:dxaOrig="4099" w:dyaOrig="400" w14:anchorId="61C81AE2">
          <v:shape id="_x0000_i1042" type="#_x0000_t75" style="width:205.2pt;height:19.8pt" o:ole="">
            <v:imagedata r:id="rId44" o:title=""/>
          </v:shape>
          <o:OLEObject Type="Embed" ProgID="Equation.DSMT4" ShapeID="_x0000_i1042" DrawAspect="Content" ObjectID="_1654668182" r:id="rId45"/>
        </w:object>
      </w:r>
    </w:p>
    <w:p w14:paraId="5684228D" w14:textId="77777777" w:rsidR="00E01031" w:rsidRDefault="00E01031" w:rsidP="00E01031"/>
    <w:p w14:paraId="1A5C21D0" w14:textId="77777777" w:rsidR="00F93CD8" w:rsidRDefault="00E01031" w:rsidP="00E01031">
      <w:pPr>
        <w:rPr>
          <w:b/>
          <w:bCs/>
          <w:color w:val="002060"/>
          <w:sz w:val="28"/>
          <w:szCs w:val="28"/>
        </w:rPr>
      </w:pPr>
      <w:r w:rsidRPr="00F93CD8">
        <w:rPr>
          <w:b/>
          <w:bCs/>
          <w:color w:val="002060"/>
          <w:sz w:val="28"/>
          <w:szCs w:val="28"/>
        </w:rPr>
        <w:t>Let us consider the same minimization problem with different equality</w:t>
      </w:r>
    </w:p>
    <w:p w14:paraId="3B312D91" w14:textId="697721E4" w:rsidR="00E01031" w:rsidRPr="00F93CD8" w:rsidRDefault="00E01031" w:rsidP="00E01031">
      <w:pPr>
        <w:rPr>
          <w:b/>
          <w:bCs/>
          <w:color w:val="002060"/>
          <w:sz w:val="28"/>
          <w:szCs w:val="28"/>
        </w:rPr>
      </w:pPr>
      <w:r w:rsidRPr="00F93CD8">
        <w:rPr>
          <w:b/>
          <w:bCs/>
          <w:color w:val="002060"/>
          <w:sz w:val="28"/>
          <w:szCs w:val="28"/>
        </w:rPr>
        <w:t xml:space="preserve"> constraint</w:t>
      </w:r>
    </w:p>
    <w:p w14:paraId="011EE8C5" w14:textId="77777777" w:rsidR="00E01031" w:rsidRDefault="00E01031" w:rsidP="00E01031"/>
    <w:p w14:paraId="46FD03AA" w14:textId="5A7978DF" w:rsidR="00E01031" w:rsidRDefault="00E01031" w:rsidP="00E01031">
      <w:r w:rsidRPr="00823B27">
        <w:rPr>
          <w:position w:val="-28"/>
        </w:rPr>
        <w:object w:dxaOrig="2020" w:dyaOrig="680" w14:anchorId="5293495C">
          <v:shape id="_x0000_i1043" type="#_x0000_t75" style="width:101.4pt;height:34.2pt" o:ole="">
            <v:imagedata r:id="rId46" o:title=""/>
          </v:shape>
          <o:OLEObject Type="Embed" ProgID="Equation.DSMT4" ShapeID="_x0000_i1043" DrawAspect="Content" ObjectID="_1654668183" r:id="rId47"/>
        </w:object>
      </w:r>
    </w:p>
    <w:p w14:paraId="73827156" w14:textId="77777777" w:rsidR="00E01031" w:rsidRDefault="00E01031" w:rsidP="00E01031">
      <w:r w:rsidRPr="00823B27">
        <w:rPr>
          <w:position w:val="-72"/>
        </w:rPr>
        <w:object w:dxaOrig="5000" w:dyaOrig="1560" w14:anchorId="777226E9">
          <v:shape id="_x0000_i1044" type="#_x0000_t75" style="width:250.2pt;height:78pt" o:ole="">
            <v:imagedata r:id="rId48" o:title=""/>
          </v:shape>
          <o:OLEObject Type="Embed" ProgID="Equation.DSMT4" ShapeID="_x0000_i1044" DrawAspect="Content" ObjectID="_1654668184" r:id="rId49"/>
        </w:object>
      </w:r>
    </w:p>
    <w:p w14:paraId="6E42F59D" w14:textId="77777777" w:rsidR="00E01031" w:rsidRDefault="00E01031" w:rsidP="00E01031">
      <w:r w:rsidRPr="00823B27">
        <w:rPr>
          <w:position w:val="-24"/>
        </w:rPr>
        <w:object w:dxaOrig="2700" w:dyaOrig="520" w14:anchorId="714BA656">
          <v:shape id="_x0000_i1045" type="#_x0000_t75" style="width:135.6pt;height:25.2pt" o:ole="">
            <v:imagedata r:id="rId50" o:title=""/>
          </v:shape>
          <o:OLEObject Type="Embed" ProgID="Equation.DSMT4" ShapeID="_x0000_i1045" DrawAspect="Content" ObjectID="_1654668185" r:id="rId51"/>
        </w:object>
      </w:r>
    </w:p>
    <w:p w14:paraId="19D56E2A" w14:textId="77777777" w:rsidR="00E01031" w:rsidRDefault="00E01031" w:rsidP="00E01031">
      <w:r w:rsidRPr="00823B27">
        <w:rPr>
          <w:position w:val="-24"/>
        </w:rPr>
        <w:object w:dxaOrig="2820" w:dyaOrig="520" w14:anchorId="7E392E72">
          <v:shape id="_x0000_i1046" type="#_x0000_t75" style="width:141pt;height:25.2pt" o:ole="">
            <v:imagedata r:id="rId52" o:title=""/>
          </v:shape>
          <o:OLEObject Type="Embed" ProgID="Equation.DSMT4" ShapeID="_x0000_i1046" DrawAspect="Content" ObjectID="_1654668186" r:id="rId53"/>
        </w:object>
      </w:r>
    </w:p>
    <w:p w14:paraId="2BF00AEA" w14:textId="77777777" w:rsidR="00E01031" w:rsidRDefault="00E01031" w:rsidP="00E01031">
      <w:r w:rsidRPr="00823B27">
        <w:rPr>
          <w:position w:val="-16"/>
        </w:rPr>
        <w:object w:dxaOrig="2500" w:dyaOrig="440" w14:anchorId="72B7B955">
          <v:shape id="_x0000_i1047" type="#_x0000_t75" style="width:124.8pt;height:22.8pt" o:ole="">
            <v:imagedata r:id="rId54" o:title=""/>
          </v:shape>
          <o:OLEObject Type="Embed" ProgID="Equation.DSMT4" ShapeID="_x0000_i1047" DrawAspect="Content" ObjectID="_1654668187" r:id="rId55"/>
        </w:object>
      </w:r>
    </w:p>
    <w:p w14:paraId="32DF7BB0" w14:textId="77777777" w:rsidR="00E01031" w:rsidRDefault="00E01031" w:rsidP="00E01031">
      <w:r w:rsidRPr="00823B27">
        <w:rPr>
          <w:position w:val="-34"/>
        </w:rPr>
        <w:object w:dxaOrig="6900" w:dyaOrig="800" w14:anchorId="0D4DDDB4">
          <v:shape id="_x0000_i1048" type="#_x0000_t75" style="width:343.8pt;height:40.8pt" o:ole="">
            <v:imagedata r:id="rId56" o:title=""/>
          </v:shape>
          <o:OLEObject Type="Embed" ProgID="Equation.DSMT4" ShapeID="_x0000_i1048" DrawAspect="Content" ObjectID="_1654668188" r:id="rId57"/>
        </w:object>
      </w:r>
    </w:p>
    <w:p w14:paraId="4298F01F" w14:textId="77777777" w:rsidR="00E01031" w:rsidRDefault="00E01031" w:rsidP="00E01031">
      <w:r w:rsidRPr="00823B27">
        <w:rPr>
          <w:position w:val="-28"/>
        </w:rPr>
        <w:object w:dxaOrig="4520" w:dyaOrig="680" w14:anchorId="7F3F048C">
          <v:shape id="_x0000_i1049" type="#_x0000_t75" style="width:226.8pt;height:33.6pt" o:ole="">
            <v:imagedata r:id="rId58" o:title=""/>
          </v:shape>
          <o:OLEObject Type="Embed" ProgID="Equation.DSMT4" ShapeID="_x0000_i1049" DrawAspect="Content" ObjectID="_1654668189" r:id="rId59"/>
        </w:object>
      </w:r>
    </w:p>
    <w:p w14:paraId="00409F4C" w14:textId="77777777" w:rsidR="00E01031" w:rsidRDefault="00E01031" w:rsidP="00E01031">
      <w:r w:rsidRPr="00823B27">
        <w:rPr>
          <w:position w:val="-28"/>
        </w:rPr>
        <w:object w:dxaOrig="4320" w:dyaOrig="680" w14:anchorId="2F9E7DF9">
          <v:shape id="_x0000_i1050" type="#_x0000_t75" style="width:3in;height:33.6pt" o:ole="">
            <v:imagedata r:id="rId60" o:title=""/>
          </v:shape>
          <o:OLEObject Type="Embed" ProgID="Equation.DSMT4" ShapeID="_x0000_i1050" DrawAspect="Content" ObjectID="_1654668190" r:id="rId61"/>
        </w:object>
      </w:r>
    </w:p>
    <w:p w14:paraId="4A2BC568" w14:textId="77777777" w:rsidR="00E01031" w:rsidRDefault="00E01031" w:rsidP="00E01031">
      <w:r w:rsidRPr="00823B27">
        <w:rPr>
          <w:position w:val="-16"/>
        </w:rPr>
        <w:object w:dxaOrig="2500" w:dyaOrig="440" w14:anchorId="6E5390E5">
          <v:shape id="_x0000_i1051" type="#_x0000_t75" style="width:124.8pt;height:22.8pt" o:ole="">
            <v:imagedata r:id="rId62" o:title=""/>
          </v:shape>
          <o:OLEObject Type="Embed" ProgID="Equation.DSMT4" ShapeID="_x0000_i1051" DrawAspect="Content" ObjectID="_1654668191" r:id="rId63"/>
        </w:object>
      </w:r>
    </w:p>
    <w:p w14:paraId="0C40F35D" w14:textId="77777777" w:rsidR="00E01031" w:rsidRDefault="00E01031" w:rsidP="00E01031">
      <w:r w:rsidRPr="00823B27">
        <w:rPr>
          <w:position w:val="-10"/>
        </w:rPr>
        <w:object w:dxaOrig="7479" w:dyaOrig="360" w14:anchorId="16EAA06C">
          <v:shape id="_x0000_i1052" type="#_x0000_t75" style="width:373.2pt;height:18pt" o:ole="">
            <v:imagedata r:id="rId64" o:title=""/>
          </v:shape>
          <o:OLEObject Type="Embed" ProgID="Equation.DSMT4" ShapeID="_x0000_i1052" DrawAspect="Content" ObjectID="_1654668192" r:id="rId65"/>
        </w:object>
      </w:r>
    </w:p>
    <w:p w14:paraId="32C4EAB6" w14:textId="77777777" w:rsidR="00E01031" w:rsidRDefault="00E01031" w:rsidP="00E01031">
      <w:r w:rsidRPr="00823B27">
        <w:rPr>
          <w:position w:val="-38"/>
        </w:rPr>
        <w:object w:dxaOrig="4060" w:dyaOrig="880" w14:anchorId="42191332">
          <v:shape id="_x0000_i1053" type="#_x0000_t75" style="width:202.8pt;height:43.8pt" o:ole="">
            <v:imagedata r:id="rId66" o:title=""/>
          </v:shape>
          <o:OLEObject Type="Embed" ProgID="Equation.DSMT4" ShapeID="_x0000_i1053" DrawAspect="Content" ObjectID="_1654668193" r:id="rId67"/>
        </w:object>
      </w:r>
    </w:p>
    <w:p w14:paraId="476D1D3C" w14:textId="77777777" w:rsidR="00E01031" w:rsidRDefault="00E01031" w:rsidP="00E01031">
      <w:r w:rsidRPr="00823B27">
        <w:rPr>
          <w:position w:val="-38"/>
        </w:rPr>
        <w:object w:dxaOrig="4160" w:dyaOrig="880" w14:anchorId="57023556">
          <v:shape id="_x0000_i1054" type="#_x0000_t75" style="width:208.2pt;height:43.8pt" o:ole="">
            <v:imagedata r:id="rId68" o:title=""/>
          </v:shape>
          <o:OLEObject Type="Embed" ProgID="Equation.DSMT4" ShapeID="_x0000_i1054" DrawAspect="Content" ObjectID="_1654668194" r:id="rId69"/>
        </w:object>
      </w:r>
    </w:p>
    <w:p w14:paraId="40076DD3" w14:textId="77777777" w:rsidR="00E01031" w:rsidRDefault="00E01031" w:rsidP="00E01031">
      <w:r w:rsidRPr="00823B27">
        <w:rPr>
          <w:position w:val="-16"/>
        </w:rPr>
        <w:object w:dxaOrig="2460" w:dyaOrig="440" w14:anchorId="0AC50BB9">
          <v:shape id="_x0000_i1055" type="#_x0000_t75" style="width:121.8pt;height:22.8pt" o:ole="">
            <v:imagedata r:id="rId70" o:title=""/>
          </v:shape>
          <o:OLEObject Type="Embed" ProgID="Equation.DSMT4" ShapeID="_x0000_i1055" DrawAspect="Content" ObjectID="_1654668195" r:id="rId71"/>
        </w:object>
      </w:r>
    </w:p>
    <w:p w14:paraId="780D081F" w14:textId="77777777" w:rsidR="00E01031" w:rsidRDefault="00E01031" w:rsidP="00E01031">
      <w:r w:rsidRPr="00823B27">
        <w:rPr>
          <w:position w:val="-44"/>
        </w:rPr>
        <w:object w:dxaOrig="4340" w:dyaOrig="999" w14:anchorId="445F65C3">
          <v:shape id="_x0000_i1056" type="#_x0000_t75" style="width:217.2pt;height:49.8pt" o:ole="">
            <v:imagedata r:id="rId72" o:title=""/>
          </v:shape>
          <o:OLEObject Type="Embed" ProgID="Equation.DSMT4" ShapeID="_x0000_i1056" DrawAspect="Content" ObjectID="_1654668196" r:id="rId73"/>
        </w:object>
      </w:r>
    </w:p>
    <w:p w14:paraId="26FD909D" w14:textId="77777777" w:rsidR="00E01031" w:rsidRDefault="00E01031" w:rsidP="00E01031">
      <w:r w:rsidRPr="00823B27">
        <w:rPr>
          <w:position w:val="-28"/>
        </w:rPr>
        <w:object w:dxaOrig="4080" w:dyaOrig="680" w14:anchorId="1ACFD477">
          <v:shape id="_x0000_i1057" type="#_x0000_t75" style="width:204pt;height:33.6pt" o:ole="">
            <v:imagedata r:id="rId74" o:title=""/>
          </v:shape>
          <o:OLEObject Type="Embed" ProgID="Equation.DSMT4" ShapeID="_x0000_i1057" DrawAspect="Content" ObjectID="_1654668197" r:id="rId75"/>
        </w:object>
      </w:r>
    </w:p>
    <w:p w14:paraId="68A19A8B" w14:textId="77777777" w:rsidR="00E01031" w:rsidRDefault="00E01031" w:rsidP="00E01031">
      <w:r w:rsidRPr="00823B27">
        <w:rPr>
          <w:position w:val="-28"/>
        </w:rPr>
        <w:object w:dxaOrig="4200" w:dyaOrig="680" w14:anchorId="32169EEA">
          <v:shape id="_x0000_i1058" type="#_x0000_t75" style="width:210.6pt;height:33.6pt" o:ole="">
            <v:imagedata r:id="rId76" o:title=""/>
          </v:shape>
          <o:OLEObject Type="Embed" ProgID="Equation.DSMT4" ShapeID="_x0000_i1058" DrawAspect="Content" ObjectID="_1654668198" r:id="rId77"/>
        </w:object>
      </w:r>
    </w:p>
    <w:p w14:paraId="1AB2B997" w14:textId="77777777" w:rsidR="00E01031" w:rsidRDefault="00E01031" w:rsidP="00E01031">
      <w:r w:rsidRPr="00823B27">
        <w:rPr>
          <w:position w:val="-16"/>
        </w:rPr>
        <w:object w:dxaOrig="2460" w:dyaOrig="440" w14:anchorId="28DB4E00">
          <v:shape id="_x0000_i1059" type="#_x0000_t75" style="width:121.8pt;height:22.8pt" o:ole="">
            <v:imagedata r:id="rId78" o:title=""/>
          </v:shape>
          <o:OLEObject Type="Embed" ProgID="Equation.DSMT4" ShapeID="_x0000_i1059" DrawAspect="Content" ObjectID="_1654668199" r:id="rId79"/>
        </w:object>
      </w:r>
    </w:p>
    <w:p w14:paraId="55868955" w14:textId="77777777" w:rsidR="00E01031" w:rsidRDefault="00E01031" w:rsidP="00E01031">
      <w:r>
        <w:t>We get the proximal algorithm equations</w:t>
      </w:r>
    </w:p>
    <w:p w14:paraId="254F538D" w14:textId="77777777" w:rsidR="00E01031" w:rsidRDefault="00E01031" w:rsidP="00E01031">
      <w:r w:rsidRPr="00823B27">
        <w:rPr>
          <w:position w:val="-16"/>
        </w:rPr>
        <w:object w:dxaOrig="2560" w:dyaOrig="440" w14:anchorId="004C2B6C">
          <v:shape id="_x0000_i1060" type="#_x0000_t75" style="width:127.8pt;height:22.8pt" o:ole="">
            <v:imagedata r:id="rId80" o:title=""/>
          </v:shape>
          <o:OLEObject Type="Embed" ProgID="Equation.DSMT4" ShapeID="_x0000_i1060" DrawAspect="Content" ObjectID="_1654668200" r:id="rId81"/>
        </w:object>
      </w:r>
    </w:p>
    <w:p w14:paraId="6F45219C" w14:textId="77777777" w:rsidR="00E01031" w:rsidRDefault="00E01031" w:rsidP="00E01031">
      <w:r w:rsidRPr="00823B27">
        <w:rPr>
          <w:position w:val="-16"/>
        </w:rPr>
        <w:object w:dxaOrig="2400" w:dyaOrig="440" w14:anchorId="052A8469">
          <v:shape id="_x0000_i1061" type="#_x0000_t75" style="width:120pt;height:22.8pt" o:ole="">
            <v:imagedata r:id="rId82" o:title=""/>
          </v:shape>
          <o:OLEObject Type="Embed" ProgID="Equation.DSMT4" ShapeID="_x0000_i1061" DrawAspect="Content" ObjectID="_1654668201" r:id="rId83"/>
        </w:object>
      </w:r>
    </w:p>
    <w:p w14:paraId="4A275243" w14:textId="77777777" w:rsidR="00E01031" w:rsidRDefault="00E01031" w:rsidP="00E01031">
      <w:r w:rsidRPr="00823B27">
        <w:rPr>
          <w:position w:val="-6"/>
        </w:rPr>
        <w:object w:dxaOrig="2079" w:dyaOrig="320" w14:anchorId="4B267022">
          <v:shape id="_x0000_i1062" type="#_x0000_t75" style="width:103.8pt;height:16.8pt" o:ole="">
            <v:imagedata r:id="rId84" o:title=""/>
          </v:shape>
          <o:OLEObject Type="Embed" ProgID="Equation.DSMT4" ShapeID="_x0000_i1062" DrawAspect="Content" ObjectID="_1654668202" r:id="rId85"/>
        </w:object>
      </w:r>
    </w:p>
    <w:p w14:paraId="2FA9E642" w14:textId="77777777" w:rsidR="00E01031" w:rsidRDefault="00E01031" w:rsidP="00E01031">
      <w:r w:rsidRPr="00823B27">
        <w:rPr>
          <w:position w:val="-100"/>
        </w:rPr>
        <w:object w:dxaOrig="7160" w:dyaOrig="1740" w14:anchorId="1CA8B536">
          <v:shape id="_x0000_i1063" type="#_x0000_t75" style="width:357pt;height:87.6pt" o:ole="">
            <v:imagedata r:id="rId86" o:title=""/>
          </v:shape>
          <o:OLEObject Type="Embed" ProgID="Equation.DSMT4" ShapeID="_x0000_i1063" DrawAspect="Content" ObjectID="_1654668203" r:id="rId87"/>
        </w:object>
      </w:r>
    </w:p>
    <w:p w14:paraId="475466BC" w14:textId="77777777" w:rsidR="00E01031" w:rsidRDefault="00E01031" w:rsidP="00E01031">
      <w:r>
        <w:t xml:space="preserve">Now that we have a simplified model, we can start with augmented </w:t>
      </w:r>
      <w:proofErr w:type="spellStart"/>
      <w:r>
        <w:t>Lagrangian</w:t>
      </w:r>
      <w:proofErr w:type="spellEnd"/>
      <w:r>
        <w:t xml:space="preserve"> functions</w:t>
      </w:r>
    </w:p>
    <w:p w14:paraId="448984B2" w14:textId="692F1A95" w:rsidR="00E01031" w:rsidRDefault="00E01031" w:rsidP="00E01031">
      <w:r>
        <w:t>of the form</w:t>
      </w:r>
    </w:p>
    <w:p w14:paraId="6AB4818B" w14:textId="77777777" w:rsidR="00E01031" w:rsidRDefault="00E01031" w:rsidP="00E01031">
      <w:r w:rsidRPr="00823B27">
        <w:rPr>
          <w:position w:val="-28"/>
        </w:rPr>
        <w:object w:dxaOrig="4160" w:dyaOrig="680" w14:anchorId="0F3C98AF">
          <v:shape id="_x0000_i1064" type="#_x0000_t75" style="width:208.2pt;height:33.6pt" o:ole="">
            <v:imagedata r:id="rId88" o:title=""/>
          </v:shape>
          <o:OLEObject Type="Embed" ProgID="Equation.DSMT4" ShapeID="_x0000_i1064" DrawAspect="Content" ObjectID="_1654668204" r:id="rId89"/>
        </w:object>
      </w:r>
    </w:p>
    <w:p w14:paraId="745E6189" w14:textId="77777777" w:rsidR="00E01031" w:rsidRDefault="00E01031" w:rsidP="00E01031">
      <w:r>
        <w:t xml:space="preserve">With these simplified equations </w:t>
      </w:r>
      <w:r w:rsidRPr="00942CD6">
        <w:t xml:space="preserve">, we can easily write first two optimization </w:t>
      </w:r>
      <w:r>
        <w:t xml:space="preserve">equations </w:t>
      </w:r>
    </w:p>
    <w:p w14:paraId="4513DAE2" w14:textId="683FB16E" w:rsidR="00E01031" w:rsidRDefault="00E01031" w:rsidP="00E01031">
      <w:pPr>
        <w:rPr>
          <w:noProof/>
        </w:rPr>
      </w:pPr>
      <w:r w:rsidRPr="00942CD6">
        <w:t>quite easily</w:t>
      </w:r>
      <w:r>
        <w:t xml:space="preserve">. </w:t>
      </w:r>
    </w:p>
    <w:p w14:paraId="590859A4" w14:textId="5886619A" w:rsidR="00E01031" w:rsidRDefault="00E01031">
      <w:pPr>
        <w:rPr>
          <w:rFonts w:ascii="Verdana" w:hAnsi="Verdana"/>
        </w:rPr>
      </w:pPr>
    </w:p>
    <w:p w14:paraId="63C72434" w14:textId="2AF75520" w:rsidR="00F93CD8" w:rsidRDefault="00F93CD8" w:rsidP="00F93CD8">
      <w:pPr>
        <w:rPr>
          <w:rFonts w:ascii="Verdana" w:hAnsi="Verdana"/>
          <w:b/>
          <w:bCs/>
          <w:color w:val="FF0000"/>
        </w:rPr>
      </w:pPr>
      <w:r w:rsidRPr="00E01031">
        <w:rPr>
          <w:rFonts w:ascii="Verdana" w:hAnsi="Verdana"/>
          <w:b/>
          <w:bCs/>
          <w:color w:val="FF0000"/>
        </w:rPr>
        <w:t xml:space="preserve">Method </w:t>
      </w:r>
      <w:r>
        <w:rPr>
          <w:rFonts w:ascii="Verdana" w:hAnsi="Verdana"/>
          <w:b/>
          <w:bCs/>
          <w:color w:val="FF0000"/>
        </w:rPr>
        <w:t>2</w:t>
      </w:r>
      <w:r w:rsidRPr="00E01031">
        <w:rPr>
          <w:rFonts w:ascii="Verdana" w:hAnsi="Verdana"/>
          <w:b/>
          <w:bCs/>
          <w:color w:val="FF0000"/>
        </w:rPr>
        <w:t xml:space="preserve">: </w:t>
      </w:r>
    </w:p>
    <w:p w14:paraId="4A31F443" w14:textId="77777777" w:rsidR="001A72F8" w:rsidRDefault="001A72F8" w:rsidP="00F93CD8"/>
    <w:p w14:paraId="091461CE" w14:textId="77777777" w:rsidR="001A72F8" w:rsidRDefault="00F93CD8" w:rsidP="00F93CD8">
      <w:pPr>
        <w:rPr>
          <w:b/>
          <w:bCs/>
          <w:color w:val="002060"/>
        </w:rPr>
      </w:pPr>
      <w:r w:rsidRPr="001A72F8">
        <w:rPr>
          <w:b/>
          <w:bCs/>
          <w:color w:val="002060"/>
        </w:rPr>
        <w:t xml:space="preserve">Another form of ADMM is where the equality constraints actually lie over a region. </w:t>
      </w:r>
    </w:p>
    <w:p w14:paraId="33D76026" w14:textId="3F2254D7" w:rsidR="00F93CD8" w:rsidRPr="001A72F8" w:rsidRDefault="00F93CD8" w:rsidP="001A72F8">
      <w:pPr>
        <w:rPr>
          <w:b/>
          <w:bCs/>
          <w:color w:val="002060"/>
        </w:rPr>
      </w:pPr>
      <w:r w:rsidRPr="001A72F8">
        <w:rPr>
          <w:b/>
          <w:bCs/>
          <w:color w:val="002060"/>
        </w:rPr>
        <w:t>Let us look at an example,</w:t>
      </w:r>
    </w:p>
    <w:p w14:paraId="62BAE773" w14:textId="77777777" w:rsidR="001A72F8" w:rsidRDefault="001A72F8" w:rsidP="00F93CD8"/>
    <w:p w14:paraId="68905B15" w14:textId="77777777" w:rsidR="00F93CD8" w:rsidRDefault="00F93CD8" w:rsidP="00F93CD8">
      <w:r w:rsidRPr="00942CD6">
        <w:object w:dxaOrig="1740" w:dyaOrig="680" w14:anchorId="41636418">
          <v:shape id="_x0000_i1065" type="#_x0000_t75" style="width:87.6pt;height:33.6pt" o:ole="">
            <v:imagedata r:id="rId90" o:title=""/>
          </v:shape>
          <o:OLEObject Type="Embed" ProgID="Equation.DSMT4" ShapeID="_x0000_i1065" DrawAspect="Content" ObjectID="_1654668205" r:id="rId91"/>
        </w:object>
      </w:r>
    </w:p>
    <w:p w14:paraId="05032733" w14:textId="77777777" w:rsidR="00F93CD8" w:rsidRDefault="00F93CD8" w:rsidP="00F93CD8">
      <w:r>
        <w:t>We convert it into</w:t>
      </w:r>
    </w:p>
    <w:p w14:paraId="65037896" w14:textId="77777777" w:rsidR="00F93CD8" w:rsidRDefault="00F93CD8" w:rsidP="00F93CD8">
      <w:r>
        <w:t xml:space="preserve"> </w:t>
      </w:r>
      <w:r w:rsidRPr="00942CD6">
        <w:object w:dxaOrig="1900" w:dyaOrig="680" w14:anchorId="1D03C86F">
          <v:shape id="_x0000_i1066" type="#_x0000_t75" style="width:94.8pt;height:33.6pt" o:ole="">
            <v:imagedata r:id="rId92" o:title=""/>
          </v:shape>
          <o:OLEObject Type="Embed" ProgID="Equation.DSMT4" ShapeID="_x0000_i1066" DrawAspect="Content" ObjectID="_1654668206" r:id="rId93"/>
        </w:object>
      </w:r>
    </w:p>
    <w:p w14:paraId="51360103" w14:textId="77777777" w:rsidR="00F93CD8" w:rsidRDefault="00F93CD8" w:rsidP="00F93CD8">
      <w:r>
        <w:t>Where,</w:t>
      </w:r>
    </w:p>
    <w:p w14:paraId="1FD1A6DC" w14:textId="77777777" w:rsidR="00F93CD8" w:rsidRDefault="00F93CD8" w:rsidP="00F93CD8">
      <w:r>
        <w:t>g(z) is the indicator function and</w:t>
      </w:r>
    </w:p>
    <w:p w14:paraId="48FB066F" w14:textId="77777777" w:rsidR="00F93CD8" w:rsidRDefault="00F93CD8" w:rsidP="00F93CD8">
      <w:r>
        <w:t xml:space="preserve"> </w:t>
      </w:r>
      <w:r w:rsidRPr="00621C71">
        <w:object w:dxaOrig="2220" w:dyaOrig="720" w14:anchorId="352D0A64">
          <v:shape id="_x0000_i1067" type="#_x0000_t75" style="width:111.6pt;height:36pt" o:ole="">
            <v:imagedata r:id="rId94" o:title=""/>
          </v:shape>
          <o:OLEObject Type="Embed" ProgID="Equation.DSMT4" ShapeID="_x0000_i1067" DrawAspect="Content" ObjectID="_1654668207" r:id="rId95"/>
        </w:object>
      </w:r>
    </w:p>
    <w:p w14:paraId="6132B939" w14:textId="77777777" w:rsidR="00F93CD8" w:rsidRPr="00621C71" w:rsidRDefault="00F93CD8" w:rsidP="00F93CD8">
      <w:r w:rsidRPr="00621C71">
        <w:rPr>
          <w:lang w:val="en-IN"/>
        </w:rPr>
        <w:lastRenderedPageBreak/>
        <w:t xml:space="preserve">Augmented </w:t>
      </w:r>
      <w:proofErr w:type="spellStart"/>
      <w:r w:rsidRPr="00621C71">
        <w:rPr>
          <w:lang w:val="en-IN"/>
        </w:rPr>
        <w:t>Lagrangian</w:t>
      </w:r>
      <w:proofErr w:type="spellEnd"/>
      <w:r w:rsidRPr="00621C71">
        <w:rPr>
          <w:lang w:val="en-IN"/>
        </w:rPr>
        <w:t xml:space="preserve"> function can be written as</w:t>
      </w:r>
    </w:p>
    <w:p w14:paraId="71F8A4EF" w14:textId="71306F8E" w:rsidR="00F93CD8" w:rsidRDefault="00F93CD8" w:rsidP="00F93CD8">
      <w:r w:rsidRPr="00823B27">
        <w:rPr>
          <w:position w:val="-28"/>
        </w:rPr>
        <w:object w:dxaOrig="4160" w:dyaOrig="680" w14:anchorId="1BF45D6C">
          <v:shape id="_x0000_i1068" type="#_x0000_t75" style="width:226.2pt;height:36pt" o:ole="">
            <v:imagedata r:id="rId88" o:title=""/>
          </v:shape>
          <o:OLEObject Type="Embed" ProgID="Equation.DSMT4" ShapeID="_x0000_i1068" DrawAspect="Content" ObjectID="_1654668208" r:id="rId96"/>
        </w:object>
      </w:r>
    </w:p>
    <w:p w14:paraId="6ADC4DDF" w14:textId="7EFDAAE2" w:rsidR="00F93CD8" w:rsidRDefault="00F93CD8" w:rsidP="00F93CD8">
      <w:r w:rsidRPr="00823B27">
        <w:rPr>
          <w:position w:val="-28"/>
        </w:rPr>
        <w:object w:dxaOrig="4080" w:dyaOrig="680" w14:anchorId="08B0A977">
          <v:shape id="_x0000_i1069" type="#_x0000_t75" style="width:234.6pt;height:38.4pt" o:ole="">
            <v:imagedata r:id="rId74" o:title=""/>
          </v:shape>
          <o:OLEObject Type="Embed" ProgID="Equation.DSMT4" ShapeID="_x0000_i1069" DrawAspect="Content" ObjectID="_1654668209" r:id="rId97"/>
        </w:object>
      </w:r>
    </w:p>
    <w:p w14:paraId="20A45754" w14:textId="4C28C1C1" w:rsidR="00F93CD8" w:rsidRDefault="00F93CD8" w:rsidP="00F93CD8">
      <w:r w:rsidRPr="00F93CD8">
        <w:rPr>
          <w:position w:val="-12"/>
        </w:rPr>
        <w:object w:dxaOrig="6960" w:dyaOrig="380" w14:anchorId="7C61FAAA">
          <v:shape id="_x0000_i1070" type="#_x0000_t75" style="width:450pt;height:24.6pt" o:ole="">
            <v:imagedata r:id="rId98" o:title=""/>
          </v:shape>
          <o:OLEObject Type="Embed" ProgID="Equation.DSMT4" ShapeID="_x0000_i1070" DrawAspect="Content" ObjectID="_1654668210" r:id="rId99"/>
        </w:object>
      </w:r>
    </w:p>
    <w:p w14:paraId="5BB6F9F8" w14:textId="4334023D" w:rsidR="00F93CD8" w:rsidRDefault="00F93CD8" w:rsidP="00F93CD8">
      <w:r w:rsidRPr="00F67E65">
        <w:rPr>
          <w:position w:val="-6"/>
        </w:rPr>
        <w:object w:dxaOrig="2040" w:dyaOrig="320" w14:anchorId="55DA540D">
          <v:shape id="_x0000_i1071" type="#_x0000_t75" style="width:156.6pt;height:24.6pt" o:ole="">
            <v:imagedata r:id="rId100" o:title=""/>
          </v:shape>
          <o:OLEObject Type="Embed" ProgID="Equation.DSMT4" ShapeID="_x0000_i1071" DrawAspect="Content" ObjectID="_1654668211" r:id="rId101"/>
        </w:object>
      </w:r>
    </w:p>
    <w:p w14:paraId="5DFA5E5B" w14:textId="77777777" w:rsidR="00F93CD8" w:rsidRPr="00E01031" w:rsidRDefault="00F93CD8" w:rsidP="00F93CD8">
      <w:pPr>
        <w:rPr>
          <w:rFonts w:ascii="Verdana" w:hAnsi="Verdana"/>
          <w:b/>
          <w:bCs/>
          <w:color w:val="FF0000"/>
        </w:rPr>
      </w:pPr>
    </w:p>
    <w:p w14:paraId="619BD29A" w14:textId="45D8C708" w:rsidR="00E81978" w:rsidRDefault="001A1B53" w:rsidP="00C31D30">
      <w:pPr>
        <w:pStyle w:val="Heading2"/>
        <w:rPr>
          <w:rFonts w:ascii="Verdana" w:hAnsi="Verdana"/>
        </w:rPr>
      </w:pPr>
      <w:r>
        <w:rPr>
          <w:rFonts w:ascii="Verdana" w:hAnsi="Verdana"/>
        </w:rPr>
        <w:t xml:space="preserve">         </w:t>
      </w:r>
      <w:bookmarkStart w:id="3" w:name="_Toc41223405"/>
      <w:r w:rsidR="007D282F">
        <w:rPr>
          <w:rFonts w:ascii="Verdana" w:hAnsi="Verdana"/>
        </w:rPr>
        <w:t>Some</w:t>
      </w:r>
      <w:r>
        <w:rPr>
          <w:rFonts w:ascii="Verdana" w:hAnsi="Verdana"/>
        </w:rPr>
        <w:t xml:space="preserve"> Examples </w:t>
      </w:r>
      <w:r w:rsidR="007D282F">
        <w:rPr>
          <w:rFonts w:ascii="Verdana" w:hAnsi="Verdana"/>
        </w:rPr>
        <w:t>where</w:t>
      </w:r>
      <w:r>
        <w:rPr>
          <w:rFonts w:ascii="Verdana" w:hAnsi="Verdana"/>
        </w:rPr>
        <w:t xml:space="preserve"> ADMM</w:t>
      </w:r>
      <w:r w:rsidR="007D282F">
        <w:rPr>
          <w:rFonts w:ascii="Verdana" w:hAnsi="Verdana"/>
        </w:rPr>
        <w:t xml:space="preserve"> comes into use</w:t>
      </w:r>
      <w:bookmarkEnd w:id="3"/>
    </w:p>
    <w:p w14:paraId="21F0427E" w14:textId="6D6C5D5A" w:rsidR="005D164B" w:rsidRPr="005D164B" w:rsidRDefault="005D164B" w:rsidP="00064688">
      <w:pPr>
        <w:rPr>
          <w:rFonts w:ascii="Verdana" w:hAnsi="Verdana"/>
          <w:b/>
          <w:bCs/>
        </w:rPr>
      </w:pPr>
      <w:r w:rsidRPr="005D164B">
        <w:rPr>
          <w:rFonts w:ascii="Verdana" w:hAnsi="Verdana"/>
          <w:b/>
          <w:bCs/>
        </w:rPr>
        <w:t>CONVEX OPTIMIZATION EXAMPLES :</w:t>
      </w:r>
    </w:p>
    <w:p w14:paraId="11B50FE2" w14:textId="1E1F5791" w:rsidR="005158E9" w:rsidRDefault="005158E9" w:rsidP="00E9663B">
      <w:pPr>
        <w:pStyle w:val="ListParagraph"/>
        <w:numPr>
          <w:ilvl w:val="0"/>
          <w:numId w:val="20"/>
        </w:numPr>
        <w:rPr>
          <w:rFonts w:ascii="Verdana" w:hAnsi="Verdana"/>
          <w:b/>
          <w:bCs/>
          <w:color w:val="FF0000"/>
        </w:rPr>
      </w:pPr>
      <w:r w:rsidRPr="00E9663B">
        <w:rPr>
          <w:rFonts w:ascii="Verdana" w:hAnsi="Verdana"/>
          <w:b/>
          <w:bCs/>
          <w:color w:val="FF0000"/>
        </w:rPr>
        <w:t xml:space="preserve">LASSO : </w:t>
      </w:r>
    </w:p>
    <w:p w14:paraId="336F069B" w14:textId="77777777" w:rsidR="00E9663B" w:rsidRDefault="00E9663B" w:rsidP="00E9663B">
      <w:pPr>
        <w:pStyle w:val="ListParagraph"/>
        <w:ind w:left="1440"/>
        <w:rPr>
          <w:rFonts w:ascii="Verdana" w:hAnsi="Verdana"/>
          <w:b/>
          <w:bCs/>
          <w:color w:val="FF0000"/>
        </w:rPr>
      </w:pPr>
    </w:p>
    <w:p w14:paraId="1846FED3" w14:textId="77777777" w:rsidR="00E9663B" w:rsidRDefault="00E9663B" w:rsidP="00E9663B">
      <w:r w:rsidRPr="00D96FD0">
        <w:rPr>
          <w:position w:val="-44"/>
        </w:rPr>
        <w:object w:dxaOrig="2320" w:dyaOrig="999" w14:anchorId="3A7D3352">
          <v:shape id="_x0000_i1072" type="#_x0000_t75" style="width:115.8pt;height:49.8pt" o:ole="">
            <v:imagedata r:id="rId102" o:title=""/>
          </v:shape>
          <o:OLEObject Type="Embed" ProgID="Equation.DSMT4" ShapeID="_x0000_i1072" DrawAspect="Content" ObjectID="_1654668212" r:id="rId103"/>
        </w:object>
      </w:r>
    </w:p>
    <w:p w14:paraId="3573066C" w14:textId="455D333D" w:rsidR="00E9663B" w:rsidRDefault="00E9663B" w:rsidP="00E9663B">
      <w:r w:rsidRPr="00CC70C4">
        <w:rPr>
          <w:position w:val="-166"/>
        </w:rPr>
        <w:object w:dxaOrig="5620" w:dyaOrig="3460" w14:anchorId="7026B6FD">
          <v:shape id="_x0000_i1073" type="#_x0000_t75" style="width:281.4pt;height:173.4pt" o:ole="">
            <v:imagedata r:id="rId104" o:title=""/>
          </v:shape>
          <o:OLEObject Type="Embed" ProgID="Equation.DSMT4" ShapeID="_x0000_i1073" DrawAspect="Content" ObjectID="_1654668213" r:id="rId105"/>
        </w:object>
      </w:r>
    </w:p>
    <w:p w14:paraId="23837737" w14:textId="77777777" w:rsidR="00E9663B" w:rsidRPr="00E9663B" w:rsidRDefault="00E9663B" w:rsidP="00E9663B">
      <w:pPr>
        <w:rPr>
          <w:rFonts w:ascii="Verdana" w:hAnsi="Verdana"/>
          <w:b/>
          <w:bCs/>
          <w:color w:val="FF0000"/>
        </w:rPr>
      </w:pPr>
    </w:p>
    <w:p w14:paraId="2ECB1A94" w14:textId="77777777" w:rsidR="00A5435C" w:rsidRPr="00A5435C" w:rsidRDefault="00A5435C" w:rsidP="00A5435C">
      <w:pPr>
        <w:rPr>
          <w:rFonts w:ascii="Verdana" w:hAnsi="Verdana"/>
          <w:b/>
          <w:bCs/>
          <w:color w:val="002060"/>
        </w:rPr>
      </w:pPr>
      <w:r w:rsidRPr="00A5435C">
        <w:rPr>
          <w:rFonts w:ascii="Verdana" w:hAnsi="Verdana"/>
          <w:b/>
          <w:bCs/>
          <w:color w:val="002060"/>
        </w:rPr>
        <w:t>Code:</w:t>
      </w:r>
    </w:p>
    <w:p w14:paraId="40C77269" w14:textId="0436D81B" w:rsidR="00A5435C" w:rsidRPr="00A5435C" w:rsidRDefault="00A5435C" w:rsidP="00A5435C">
      <w:pPr>
        <w:rPr>
          <w:rFonts w:ascii="Verdana" w:hAnsi="Verdana"/>
          <w:u w:val="single"/>
        </w:rPr>
      </w:pPr>
      <w:r w:rsidRPr="00A5435C">
        <w:rPr>
          <w:rFonts w:ascii="Verdana" w:hAnsi="Verdana"/>
          <w:u w:val="single"/>
        </w:rPr>
        <w:lastRenderedPageBreak/>
        <w:t>Lasso function:</w:t>
      </w:r>
    </w:p>
    <w:p w14:paraId="3E7D0D65"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function</w:t>
      </w:r>
      <w:r>
        <w:rPr>
          <w:rFonts w:ascii="Courier New" w:hAnsi="Courier New" w:cs="Courier New"/>
          <w:color w:val="000000"/>
          <w:sz w:val="26"/>
          <w:szCs w:val="26"/>
        </w:rPr>
        <w:t xml:space="preserve"> x = lasso(A, b, lambda, rho)</w:t>
      </w:r>
    </w:p>
    <w:p w14:paraId="5E77C111"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3336A02A"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MAX_ITER = 10;</w:t>
      </w:r>
    </w:p>
    <w:p w14:paraId="51AB2FD1"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RELTOL   = 1e-2; </w:t>
      </w:r>
      <w:r>
        <w:rPr>
          <w:rFonts w:ascii="Courier New" w:hAnsi="Courier New" w:cs="Courier New"/>
          <w:color w:val="3C763D"/>
          <w:sz w:val="26"/>
          <w:szCs w:val="26"/>
        </w:rPr>
        <w:t>%error tolerance for ADMM</w:t>
      </w:r>
    </w:p>
    <w:p w14:paraId="2F56467C"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xml:space="preserve"> </w:t>
      </w:r>
    </w:p>
    <w:p w14:paraId="1BDAC98F"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[m, n] = size(A);</w:t>
      </w:r>
    </w:p>
    <w:p w14:paraId="33732381"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Ata = A'*A;</w:t>
      </w:r>
    </w:p>
    <w:p w14:paraId="6325DA50" w14:textId="77777777" w:rsidR="00A5435C" w:rsidRDefault="00A5435C" w:rsidP="00A5435C">
      <w:pPr>
        <w:autoSpaceDE w:val="0"/>
        <w:autoSpaceDN w:val="0"/>
        <w:adjustRightInd w:val="0"/>
        <w:spacing w:line="240" w:lineRule="auto"/>
        <w:rPr>
          <w:rFonts w:ascii="Courier New" w:hAnsi="Courier New" w:cs="Courier New"/>
        </w:rPr>
      </w:pPr>
      <w:proofErr w:type="spellStart"/>
      <w:r>
        <w:rPr>
          <w:rFonts w:ascii="Courier New" w:hAnsi="Courier New" w:cs="Courier New"/>
          <w:color w:val="000000"/>
          <w:sz w:val="26"/>
          <w:szCs w:val="26"/>
        </w:rPr>
        <w:t>Atb</w:t>
      </w:r>
      <w:proofErr w:type="spellEnd"/>
      <w:r>
        <w:rPr>
          <w:rFonts w:ascii="Courier New" w:hAnsi="Courier New" w:cs="Courier New"/>
          <w:color w:val="000000"/>
          <w:sz w:val="26"/>
          <w:szCs w:val="26"/>
        </w:rPr>
        <w:t xml:space="preserve"> = A'*b;</w:t>
      </w:r>
    </w:p>
    <w:p w14:paraId="3E350FB8"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14A8EBD3"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x = zeros(n,1);</w:t>
      </w:r>
    </w:p>
    <w:p w14:paraId="2F6BB94C"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z = zeros(n,1);</w:t>
      </w:r>
    </w:p>
    <w:p w14:paraId="52B06290"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u = zeros(n,1);</w:t>
      </w:r>
    </w:p>
    <w:p w14:paraId="53C212DE"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575A9F58"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for</w:t>
      </w:r>
      <w:r>
        <w:rPr>
          <w:rFonts w:ascii="Courier New" w:hAnsi="Courier New" w:cs="Courier New"/>
          <w:color w:val="000000"/>
          <w:sz w:val="26"/>
          <w:szCs w:val="26"/>
        </w:rPr>
        <w:t xml:space="preserve"> k = 1:MAX_ITER</w:t>
      </w:r>
    </w:p>
    <w:p w14:paraId="4A9FE4DC"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731BA95B"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 x-update</w:t>
      </w:r>
    </w:p>
    <w:p w14:paraId="073CF54F" w14:textId="2375B6F5"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x_1 = inv(Ata - rho*eye(n)) * (</w:t>
      </w:r>
      <w:proofErr w:type="spellStart"/>
      <w:r>
        <w:rPr>
          <w:rFonts w:ascii="Courier New" w:hAnsi="Courier New" w:cs="Courier New"/>
          <w:color w:val="000000"/>
          <w:sz w:val="26"/>
          <w:szCs w:val="26"/>
        </w:rPr>
        <w:t>Atb</w:t>
      </w:r>
      <w:proofErr w:type="spellEnd"/>
      <w:r>
        <w:rPr>
          <w:rFonts w:ascii="Courier New" w:hAnsi="Courier New" w:cs="Courier New"/>
          <w:color w:val="000000"/>
          <w:sz w:val="26"/>
          <w:szCs w:val="26"/>
        </w:rPr>
        <w:t xml:space="preserve"> - rho * (z -u));</w:t>
      </w:r>
    </w:p>
    <w:p w14:paraId="489B84E1"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z-update </w:t>
      </w:r>
    </w:p>
    <w:p w14:paraId="114599E3"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z_1 = (lambda/rho)*(x_1-(u/rho));</w:t>
      </w:r>
    </w:p>
    <w:p w14:paraId="362D4D64"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 u-update</w:t>
      </w:r>
    </w:p>
    <w:p w14:paraId="02FECA73"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u_1 = u + RELTOL*(x_1 - z_1);</w:t>
      </w:r>
    </w:p>
    <w:p w14:paraId="03A95E72"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1398E587"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z = z_1;</w:t>
      </w:r>
    </w:p>
    <w:p w14:paraId="6BAA39A8"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x = x_1;</w:t>
      </w:r>
    </w:p>
    <w:p w14:paraId="7C72D9E0"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u = u_1;</w:t>
      </w:r>
    </w:p>
    <w:p w14:paraId="5D1D67ED"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4C28CB2F"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end</w:t>
      </w:r>
    </w:p>
    <w:p w14:paraId="5407ACFB"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end</w:t>
      </w:r>
    </w:p>
    <w:p w14:paraId="4583EA08" w14:textId="77777777" w:rsidR="00A5435C" w:rsidRDefault="00A5435C" w:rsidP="00A5435C"/>
    <w:p w14:paraId="70B60E5E" w14:textId="77777777" w:rsidR="00A5435C" w:rsidRPr="00A5435C" w:rsidRDefault="00A5435C" w:rsidP="00A5435C">
      <w:pPr>
        <w:rPr>
          <w:rFonts w:ascii="Verdana" w:hAnsi="Verdana"/>
          <w:u w:val="single"/>
        </w:rPr>
      </w:pPr>
      <w:r w:rsidRPr="00A5435C">
        <w:rPr>
          <w:rFonts w:ascii="Verdana" w:hAnsi="Verdana"/>
          <w:u w:val="single"/>
        </w:rPr>
        <w:t>Creating the problem and calling the function</w:t>
      </w:r>
    </w:p>
    <w:p w14:paraId="51CA1276"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m = 4;       </w:t>
      </w:r>
      <w:r>
        <w:rPr>
          <w:rFonts w:ascii="Courier New" w:hAnsi="Courier New" w:cs="Courier New"/>
          <w:color w:val="3C763D"/>
          <w:sz w:val="26"/>
          <w:szCs w:val="26"/>
        </w:rPr>
        <w:t>% number of examples</w:t>
      </w:r>
    </w:p>
    <w:p w14:paraId="50330C30"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n = 5;       </w:t>
      </w:r>
      <w:r>
        <w:rPr>
          <w:rFonts w:ascii="Courier New" w:hAnsi="Courier New" w:cs="Courier New"/>
          <w:color w:val="3C763D"/>
          <w:sz w:val="26"/>
          <w:szCs w:val="26"/>
        </w:rPr>
        <w:t>% number of features</w:t>
      </w:r>
    </w:p>
    <w:p w14:paraId="516766AD"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p = 0.05;      </w:t>
      </w:r>
      <w:r>
        <w:rPr>
          <w:rFonts w:ascii="Courier New" w:hAnsi="Courier New" w:cs="Courier New"/>
          <w:color w:val="3C763D"/>
          <w:sz w:val="26"/>
          <w:szCs w:val="26"/>
        </w:rPr>
        <w:t>% p = 0.05 is the sparsity density</w:t>
      </w:r>
    </w:p>
    <w:p w14:paraId="06DAE181"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x0 = </w:t>
      </w:r>
      <w:proofErr w:type="spellStart"/>
      <w:r>
        <w:rPr>
          <w:rFonts w:ascii="Courier New" w:hAnsi="Courier New" w:cs="Courier New"/>
          <w:color w:val="000000"/>
          <w:sz w:val="26"/>
          <w:szCs w:val="26"/>
        </w:rPr>
        <w:t>sprandn</w:t>
      </w:r>
      <w:proofErr w:type="spellEnd"/>
      <w:r>
        <w:rPr>
          <w:rFonts w:ascii="Courier New" w:hAnsi="Courier New" w:cs="Courier New"/>
          <w:color w:val="000000"/>
          <w:sz w:val="26"/>
          <w:szCs w:val="26"/>
        </w:rPr>
        <w:t xml:space="preserve">(n,1,p);   </w:t>
      </w:r>
    </w:p>
    <w:p w14:paraId="1609BF7F"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A = </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m,n</w:t>
      </w:r>
      <w:proofErr w:type="spellEnd"/>
      <w:r>
        <w:rPr>
          <w:rFonts w:ascii="Courier New" w:hAnsi="Courier New" w:cs="Courier New"/>
          <w:color w:val="000000"/>
          <w:sz w:val="26"/>
          <w:szCs w:val="26"/>
        </w:rPr>
        <w:t>);</w:t>
      </w:r>
    </w:p>
    <w:p w14:paraId="74AAC0E6" w14:textId="77777777" w:rsidR="00A5435C" w:rsidRDefault="00A5435C" w:rsidP="00A5435C">
      <w:pPr>
        <w:autoSpaceDE w:val="0"/>
        <w:autoSpaceDN w:val="0"/>
        <w:adjustRightInd w:val="0"/>
        <w:spacing w:line="240" w:lineRule="auto"/>
        <w:rPr>
          <w:rFonts w:ascii="Courier New" w:hAnsi="Courier New" w:cs="Courier New"/>
          <w:color w:val="3C763D"/>
          <w:sz w:val="26"/>
          <w:szCs w:val="26"/>
        </w:rPr>
      </w:pPr>
      <w:r>
        <w:rPr>
          <w:rFonts w:ascii="Courier New" w:hAnsi="Courier New" w:cs="Courier New"/>
          <w:color w:val="000000"/>
          <w:sz w:val="26"/>
          <w:szCs w:val="26"/>
        </w:rPr>
        <w:t>A = A*</w:t>
      </w:r>
      <w:proofErr w:type="spellStart"/>
      <w:r>
        <w:rPr>
          <w:rFonts w:ascii="Courier New" w:hAnsi="Courier New" w:cs="Courier New"/>
          <w:color w:val="000000"/>
          <w:sz w:val="26"/>
          <w:szCs w:val="26"/>
        </w:rPr>
        <w:t>spdiags</w:t>
      </w:r>
      <w:proofErr w:type="spellEnd"/>
      <w:r>
        <w:rPr>
          <w:rFonts w:ascii="Courier New" w:hAnsi="Courier New" w:cs="Courier New"/>
          <w:color w:val="000000"/>
          <w:sz w:val="26"/>
          <w:szCs w:val="26"/>
        </w:rPr>
        <w:t xml:space="preserve">(1./sqrt(sum(A.^2))',0,n,n); </w:t>
      </w:r>
      <w:r>
        <w:rPr>
          <w:rFonts w:ascii="Courier New" w:hAnsi="Courier New" w:cs="Courier New"/>
          <w:color w:val="3C763D"/>
          <w:sz w:val="26"/>
          <w:szCs w:val="26"/>
        </w:rPr>
        <w:t xml:space="preserve">% normalize </w:t>
      </w:r>
    </w:p>
    <w:p w14:paraId="0F04365E" w14:textId="6F5ED09B"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columns</w:t>
      </w:r>
    </w:p>
    <w:p w14:paraId="2FA675B6"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b = A*x0 + sqrt(0.001)*</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(m,1);</w:t>
      </w:r>
    </w:p>
    <w:p w14:paraId="1FFE9E7C"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lambda = 1;</w:t>
      </w:r>
    </w:p>
    <w:p w14:paraId="0612CCF3" w14:textId="77777777" w:rsidR="00A5435C" w:rsidRDefault="00A5435C" w:rsidP="00A5435C">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x = lasso(A, b, lambda, 1.0)</w:t>
      </w:r>
    </w:p>
    <w:p w14:paraId="1A4D27D9" w14:textId="77777777" w:rsidR="00A5435C" w:rsidRDefault="00A5435C" w:rsidP="00A5435C"/>
    <w:p w14:paraId="1CFE71B2" w14:textId="3FC9E81D" w:rsidR="00A5435C" w:rsidRDefault="00491E07" w:rsidP="00A5435C">
      <w:r>
        <w:rPr>
          <w:rFonts w:ascii="Verdana" w:hAnsi="Verdana"/>
          <w:u w:val="single"/>
        </w:rPr>
        <w:t xml:space="preserve">Sample </w:t>
      </w:r>
      <w:r w:rsidR="00A5435C" w:rsidRPr="00A5435C">
        <w:rPr>
          <w:rFonts w:ascii="Verdana" w:hAnsi="Verdana"/>
          <w:u w:val="single"/>
        </w:rPr>
        <w:t>Output</w:t>
      </w:r>
      <w:r w:rsidR="00A5435C">
        <w:t>:</w:t>
      </w:r>
    </w:p>
    <w:p w14:paraId="685C868A" w14:textId="77777777" w:rsidR="00A5435C" w:rsidRPr="00EB0B1A" w:rsidRDefault="00A5435C" w:rsidP="00A5435C">
      <w:pPr>
        <w:rPr>
          <w:rFonts w:ascii="Courier New" w:hAnsi="Courier New" w:cs="Courier New"/>
        </w:rPr>
      </w:pPr>
      <w:r w:rsidRPr="00EB0B1A">
        <w:rPr>
          <w:rFonts w:ascii="Courier New" w:hAnsi="Courier New" w:cs="Courier New"/>
        </w:rPr>
        <w:t>x =</w:t>
      </w:r>
    </w:p>
    <w:p w14:paraId="2C140B13" w14:textId="77777777" w:rsidR="00A5435C" w:rsidRPr="00EB0B1A" w:rsidRDefault="00A5435C" w:rsidP="00A5435C">
      <w:pPr>
        <w:rPr>
          <w:rFonts w:ascii="Courier New" w:hAnsi="Courier New" w:cs="Courier New"/>
        </w:rPr>
      </w:pPr>
      <w:r w:rsidRPr="00EB0B1A">
        <w:rPr>
          <w:rFonts w:ascii="Courier New" w:hAnsi="Courier New" w:cs="Courier New"/>
        </w:rPr>
        <w:t xml:space="preserve">   1.0e+08 *</w:t>
      </w:r>
    </w:p>
    <w:p w14:paraId="6130172D" w14:textId="77777777" w:rsidR="00A5435C" w:rsidRPr="00EB0B1A" w:rsidRDefault="00A5435C" w:rsidP="00A5435C">
      <w:pPr>
        <w:rPr>
          <w:rFonts w:ascii="Courier New" w:hAnsi="Courier New" w:cs="Courier New"/>
        </w:rPr>
      </w:pPr>
      <w:r w:rsidRPr="00EB0B1A">
        <w:rPr>
          <w:rFonts w:ascii="Courier New" w:hAnsi="Courier New" w:cs="Courier New"/>
        </w:rPr>
        <w:t xml:space="preserve">   -5.2996</w:t>
      </w:r>
    </w:p>
    <w:p w14:paraId="0CF6089F" w14:textId="77777777" w:rsidR="00A5435C" w:rsidRPr="00EB0B1A" w:rsidRDefault="00A5435C" w:rsidP="00A5435C">
      <w:pPr>
        <w:rPr>
          <w:rFonts w:ascii="Courier New" w:hAnsi="Courier New" w:cs="Courier New"/>
        </w:rPr>
      </w:pPr>
      <w:r w:rsidRPr="00EB0B1A">
        <w:rPr>
          <w:rFonts w:ascii="Courier New" w:hAnsi="Courier New" w:cs="Courier New"/>
        </w:rPr>
        <w:t xml:space="preserve">   -4.5646</w:t>
      </w:r>
    </w:p>
    <w:p w14:paraId="55B5651F" w14:textId="77777777" w:rsidR="00A5435C" w:rsidRPr="00EB0B1A" w:rsidRDefault="00A5435C" w:rsidP="00A5435C">
      <w:pPr>
        <w:rPr>
          <w:rFonts w:ascii="Courier New" w:hAnsi="Courier New" w:cs="Courier New"/>
        </w:rPr>
      </w:pPr>
      <w:r w:rsidRPr="00EB0B1A">
        <w:rPr>
          <w:rFonts w:ascii="Courier New" w:hAnsi="Courier New" w:cs="Courier New"/>
        </w:rPr>
        <w:t xml:space="preserve">    3.3924</w:t>
      </w:r>
    </w:p>
    <w:p w14:paraId="2AF53A4B" w14:textId="77777777" w:rsidR="00A5435C" w:rsidRPr="00EB0B1A" w:rsidRDefault="00A5435C" w:rsidP="00A5435C">
      <w:pPr>
        <w:rPr>
          <w:rFonts w:ascii="Courier New" w:hAnsi="Courier New" w:cs="Courier New"/>
        </w:rPr>
      </w:pPr>
      <w:r w:rsidRPr="00EB0B1A">
        <w:rPr>
          <w:rFonts w:ascii="Courier New" w:hAnsi="Courier New" w:cs="Courier New"/>
        </w:rPr>
        <w:t xml:space="preserve">    0.7834</w:t>
      </w:r>
    </w:p>
    <w:p w14:paraId="1CCA1588" w14:textId="77777777" w:rsidR="00A5435C" w:rsidRDefault="00A5435C" w:rsidP="00A5435C">
      <w:r w:rsidRPr="00EB0B1A">
        <w:rPr>
          <w:rFonts w:ascii="Courier New" w:hAnsi="Courier New" w:cs="Courier New"/>
        </w:rPr>
        <w:t xml:space="preserve">    2.9229</w:t>
      </w:r>
    </w:p>
    <w:p w14:paraId="0FA8C46C" w14:textId="77777777" w:rsidR="00A5435C" w:rsidRDefault="00A5435C" w:rsidP="00A5435C"/>
    <w:p w14:paraId="588417AF" w14:textId="359682CB" w:rsidR="00A5435C" w:rsidRDefault="00A5435C" w:rsidP="00A5435C">
      <w:pPr>
        <w:rPr>
          <w:b/>
          <w:bCs/>
          <w:sz w:val="28"/>
          <w:szCs w:val="28"/>
        </w:rPr>
      </w:pPr>
      <w:r w:rsidRPr="00A5435C">
        <w:rPr>
          <w:b/>
          <w:bCs/>
          <w:sz w:val="28"/>
          <w:szCs w:val="28"/>
        </w:rPr>
        <w:t>NOTE:  For small ‘n’ , we can use both  “ relaxation and shrinkage method of solving “ and the above method without them for solving and getting the same answer.  For large value of ‘n’,  relaxation and shrinkage method of solving converges faster. Shrinkage will come if l1 norm there in the formulation. Relaxation is for faster convergence  similar to the  Cholesky decomposition  for faster solution.</w:t>
      </w:r>
    </w:p>
    <w:p w14:paraId="5BC456D8" w14:textId="77777777" w:rsidR="00F7288B" w:rsidRPr="00A5435C" w:rsidRDefault="00F7288B" w:rsidP="00A5435C">
      <w:pPr>
        <w:rPr>
          <w:b/>
          <w:bCs/>
          <w:sz w:val="28"/>
          <w:szCs w:val="28"/>
        </w:rPr>
      </w:pPr>
    </w:p>
    <w:p w14:paraId="4D32E8CE" w14:textId="20A2E048" w:rsidR="00064688" w:rsidRDefault="00E9663B" w:rsidP="00E9663B">
      <w:pPr>
        <w:ind w:firstLine="0"/>
        <w:rPr>
          <w:rFonts w:ascii="Verdana" w:hAnsi="Verdana"/>
          <w:b/>
          <w:bCs/>
          <w:color w:val="FF0000"/>
        </w:rPr>
      </w:pPr>
      <w:r w:rsidRPr="00E9663B">
        <w:rPr>
          <w:rFonts w:ascii="Verdana" w:hAnsi="Verdana"/>
          <w:b/>
          <w:bCs/>
          <w:color w:val="FF0000"/>
        </w:rPr>
        <w:t>(2</w:t>
      </w:r>
      <w:r>
        <w:rPr>
          <w:rFonts w:ascii="Verdana" w:hAnsi="Verdana"/>
          <w:b/>
          <w:bCs/>
          <w:color w:val="FF0000"/>
        </w:rPr>
        <w:t xml:space="preserve">) </w:t>
      </w:r>
      <w:r w:rsidR="00064688" w:rsidRPr="00E9663B">
        <w:rPr>
          <w:rFonts w:ascii="Verdana" w:hAnsi="Verdana"/>
          <w:b/>
          <w:bCs/>
          <w:color w:val="FF0000"/>
        </w:rPr>
        <w:t xml:space="preserve">Linear Programming </w:t>
      </w:r>
      <w:r w:rsidRPr="00E9663B">
        <w:rPr>
          <w:rFonts w:ascii="Verdana" w:hAnsi="Verdana"/>
          <w:b/>
          <w:bCs/>
          <w:color w:val="FF0000"/>
        </w:rPr>
        <w:t>(LP)</w:t>
      </w:r>
      <w:r w:rsidR="00064688" w:rsidRPr="00E9663B">
        <w:rPr>
          <w:rFonts w:ascii="Verdana" w:hAnsi="Verdana"/>
          <w:b/>
          <w:bCs/>
          <w:color w:val="FF0000"/>
        </w:rPr>
        <w:t xml:space="preserve">: </w:t>
      </w:r>
    </w:p>
    <w:p w14:paraId="558135F2" w14:textId="77777777" w:rsidR="00E9663B" w:rsidRDefault="00E9663B" w:rsidP="00E9663B">
      <w:pPr>
        <w:ind w:firstLine="0"/>
      </w:pPr>
      <w:r w:rsidRPr="00F67E65">
        <w:rPr>
          <w:position w:val="-82"/>
        </w:rPr>
        <w:object w:dxaOrig="2540" w:dyaOrig="1900" w14:anchorId="76861ED5">
          <v:shape id="_x0000_i1074" type="#_x0000_t75" style="width:126.6pt;height:94.8pt" o:ole="">
            <v:imagedata r:id="rId106" o:title=""/>
          </v:shape>
          <o:OLEObject Type="Embed" ProgID="Equation.DSMT4" ShapeID="_x0000_i1074" DrawAspect="Content" ObjectID="_1654668214" r:id="rId107"/>
        </w:object>
      </w:r>
    </w:p>
    <w:p w14:paraId="18752EEF" w14:textId="6E4F6397" w:rsidR="00E9663B" w:rsidRDefault="00E9663B" w:rsidP="00E9663B">
      <w:pPr>
        <w:ind w:firstLine="0"/>
      </w:pPr>
      <w:r w:rsidRPr="00F67E65">
        <w:rPr>
          <w:position w:val="-158"/>
        </w:rPr>
        <w:object w:dxaOrig="4200" w:dyaOrig="3280" w14:anchorId="1259C7D8">
          <v:shape id="_x0000_i1075" type="#_x0000_t75" style="width:210pt;height:163.8pt" o:ole="">
            <v:imagedata r:id="rId108" o:title=""/>
          </v:shape>
          <o:OLEObject Type="Embed" ProgID="Equation.DSMT4" ShapeID="_x0000_i1075" DrawAspect="Content" ObjectID="_1654668215" r:id="rId109"/>
        </w:object>
      </w:r>
      <w:r>
        <w:t xml:space="preserve">                            </w:t>
      </w:r>
    </w:p>
    <w:p w14:paraId="76AC8CD1" w14:textId="77777777" w:rsidR="00E9663B" w:rsidRPr="00E9663B" w:rsidRDefault="00E9663B" w:rsidP="00E9663B">
      <w:pPr>
        <w:ind w:firstLine="0"/>
        <w:rPr>
          <w:rFonts w:ascii="Verdana" w:hAnsi="Verdana"/>
          <w:b/>
          <w:bCs/>
          <w:color w:val="FF0000"/>
        </w:rPr>
      </w:pPr>
    </w:p>
    <w:p w14:paraId="68A641EB" w14:textId="77777777" w:rsidR="00E9663B" w:rsidRPr="00A5435C" w:rsidRDefault="00E9663B" w:rsidP="00E9663B">
      <w:pPr>
        <w:ind w:firstLine="0"/>
        <w:rPr>
          <w:rFonts w:ascii="Verdana" w:hAnsi="Verdana"/>
          <w:b/>
          <w:bCs/>
          <w:color w:val="002060"/>
        </w:rPr>
      </w:pPr>
      <w:r w:rsidRPr="00A5435C">
        <w:rPr>
          <w:rFonts w:ascii="Verdana" w:hAnsi="Verdana"/>
          <w:b/>
          <w:bCs/>
          <w:color w:val="002060"/>
        </w:rPr>
        <w:t>Code:</w:t>
      </w:r>
    </w:p>
    <w:p w14:paraId="4D3BB554" w14:textId="550BAC1F" w:rsidR="00E9663B" w:rsidRDefault="00E9663B" w:rsidP="00E9663B">
      <w:pPr>
        <w:ind w:firstLine="0"/>
        <w:rPr>
          <w:rFonts w:ascii="Verdana" w:hAnsi="Verdana"/>
          <w:u w:val="single"/>
        </w:rPr>
      </w:pPr>
      <w:r w:rsidRPr="00A5435C">
        <w:rPr>
          <w:rFonts w:ascii="Verdana" w:hAnsi="Verdana"/>
          <w:u w:val="single"/>
        </w:rPr>
        <w:t>L</w:t>
      </w:r>
      <w:r>
        <w:rPr>
          <w:rFonts w:ascii="Verdana" w:hAnsi="Verdana"/>
          <w:u w:val="single"/>
        </w:rPr>
        <w:t>P</w:t>
      </w:r>
      <w:r w:rsidRPr="00A5435C">
        <w:rPr>
          <w:rFonts w:ascii="Verdana" w:hAnsi="Verdana"/>
          <w:u w:val="single"/>
        </w:rPr>
        <w:t xml:space="preserve"> function:</w:t>
      </w:r>
    </w:p>
    <w:p w14:paraId="5CC7B80D"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function</w:t>
      </w:r>
      <w:r>
        <w:rPr>
          <w:rFonts w:ascii="Courier New" w:hAnsi="Courier New" w:cs="Courier New"/>
          <w:color w:val="000000"/>
          <w:sz w:val="26"/>
          <w:szCs w:val="26"/>
        </w:rPr>
        <w:t xml:space="preserve"> z = </w:t>
      </w:r>
      <w:proofErr w:type="spellStart"/>
      <w:r>
        <w:rPr>
          <w:rFonts w:ascii="Courier New" w:hAnsi="Courier New" w:cs="Courier New"/>
          <w:color w:val="000000"/>
          <w:sz w:val="26"/>
          <w:szCs w:val="26"/>
        </w:rPr>
        <w:t>linprog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c,A,b,rho,alpha</w:t>
      </w:r>
      <w:proofErr w:type="spellEnd"/>
      <w:r>
        <w:rPr>
          <w:rFonts w:ascii="Courier New" w:hAnsi="Courier New" w:cs="Courier New"/>
          <w:color w:val="000000"/>
          <w:sz w:val="26"/>
          <w:szCs w:val="26"/>
        </w:rPr>
        <w:t>)</w:t>
      </w:r>
    </w:p>
    <w:p w14:paraId="74ECAE60"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36EA9482"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MAX_ITER = 10;</w:t>
      </w:r>
    </w:p>
    <w:p w14:paraId="60500DF9"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7A3505FC"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xml:space="preserve">%rho is the augmented </w:t>
      </w:r>
      <w:proofErr w:type="spellStart"/>
      <w:r>
        <w:rPr>
          <w:rFonts w:ascii="Courier New" w:hAnsi="Courier New" w:cs="Courier New"/>
          <w:color w:val="3C763D"/>
          <w:sz w:val="26"/>
          <w:szCs w:val="26"/>
        </w:rPr>
        <w:t>Lagrangian</w:t>
      </w:r>
      <w:proofErr w:type="spellEnd"/>
      <w:r>
        <w:rPr>
          <w:rFonts w:ascii="Courier New" w:hAnsi="Courier New" w:cs="Courier New"/>
          <w:color w:val="3C763D"/>
          <w:sz w:val="26"/>
          <w:szCs w:val="26"/>
        </w:rPr>
        <w:t xml:space="preserve"> parameter.</w:t>
      </w:r>
    </w:p>
    <w:p w14:paraId="5F339067"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%sol is returned in vector z</w:t>
      </w:r>
    </w:p>
    <w:p w14:paraId="2D88D283" w14:textId="77777777" w:rsidR="00E9663B" w:rsidRDefault="00E9663B" w:rsidP="00E9663B">
      <w:pPr>
        <w:autoSpaceDE w:val="0"/>
        <w:autoSpaceDN w:val="0"/>
        <w:adjustRightInd w:val="0"/>
        <w:spacing w:line="240" w:lineRule="auto"/>
        <w:rPr>
          <w:rFonts w:ascii="Courier New" w:hAnsi="Courier New" w:cs="Courier New"/>
          <w:color w:val="3C763D"/>
          <w:sz w:val="26"/>
          <w:szCs w:val="26"/>
        </w:rPr>
      </w:pPr>
      <w:r>
        <w:rPr>
          <w:rFonts w:ascii="Courier New" w:hAnsi="Courier New" w:cs="Courier New"/>
          <w:color w:val="3C763D"/>
          <w:sz w:val="26"/>
          <w:szCs w:val="26"/>
        </w:rPr>
        <w:t xml:space="preserve">% alpha is the over-relaxation parameter(typical values </w:t>
      </w:r>
    </w:p>
    <w:p w14:paraId="5837A2FF" w14:textId="1C1D5D16"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for alpha are</w:t>
      </w:r>
    </w:p>
    <w:p w14:paraId="6974F9D5"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between 1.0 and 1.8).</w:t>
      </w:r>
    </w:p>
    <w:p w14:paraId="15258440" w14:textId="349DF871"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[m n] = size(A);</w:t>
      </w:r>
    </w:p>
    <w:p w14:paraId="5B4F598C"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x = zeros(n,1);</w:t>
      </w:r>
    </w:p>
    <w:p w14:paraId="0E2B48F2"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z = zeros(n,1);</w:t>
      </w:r>
    </w:p>
    <w:p w14:paraId="2D9A33C6"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u = zeros(n,1);</w:t>
      </w:r>
    </w:p>
    <w:p w14:paraId="0FC0EDD4"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for</w:t>
      </w:r>
      <w:r>
        <w:rPr>
          <w:rFonts w:ascii="Courier New" w:hAnsi="Courier New" w:cs="Courier New"/>
          <w:color w:val="000000"/>
          <w:sz w:val="26"/>
          <w:szCs w:val="26"/>
        </w:rPr>
        <w:t xml:space="preserve"> k =1:MAX_ITER</w:t>
      </w:r>
    </w:p>
    <w:p w14:paraId="777088A6"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%x-update</w:t>
      </w:r>
    </w:p>
    <w:p w14:paraId="33372FB5" w14:textId="2B50E131"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tmp</w:t>
      </w:r>
      <w:proofErr w:type="spellEnd"/>
      <w:r>
        <w:rPr>
          <w:rFonts w:ascii="Courier New" w:hAnsi="Courier New" w:cs="Courier New"/>
          <w:color w:val="000000"/>
          <w:sz w:val="26"/>
          <w:szCs w:val="26"/>
        </w:rPr>
        <w:t xml:space="preserve"> = [rho*eye(n), A';A, zeros(m)]\[rho*(z-u)-</w:t>
      </w:r>
      <w:proofErr w:type="spellStart"/>
      <w:r>
        <w:rPr>
          <w:rFonts w:ascii="Courier New" w:hAnsi="Courier New" w:cs="Courier New"/>
          <w:color w:val="000000"/>
          <w:sz w:val="26"/>
          <w:szCs w:val="26"/>
        </w:rPr>
        <w:t>c;b</w:t>
      </w:r>
      <w:proofErr w:type="spellEnd"/>
      <w:r>
        <w:rPr>
          <w:rFonts w:ascii="Courier New" w:hAnsi="Courier New" w:cs="Courier New"/>
          <w:color w:val="000000"/>
          <w:sz w:val="26"/>
          <w:szCs w:val="26"/>
        </w:rPr>
        <w:t>];</w:t>
      </w:r>
    </w:p>
    <w:p w14:paraId="672DFFB4"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x = </w:t>
      </w:r>
      <w:proofErr w:type="spellStart"/>
      <w:r>
        <w:rPr>
          <w:rFonts w:ascii="Courier New" w:hAnsi="Courier New" w:cs="Courier New"/>
          <w:color w:val="000000"/>
          <w:sz w:val="26"/>
          <w:szCs w:val="26"/>
        </w:rPr>
        <w:t>tmp</w:t>
      </w:r>
      <w:proofErr w:type="spellEnd"/>
      <w:r>
        <w:rPr>
          <w:rFonts w:ascii="Courier New" w:hAnsi="Courier New" w:cs="Courier New"/>
          <w:color w:val="000000"/>
          <w:sz w:val="26"/>
          <w:szCs w:val="26"/>
        </w:rPr>
        <w:t>(1:n);</w:t>
      </w:r>
    </w:p>
    <w:p w14:paraId="6AB78B22"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1E618307"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%z-update with relaxation</w:t>
      </w:r>
    </w:p>
    <w:p w14:paraId="1DEC57B2"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 xml:space="preserve"> = z;</w:t>
      </w:r>
    </w:p>
    <w:p w14:paraId="0EED0B54"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alpha*x+(1 - alpha)*</w:t>
      </w:r>
      <w:proofErr w:type="spellStart"/>
      <w:r>
        <w:rPr>
          <w:rFonts w:ascii="Courier New" w:hAnsi="Courier New" w:cs="Courier New"/>
          <w:color w:val="000000"/>
          <w:sz w:val="26"/>
          <w:szCs w:val="26"/>
        </w:rPr>
        <w:t>zold</w:t>
      </w:r>
      <w:proofErr w:type="spellEnd"/>
      <w:r>
        <w:rPr>
          <w:rFonts w:ascii="Courier New" w:hAnsi="Courier New" w:cs="Courier New"/>
          <w:color w:val="000000"/>
          <w:sz w:val="26"/>
          <w:szCs w:val="26"/>
        </w:rPr>
        <w:t>;</w:t>
      </w:r>
    </w:p>
    <w:p w14:paraId="36D849D1"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z = pos(</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u);</w:t>
      </w:r>
    </w:p>
    <w:p w14:paraId="2294A886"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3C11EF1A"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u = u + (</w:t>
      </w:r>
      <w:proofErr w:type="spellStart"/>
      <w:r>
        <w:rPr>
          <w:rFonts w:ascii="Courier New" w:hAnsi="Courier New" w:cs="Courier New"/>
          <w:color w:val="000000"/>
          <w:sz w:val="26"/>
          <w:szCs w:val="26"/>
        </w:rPr>
        <w:t>x_hat</w:t>
      </w:r>
      <w:proofErr w:type="spellEnd"/>
      <w:r>
        <w:rPr>
          <w:rFonts w:ascii="Courier New" w:hAnsi="Courier New" w:cs="Courier New"/>
          <w:color w:val="000000"/>
          <w:sz w:val="26"/>
          <w:szCs w:val="26"/>
        </w:rPr>
        <w:t xml:space="preserve"> - z);</w:t>
      </w:r>
    </w:p>
    <w:p w14:paraId="170E8ACB" w14:textId="24463CC3" w:rsidR="00E9663B" w:rsidRDefault="00E9663B" w:rsidP="00E9663B">
      <w:pPr>
        <w:autoSpaceDE w:val="0"/>
        <w:autoSpaceDN w:val="0"/>
        <w:adjustRightInd w:val="0"/>
        <w:spacing w:line="240" w:lineRule="auto"/>
        <w:rPr>
          <w:rFonts w:ascii="Courier New" w:hAnsi="Courier New" w:cs="Courier New"/>
          <w:color w:val="0000FF"/>
          <w:sz w:val="26"/>
          <w:szCs w:val="26"/>
        </w:rPr>
      </w:pPr>
      <w:r>
        <w:rPr>
          <w:rFonts w:ascii="Courier New" w:hAnsi="Courier New" w:cs="Courier New"/>
          <w:color w:val="0000FF"/>
          <w:sz w:val="26"/>
          <w:szCs w:val="26"/>
        </w:rPr>
        <w:t>end</w:t>
      </w:r>
    </w:p>
    <w:p w14:paraId="5030BA88" w14:textId="77777777" w:rsidR="00AC7864" w:rsidRDefault="00AC7864" w:rsidP="00AC7864">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end</w:t>
      </w:r>
    </w:p>
    <w:p w14:paraId="303AF020" w14:textId="579034FC" w:rsidR="00E9663B" w:rsidRPr="00E9663B" w:rsidRDefault="00E9663B" w:rsidP="00E9663B">
      <w:pPr>
        <w:ind w:firstLine="0"/>
        <w:rPr>
          <w:rFonts w:ascii="Verdana" w:hAnsi="Verdana"/>
          <w:u w:val="single"/>
        </w:rPr>
      </w:pPr>
      <w:r w:rsidRPr="00E9663B">
        <w:rPr>
          <w:rFonts w:ascii="Verdana" w:hAnsi="Verdana"/>
          <w:u w:val="single"/>
        </w:rPr>
        <w:lastRenderedPageBreak/>
        <w:t>Creating the problem and calling the function</w:t>
      </w:r>
      <w:r w:rsidR="00375B07">
        <w:rPr>
          <w:rFonts w:ascii="Verdana" w:hAnsi="Verdana"/>
          <w:u w:val="single"/>
        </w:rPr>
        <w:t>:</w:t>
      </w:r>
    </w:p>
    <w:p w14:paraId="7EE0FA64"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n = 5;  </w:t>
      </w:r>
      <w:r>
        <w:rPr>
          <w:rFonts w:ascii="Courier New" w:hAnsi="Courier New" w:cs="Courier New"/>
          <w:color w:val="3C763D"/>
          <w:sz w:val="26"/>
          <w:szCs w:val="26"/>
        </w:rPr>
        <w:t>% dimension of x</w:t>
      </w:r>
    </w:p>
    <w:p w14:paraId="17F2DBF2"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m = 4;  </w:t>
      </w:r>
      <w:r>
        <w:rPr>
          <w:rFonts w:ascii="Courier New" w:hAnsi="Courier New" w:cs="Courier New"/>
          <w:color w:val="3C763D"/>
          <w:sz w:val="26"/>
          <w:szCs w:val="26"/>
        </w:rPr>
        <w:t>% number of equality constraints</w:t>
      </w:r>
    </w:p>
    <w:p w14:paraId="5AEC9214"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xml:space="preserve"> </w:t>
      </w:r>
    </w:p>
    <w:p w14:paraId="752BD6FD" w14:textId="77777777" w:rsidR="00E9663B" w:rsidRDefault="00E9663B" w:rsidP="00E9663B">
      <w:pPr>
        <w:autoSpaceDE w:val="0"/>
        <w:autoSpaceDN w:val="0"/>
        <w:adjustRightInd w:val="0"/>
        <w:spacing w:line="240" w:lineRule="auto"/>
        <w:rPr>
          <w:rFonts w:ascii="Courier New" w:hAnsi="Courier New" w:cs="Courier New"/>
          <w:color w:val="3C763D"/>
          <w:sz w:val="26"/>
          <w:szCs w:val="26"/>
        </w:rPr>
      </w:pPr>
      <w:r>
        <w:rPr>
          <w:rFonts w:ascii="Courier New" w:hAnsi="Courier New" w:cs="Courier New"/>
          <w:color w:val="000000"/>
          <w:sz w:val="26"/>
          <w:szCs w:val="26"/>
        </w:rPr>
        <w:t xml:space="preserve">c  = rand(n,1) + 0.5; </w:t>
      </w:r>
      <w:r>
        <w:rPr>
          <w:rFonts w:ascii="Courier New" w:hAnsi="Courier New" w:cs="Courier New"/>
          <w:color w:val="3C763D"/>
          <w:sz w:val="26"/>
          <w:szCs w:val="26"/>
        </w:rPr>
        <w:t xml:space="preserve">% create nonnegative price vector </w:t>
      </w:r>
    </w:p>
    <w:p w14:paraId="40ACE7D3" w14:textId="4EC84C81"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with mean 1</w:t>
      </w:r>
    </w:p>
    <w:p w14:paraId="44466C55" w14:textId="75A9F21C"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x0 = abs(</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 xml:space="preserve">(n,1)); </w:t>
      </w:r>
      <w:r>
        <w:rPr>
          <w:rFonts w:ascii="Courier New" w:hAnsi="Courier New" w:cs="Courier New"/>
          <w:color w:val="3C763D"/>
          <w:sz w:val="26"/>
          <w:szCs w:val="26"/>
        </w:rPr>
        <w:t>% create random solution vector</w:t>
      </w:r>
    </w:p>
    <w:p w14:paraId="5CB6DB2F"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xml:space="preserve"> </w:t>
      </w:r>
    </w:p>
    <w:p w14:paraId="6B2A26FB" w14:textId="77777777" w:rsidR="00E9663B" w:rsidRDefault="00E9663B" w:rsidP="00E9663B">
      <w:pPr>
        <w:autoSpaceDE w:val="0"/>
        <w:autoSpaceDN w:val="0"/>
        <w:adjustRightInd w:val="0"/>
        <w:spacing w:line="240" w:lineRule="auto"/>
        <w:rPr>
          <w:rFonts w:ascii="Courier New" w:hAnsi="Courier New" w:cs="Courier New"/>
          <w:color w:val="3C763D"/>
          <w:sz w:val="26"/>
          <w:szCs w:val="26"/>
        </w:rPr>
      </w:pPr>
      <w:r>
        <w:rPr>
          <w:rFonts w:ascii="Courier New" w:hAnsi="Courier New" w:cs="Courier New"/>
          <w:color w:val="000000"/>
          <w:sz w:val="26"/>
          <w:szCs w:val="26"/>
        </w:rPr>
        <w:t>A = abs(</w:t>
      </w:r>
      <w:proofErr w:type="spellStart"/>
      <w:r>
        <w:rPr>
          <w:rFonts w:ascii="Courier New" w:hAnsi="Courier New" w:cs="Courier New"/>
          <w:color w:val="000000"/>
          <w:sz w:val="26"/>
          <w:szCs w:val="26"/>
        </w:rPr>
        <w:t>randn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m,n</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create random, nonnegative</w:t>
      </w:r>
    </w:p>
    <w:p w14:paraId="6E037FE6" w14:textId="3D331144"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xml:space="preserve"> matrix A</w:t>
      </w:r>
    </w:p>
    <w:p w14:paraId="174E94FE"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b = A*x0;</w:t>
      </w:r>
    </w:p>
    <w:p w14:paraId="3CB68042" w14:textId="77777777" w:rsidR="00E9663B" w:rsidRDefault="00E9663B" w:rsidP="00E9663B">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40632F5B" w14:textId="77777777" w:rsidR="00E9663B" w:rsidRDefault="00E9663B" w:rsidP="00E9663B">
      <w:pPr>
        <w:autoSpaceDE w:val="0"/>
        <w:autoSpaceDN w:val="0"/>
        <w:adjustRightInd w:val="0"/>
        <w:spacing w:line="240" w:lineRule="auto"/>
        <w:rPr>
          <w:rFonts w:ascii="Courier New" w:hAnsi="Courier New" w:cs="Courier New"/>
        </w:rPr>
      </w:pPr>
      <w:proofErr w:type="spellStart"/>
      <w:r>
        <w:rPr>
          <w:rFonts w:ascii="Courier New" w:hAnsi="Courier New" w:cs="Courier New"/>
          <w:color w:val="000000"/>
          <w:sz w:val="26"/>
          <w:szCs w:val="26"/>
        </w:rPr>
        <w:t>linprog</w:t>
      </w:r>
      <w:proofErr w:type="spellEnd"/>
      <w:r>
        <w:rPr>
          <w:rFonts w:ascii="Courier New" w:hAnsi="Courier New" w:cs="Courier New"/>
          <w:color w:val="000000"/>
          <w:sz w:val="26"/>
          <w:szCs w:val="26"/>
        </w:rPr>
        <w:t>(c, A, b, 1.0, 1.0)</w:t>
      </w:r>
    </w:p>
    <w:p w14:paraId="0E711186" w14:textId="77777777" w:rsidR="00E9663B" w:rsidRDefault="00E9663B" w:rsidP="00E9663B">
      <w:pPr>
        <w:ind w:firstLine="0"/>
      </w:pPr>
    </w:p>
    <w:p w14:paraId="393C8E13" w14:textId="58A690EF" w:rsidR="00E9663B" w:rsidRDefault="00491E07" w:rsidP="00E9663B">
      <w:pPr>
        <w:ind w:firstLine="0"/>
      </w:pPr>
      <w:r>
        <w:rPr>
          <w:rFonts w:ascii="Verdana" w:hAnsi="Verdana"/>
          <w:u w:val="single"/>
        </w:rPr>
        <w:t xml:space="preserve">Sample </w:t>
      </w:r>
      <w:r w:rsidR="00E9663B" w:rsidRPr="00E9663B">
        <w:rPr>
          <w:rFonts w:ascii="Verdana" w:hAnsi="Verdana"/>
          <w:u w:val="single"/>
        </w:rPr>
        <w:t>Output</w:t>
      </w:r>
      <w:r w:rsidR="00E9663B">
        <w:t>:</w:t>
      </w:r>
    </w:p>
    <w:p w14:paraId="5A967F1C" w14:textId="77777777" w:rsidR="00E9663B" w:rsidRPr="005E4188" w:rsidRDefault="00E9663B" w:rsidP="00E9663B">
      <w:pPr>
        <w:rPr>
          <w:rFonts w:ascii="Courier New" w:hAnsi="Courier New" w:cs="Courier New"/>
        </w:rPr>
      </w:pPr>
      <w:proofErr w:type="spellStart"/>
      <w:r w:rsidRPr="005E4188">
        <w:rPr>
          <w:rFonts w:ascii="Courier New" w:hAnsi="Courier New" w:cs="Courier New"/>
        </w:rPr>
        <w:t>ans</w:t>
      </w:r>
      <w:proofErr w:type="spellEnd"/>
      <w:r w:rsidRPr="005E4188">
        <w:rPr>
          <w:rFonts w:ascii="Courier New" w:hAnsi="Courier New" w:cs="Courier New"/>
        </w:rPr>
        <w:t xml:space="preserve"> =</w:t>
      </w:r>
    </w:p>
    <w:p w14:paraId="5A973A8C" w14:textId="77777777" w:rsidR="00E9663B" w:rsidRPr="005E4188" w:rsidRDefault="00E9663B" w:rsidP="00E9663B">
      <w:pPr>
        <w:rPr>
          <w:rFonts w:ascii="Courier New" w:hAnsi="Courier New" w:cs="Courier New"/>
        </w:rPr>
      </w:pPr>
      <w:r w:rsidRPr="005E4188">
        <w:rPr>
          <w:rFonts w:ascii="Courier New" w:hAnsi="Courier New" w:cs="Courier New"/>
        </w:rPr>
        <w:t xml:space="preserve">    0.5715</w:t>
      </w:r>
    </w:p>
    <w:p w14:paraId="76AE03D8" w14:textId="77777777" w:rsidR="00E9663B" w:rsidRPr="005E4188" w:rsidRDefault="00E9663B" w:rsidP="00E9663B">
      <w:pPr>
        <w:rPr>
          <w:rFonts w:ascii="Courier New" w:hAnsi="Courier New" w:cs="Courier New"/>
        </w:rPr>
      </w:pPr>
      <w:r w:rsidRPr="005E4188">
        <w:rPr>
          <w:rFonts w:ascii="Courier New" w:hAnsi="Courier New" w:cs="Courier New"/>
        </w:rPr>
        <w:t xml:space="preserve">    1.1079</w:t>
      </w:r>
    </w:p>
    <w:p w14:paraId="0CD66065" w14:textId="77777777" w:rsidR="00E9663B" w:rsidRPr="005E4188" w:rsidRDefault="00E9663B" w:rsidP="00E9663B">
      <w:pPr>
        <w:rPr>
          <w:rFonts w:ascii="Courier New" w:hAnsi="Courier New" w:cs="Courier New"/>
        </w:rPr>
      </w:pPr>
      <w:r w:rsidRPr="005E4188">
        <w:rPr>
          <w:rFonts w:ascii="Courier New" w:hAnsi="Courier New" w:cs="Courier New"/>
        </w:rPr>
        <w:t xml:space="preserve">    1.4083</w:t>
      </w:r>
    </w:p>
    <w:p w14:paraId="173CBDF6" w14:textId="77777777" w:rsidR="00E9663B" w:rsidRPr="005E4188" w:rsidRDefault="00E9663B" w:rsidP="00E9663B">
      <w:pPr>
        <w:rPr>
          <w:rFonts w:ascii="Courier New" w:hAnsi="Courier New" w:cs="Courier New"/>
        </w:rPr>
      </w:pPr>
      <w:r w:rsidRPr="005E4188">
        <w:rPr>
          <w:rFonts w:ascii="Courier New" w:hAnsi="Courier New" w:cs="Courier New"/>
        </w:rPr>
        <w:t xml:space="preserve">    0.6878</w:t>
      </w:r>
    </w:p>
    <w:p w14:paraId="105053D9" w14:textId="77777777" w:rsidR="00E9663B" w:rsidRPr="005E4188" w:rsidRDefault="00E9663B" w:rsidP="00E9663B">
      <w:pPr>
        <w:rPr>
          <w:rFonts w:ascii="Courier New" w:hAnsi="Courier New" w:cs="Courier New"/>
        </w:rPr>
      </w:pPr>
      <w:r w:rsidRPr="005E4188">
        <w:rPr>
          <w:rFonts w:ascii="Courier New" w:hAnsi="Courier New" w:cs="Courier New"/>
        </w:rPr>
        <w:t xml:space="preserve">    0.6601</w:t>
      </w:r>
    </w:p>
    <w:p w14:paraId="3BD702F8" w14:textId="77777777" w:rsidR="00E9663B" w:rsidRPr="00A5435C" w:rsidRDefault="00E9663B" w:rsidP="00E9663B">
      <w:pPr>
        <w:ind w:firstLine="0"/>
        <w:rPr>
          <w:rFonts w:ascii="Verdana" w:hAnsi="Verdana"/>
          <w:u w:val="single"/>
        </w:rPr>
      </w:pPr>
    </w:p>
    <w:p w14:paraId="6F8CCB73" w14:textId="66EDCBA0" w:rsidR="005158E9" w:rsidRDefault="00E9663B" w:rsidP="00E9663B">
      <w:pPr>
        <w:ind w:firstLine="0"/>
        <w:rPr>
          <w:rFonts w:ascii="Verdana" w:hAnsi="Verdana"/>
          <w:b/>
          <w:bCs/>
          <w:color w:val="FF0000"/>
        </w:rPr>
      </w:pPr>
      <w:r>
        <w:rPr>
          <w:rFonts w:ascii="Verdana" w:hAnsi="Verdana"/>
          <w:b/>
          <w:bCs/>
          <w:color w:val="FF0000"/>
        </w:rPr>
        <w:t xml:space="preserve">(3) </w:t>
      </w:r>
      <w:r w:rsidR="005158E9">
        <w:rPr>
          <w:rFonts w:ascii="Verdana" w:hAnsi="Verdana"/>
          <w:b/>
          <w:bCs/>
          <w:color w:val="FF0000"/>
        </w:rPr>
        <w:t xml:space="preserve">Quadratic Programming </w:t>
      </w:r>
      <w:r w:rsidR="005158E9" w:rsidRPr="00E01031">
        <w:rPr>
          <w:rFonts w:ascii="Verdana" w:hAnsi="Verdana"/>
          <w:b/>
          <w:bCs/>
          <w:color w:val="FF0000"/>
        </w:rPr>
        <w:t xml:space="preserve">: </w:t>
      </w:r>
    </w:p>
    <w:p w14:paraId="5A176E45" w14:textId="303F3CC2" w:rsidR="00375B07" w:rsidRDefault="00375B07" w:rsidP="00375B07">
      <w:r w:rsidRPr="00375B07">
        <w:rPr>
          <w:position w:val="-116"/>
        </w:rPr>
        <w:object w:dxaOrig="4720" w:dyaOrig="2760" w14:anchorId="12532526">
          <v:shape id="_x0000_i1076" type="#_x0000_t75" style="width:235.8pt;height:138pt" o:ole="">
            <v:imagedata r:id="rId110" o:title=""/>
          </v:shape>
          <o:OLEObject Type="Embed" ProgID="Equation.DSMT4" ShapeID="_x0000_i1076" DrawAspect="Content" ObjectID="_1654668216" r:id="rId111"/>
        </w:object>
      </w:r>
    </w:p>
    <w:p w14:paraId="050AAF8E" w14:textId="1F5B3A43" w:rsidR="00375B07" w:rsidRDefault="00375B07" w:rsidP="00375B07">
      <w:r w:rsidRPr="00A737A6">
        <w:rPr>
          <w:position w:val="-114"/>
        </w:rPr>
        <w:object w:dxaOrig="3240" w:dyaOrig="2400" w14:anchorId="75E4833A">
          <v:shape id="_x0000_i1077" type="#_x0000_t75" style="width:162pt;height:120pt" o:ole="">
            <v:imagedata r:id="rId112" o:title=""/>
          </v:shape>
          <o:OLEObject Type="Embed" ProgID="Equation.DSMT4" ShapeID="_x0000_i1077" DrawAspect="Content" ObjectID="_1654668217" r:id="rId113"/>
        </w:object>
      </w:r>
    </w:p>
    <w:p w14:paraId="4FEE2388" w14:textId="77777777" w:rsidR="00375B07" w:rsidRDefault="00375B07" w:rsidP="00375B07">
      <w:r w:rsidRPr="003E06D9">
        <w:rPr>
          <w:position w:val="-48"/>
        </w:rPr>
        <w:object w:dxaOrig="4040" w:dyaOrig="1080" w14:anchorId="1AC4DD67">
          <v:shape id="_x0000_i1078" type="#_x0000_t75" style="width:202.2pt;height:54pt" o:ole="">
            <v:imagedata r:id="rId114" o:title=""/>
          </v:shape>
          <o:OLEObject Type="Embed" ProgID="Equation.DSMT4" ShapeID="_x0000_i1078" DrawAspect="Content" ObjectID="_1654668218" r:id="rId115"/>
        </w:object>
      </w:r>
    </w:p>
    <w:p w14:paraId="7DD609C5" w14:textId="77777777" w:rsidR="00375B07" w:rsidRDefault="00375B07" w:rsidP="00375B07">
      <w:r w:rsidRPr="00A737A6">
        <w:rPr>
          <w:position w:val="-50"/>
        </w:rPr>
        <w:object w:dxaOrig="4560" w:dyaOrig="1120" w14:anchorId="0D6E6D8C">
          <v:shape id="_x0000_i1079" type="#_x0000_t75" style="width:228pt;height:55.8pt" o:ole="">
            <v:imagedata r:id="rId116" o:title=""/>
          </v:shape>
          <o:OLEObject Type="Embed" ProgID="Equation.DSMT4" ShapeID="_x0000_i1079" DrawAspect="Content" ObjectID="_1654668219" r:id="rId117"/>
        </w:object>
      </w:r>
    </w:p>
    <w:p w14:paraId="1741C3F4" w14:textId="77777777" w:rsidR="00375B07" w:rsidRPr="003E06D9" w:rsidRDefault="00375B07" w:rsidP="00375B07">
      <w:pPr>
        <w:rPr>
          <w:b/>
          <w:bCs/>
        </w:rPr>
      </w:pPr>
      <w:r w:rsidRPr="00A737A6">
        <w:rPr>
          <w:position w:val="-32"/>
        </w:rPr>
        <w:object w:dxaOrig="2100" w:dyaOrig="760" w14:anchorId="606D3F04">
          <v:shape id="_x0000_i1080" type="#_x0000_t75" style="width:105.6pt;height:37.8pt" o:ole="">
            <v:imagedata r:id="rId118" o:title=""/>
          </v:shape>
          <o:OLEObject Type="Embed" ProgID="Equation.DSMT4" ShapeID="_x0000_i1080" DrawAspect="Content" ObjectID="_1654668220" r:id="rId119"/>
        </w:object>
      </w:r>
    </w:p>
    <w:p w14:paraId="7D0E894B" w14:textId="77777777" w:rsidR="00375B07" w:rsidRPr="00A5435C" w:rsidRDefault="00375B07" w:rsidP="00375B07">
      <w:pPr>
        <w:ind w:firstLine="0"/>
        <w:rPr>
          <w:rFonts w:ascii="Verdana" w:hAnsi="Verdana"/>
          <w:b/>
          <w:bCs/>
          <w:color w:val="002060"/>
        </w:rPr>
      </w:pPr>
      <w:r w:rsidRPr="00A5435C">
        <w:rPr>
          <w:rFonts w:ascii="Verdana" w:hAnsi="Verdana"/>
          <w:b/>
          <w:bCs/>
          <w:color w:val="002060"/>
        </w:rPr>
        <w:t>Code:</w:t>
      </w:r>
    </w:p>
    <w:p w14:paraId="31B5ECA5" w14:textId="29AEF4D8" w:rsidR="00375B07" w:rsidRDefault="00375B07" w:rsidP="00375B07">
      <w:pPr>
        <w:ind w:firstLine="0"/>
        <w:rPr>
          <w:rFonts w:ascii="Verdana" w:hAnsi="Verdana"/>
          <w:u w:val="single"/>
        </w:rPr>
      </w:pPr>
      <w:r>
        <w:rPr>
          <w:rFonts w:ascii="Verdana" w:hAnsi="Verdana"/>
          <w:u w:val="single"/>
        </w:rPr>
        <w:t>QP</w:t>
      </w:r>
      <w:r w:rsidRPr="00A5435C">
        <w:rPr>
          <w:rFonts w:ascii="Verdana" w:hAnsi="Verdana"/>
          <w:u w:val="single"/>
        </w:rPr>
        <w:t xml:space="preserve"> function:</w:t>
      </w:r>
    </w:p>
    <w:p w14:paraId="69D44BD0"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function</w:t>
      </w:r>
      <w:r>
        <w:rPr>
          <w:rFonts w:ascii="Courier New" w:hAnsi="Courier New" w:cs="Courier New"/>
          <w:color w:val="000000"/>
          <w:sz w:val="26"/>
          <w:szCs w:val="26"/>
        </w:rPr>
        <w:t xml:space="preserve"> x = qsolve1(</w:t>
      </w:r>
      <w:proofErr w:type="spellStart"/>
      <w:r>
        <w:rPr>
          <w:rFonts w:ascii="Courier New" w:hAnsi="Courier New" w:cs="Courier New"/>
          <w:color w:val="000000"/>
          <w:sz w:val="26"/>
          <w:szCs w:val="26"/>
        </w:rPr>
        <w:t>P,q,A,b,rho,tolr,tols,iternum</w:t>
      </w:r>
      <w:proofErr w:type="spellEnd"/>
      <w:r>
        <w:rPr>
          <w:rFonts w:ascii="Courier New" w:hAnsi="Courier New" w:cs="Courier New"/>
          <w:color w:val="000000"/>
          <w:sz w:val="26"/>
          <w:szCs w:val="26"/>
        </w:rPr>
        <w:t>)</w:t>
      </w:r>
    </w:p>
    <w:p w14:paraId="106D4B99"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m=size(A,1);</w:t>
      </w:r>
    </w:p>
    <w:p w14:paraId="4BF9E8AD"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n=size(P,1);</w:t>
      </w:r>
    </w:p>
    <w:p w14:paraId="4D600240"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u=ones(n,1);</w:t>
      </w:r>
    </w:p>
    <w:p w14:paraId="77431D13"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u(1,1)=0;</w:t>
      </w:r>
    </w:p>
    <w:p w14:paraId="64BF5B36"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z=ones(n,1);</w:t>
      </w:r>
    </w:p>
    <w:p w14:paraId="1C1B0375"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k=0;</w:t>
      </w:r>
    </w:p>
    <w:p w14:paraId="53605500"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nr=1; ns=1;</w:t>
      </w:r>
    </w:p>
    <w:p w14:paraId="31A9D55D"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6C5A1979" w14:textId="77777777" w:rsidR="00375B07" w:rsidRDefault="00375B07" w:rsidP="00375B07">
      <w:pPr>
        <w:autoSpaceDE w:val="0"/>
        <w:autoSpaceDN w:val="0"/>
        <w:adjustRightInd w:val="0"/>
        <w:spacing w:line="240" w:lineRule="auto"/>
        <w:rPr>
          <w:rFonts w:ascii="Courier New" w:hAnsi="Courier New" w:cs="Courier New"/>
          <w:color w:val="3C763D"/>
          <w:sz w:val="26"/>
          <w:szCs w:val="26"/>
        </w:rPr>
      </w:pPr>
      <w:r>
        <w:rPr>
          <w:rFonts w:ascii="Courier New" w:hAnsi="Courier New" w:cs="Courier New"/>
          <w:color w:val="3C763D"/>
          <w:sz w:val="26"/>
          <w:szCs w:val="26"/>
        </w:rPr>
        <w:t>% convergence is controlled by norm nr of the primal</w:t>
      </w:r>
    </w:p>
    <w:p w14:paraId="5B6B2DFF" w14:textId="17EFFA18"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xml:space="preserve"> residual r</w:t>
      </w:r>
    </w:p>
    <w:p w14:paraId="39D067FA"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and the norm ns of the dual residual s</w:t>
      </w:r>
    </w:p>
    <w:p w14:paraId="0B31C195"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3C763D"/>
          <w:sz w:val="26"/>
          <w:szCs w:val="26"/>
        </w:rPr>
        <w:t xml:space="preserve"> </w:t>
      </w:r>
    </w:p>
    <w:p w14:paraId="0EDC29DA"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while</w:t>
      </w:r>
      <w:r>
        <w:rPr>
          <w:rFonts w:ascii="Courier New" w:hAnsi="Courier New" w:cs="Courier New"/>
          <w:color w:val="000000"/>
          <w:sz w:val="26"/>
          <w:szCs w:val="26"/>
        </w:rPr>
        <w:t xml:space="preserve">(( k &lt;= </w:t>
      </w:r>
      <w:proofErr w:type="spellStart"/>
      <w:r>
        <w:rPr>
          <w:rFonts w:ascii="Courier New" w:hAnsi="Courier New" w:cs="Courier New"/>
          <w:color w:val="000000"/>
          <w:sz w:val="26"/>
          <w:szCs w:val="26"/>
        </w:rPr>
        <w:t>iternum</w:t>
      </w:r>
      <w:proofErr w:type="spellEnd"/>
      <w:r>
        <w:rPr>
          <w:rFonts w:ascii="Courier New" w:hAnsi="Courier New" w:cs="Courier New"/>
          <w:color w:val="000000"/>
          <w:sz w:val="26"/>
          <w:szCs w:val="26"/>
        </w:rPr>
        <w:t xml:space="preserve">) &amp;&amp; (ns &gt; </w:t>
      </w:r>
      <w:proofErr w:type="spellStart"/>
      <w:r>
        <w:rPr>
          <w:rFonts w:ascii="Courier New" w:hAnsi="Courier New" w:cs="Courier New"/>
          <w:color w:val="000000"/>
          <w:sz w:val="26"/>
          <w:szCs w:val="26"/>
        </w:rPr>
        <w:t>tols</w:t>
      </w:r>
      <w:proofErr w:type="spellEnd"/>
      <w:r>
        <w:rPr>
          <w:rFonts w:ascii="Courier New" w:hAnsi="Courier New" w:cs="Courier New"/>
          <w:color w:val="000000"/>
          <w:sz w:val="26"/>
          <w:szCs w:val="26"/>
        </w:rPr>
        <w:t xml:space="preserve"> || nr &lt; </w:t>
      </w:r>
      <w:proofErr w:type="spellStart"/>
      <w:r>
        <w:rPr>
          <w:rFonts w:ascii="Courier New" w:hAnsi="Courier New" w:cs="Courier New"/>
          <w:color w:val="000000"/>
          <w:sz w:val="26"/>
          <w:szCs w:val="26"/>
        </w:rPr>
        <w:t>tolr</w:t>
      </w:r>
      <w:proofErr w:type="spellEnd"/>
      <w:r>
        <w:rPr>
          <w:rFonts w:ascii="Courier New" w:hAnsi="Courier New" w:cs="Courier New"/>
          <w:color w:val="000000"/>
          <w:sz w:val="26"/>
          <w:szCs w:val="26"/>
        </w:rPr>
        <w:t>))</w:t>
      </w:r>
    </w:p>
    <w:p w14:paraId="2F3E56EE"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z0=z;</w:t>
      </w:r>
    </w:p>
    <w:p w14:paraId="0599ADEC"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k=k+1;</w:t>
      </w:r>
    </w:p>
    <w:p w14:paraId="73B1F8D1"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%KKT Matrix LHS</w:t>
      </w:r>
    </w:p>
    <w:p w14:paraId="0DA37213"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KK = [P + rho*eye(n) A';A zeros(</w:t>
      </w:r>
      <w:proofErr w:type="spellStart"/>
      <w:r>
        <w:rPr>
          <w:rFonts w:ascii="Courier New" w:hAnsi="Courier New" w:cs="Courier New"/>
          <w:color w:val="000000"/>
          <w:sz w:val="26"/>
          <w:szCs w:val="26"/>
        </w:rPr>
        <w:t>m,m</w:t>
      </w:r>
      <w:proofErr w:type="spellEnd"/>
      <w:r>
        <w:rPr>
          <w:rFonts w:ascii="Courier New" w:hAnsi="Courier New" w:cs="Courier New"/>
          <w:color w:val="000000"/>
          <w:sz w:val="26"/>
          <w:szCs w:val="26"/>
        </w:rPr>
        <w:t>)];</w:t>
      </w:r>
    </w:p>
    <w:p w14:paraId="525BF807"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lastRenderedPageBreak/>
        <w:t xml:space="preserve">    </w:t>
      </w:r>
      <w:r>
        <w:rPr>
          <w:rFonts w:ascii="Courier New" w:hAnsi="Courier New" w:cs="Courier New"/>
          <w:color w:val="3C763D"/>
          <w:sz w:val="26"/>
          <w:szCs w:val="26"/>
        </w:rPr>
        <w:t>%KKT Matrix RHS</w:t>
      </w:r>
    </w:p>
    <w:p w14:paraId="2D46F611"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bb = [-q + rho*(z-u); b];</w:t>
      </w:r>
    </w:p>
    <w:p w14:paraId="165AB5A2"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%Solving KKT Matrix</w:t>
      </w:r>
    </w:p>
    <w:p w14:paraId="30F6B7F5"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xx=KK\bb;</w:t>
      </w:r>
    </w:p>
    <w:p w14:paraId="03FBFD03"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%ADMM Updates</w:t>
      </w:r>
    </w:p>
    <w:p w14:paraId="752608BF"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x = xx(1:n);</w:t>
      </w:r>
    </w:p>
    <w:p w14:paraId="58073FEF" w14:textId="31AA3AAC" w:rsidR="00B6372D" w:rsidRDefault="00375B07" w:rsidP="00B6372D">
      <w:pPr>
        <w:autoSpaceDE w:val="0"/>
        <w:autoSpaceDN w:val="0"/>
        <w:adjustRightInd w:val="0"/>
        <w:spacing w:line="240" w:lineRule="auto"/>
        <w:ind w:firstLine="0"/>
        <w:rPr>
          <w:rFonts w:ascii="Courier New" w:hAnsi="Courier New" w:cs="Courier New"/>
          <w:color w:val="3C763D"/>
          <w:kern w:val="0"/>
          <w:sz w:val="26"/>
          <w:szCs w:val="26"/>
        </w:rPr>
      </w:pPr>
      <w:r>
        <w:rPr>
          <w:rFonts w:ascii="Courier New" w:hAnsi="Courier New" w:cs="Courier New"/>
          <w:color w:val="000000"/>
          <w:sz w:val="26"/>
          <w:szCs w:val="26"/>
        </w:rPr>
        <w:t xml:space="preserve">    </w:t>
      </w:r>
      <w:r w:rsidR="00B6372D">
        <w:rPr>
          <w:rFonts w:ascii="Courier New" w:hAnsi="Courier New" w:cs="Courier New"/>
          <w:color w:val="000000"/>
          <w:sz w:val="26"/>
          <w:szCs w:val="26"/>
        </w:rPr>
        <w:t xml:space="preserve">     </w:t>
      </w:r>
      <w:r>
        <w:rPr>
          <w:rFonts w:ascii="Courier New" w:hAnsi="Courier New" w:cs="Courier New"/>
          <w:color w:val="000000"/>
          <w:sz w:val="26"/>
          <w:szCs w:val="26"/>
        </w:rPr>
        <w:t xml:space="preserve">z = </w:t>
      </w:r>
      <w:proofErr w:type="spellStart"/>
      <w:r>
        <w:rPr>
          <w:rFonts w:ascii="Courier New" w:hAnsi="Courier New" w:cs="Courier New"/>
          <w:color w:val="000000"/>
          <w:sz w:val="26"/>
          <w:szCs w:val="26"/>
        </w:rPr>
        <w:t>poslin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x+u</w:t>
      </w:r>
      <w:proofErr w:type="spellEnd"/>
      <w:r>
        <w:rPr>
          <w:rFonts w:ascii="Courier New" w:hAnsi="Courier New" w:cs="Courier New"/>
          <w:color w:val="000000"/>
          <w:sz w:val="26"/>
          <w:szCs w:val="26"/>
        </w:rPr>
        <w:t>);</w:t>
      </w:r>
      <w:r w:rsidR="00B6372D">
        <w:rPr>
          <w:rFonts w:ascii="Courier New" w:hAnsi="Courier New" w:cs="Courier New"/>
          <w:color w:val="000000"/>
          <w:sz w:val="26"/>
          <w:szCs w:val="26"/>
        </w:rPr>
        <w:t xml:space="preserve"> </w:t>
      </w:r>
      <w:r w:rsidR="00B6372D">
        <w:rPr>
          <w:rFonts w:ascii="Courier New" w:hAnsi="Courier New" w:cs="Courier New"/>
          <w:color w:val="3C763D"/>
          <w:kern w:val="0"/>
          <w:sz w:val="26"/>
          <w:szCs w:val="26"/>
        </w:rPr>
        <w:t>%Positive linear transfer</w:t>
      </w:r>
    </w:p>
    <w:p w14:paraId="3530ABB0" w14:textId="7152D618" w:rsidR="00B6372D" w:rsidRDefault="00B6372D" w:rsidP="00B6372D">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xml:space="preserve">         function</w:t>
      </w:r>
    </w:p>
    <w:p w14:paraId="295C2EBF"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u = u + x - z;</w:t>
      </w:r>
    </w:p>
    <w:p w14:paraId="507A2EDA"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r>
        <w:rPr>
          <w:rFonts w:ascii="Courier New" w:hAnsi="Courier New" w:cs="Courier New"/>
          <w:color w:val="3C763D"/>
          <w:sz w:val="26"/>
          <w:szCs w:val="26"/>
        </w:rPr>
        <w:t>% To test stopping criterion</w:t>
      </w:r>
    </w:p>
    <w:p w14:paraId="7A643663" w14:textId="4174F281"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r = x - z;  </w:t>
      </w:r>
      <w:r>
        <w:rPr>
          <w:rFonts w:ascii="Courier New" w:hAnsi="Courier New" w:cs="Courier New"/>
          <w:color w:val="3C763D"/>
          <w:sz w:val="26"/>
          <w:szCs w:val="26"/>
        </w:rPr>
        <w:t>%primal residual</w:t>
      </w:r>
    </w:p>
    <w:p w14:paraId="718761F5"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nr = sqrt(r'*r); </w:t>
      </w:r>
      <w:r>
        <w:rPr>
          <w:rFonts w:ascii="Courier New" w:hAnsi="Courier New" w:cs="Courier New"/>
          <w:color w:val="3C763D"/>
          <w:sz w:val="26"/>
          <w:szCs w:val="26"/>
        </w:rPr>
        <w:t>%norm of primal residual</w:t>
      </w:r>
    </w:p>
    <w:p w14:paraId="71C5E6B7"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s = rho*(z-z0); </w:t>
      </w:r>
      <w:r>
        <w:rPr>
          <w:rFonts w:ascii="Courier New" w:hAnsi="Courier New" w:cs="Courier New"/>
          <w:color w:val="3C763D"/>
          <w:sz w:val="26"/>
          <w:szCs w:val="26"/>
        </w:rPr>
        <w:t>% dual residual</w:t>
      </w:r>
    </w:p>
    <w:p w14:paraId="5030FE47"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ns = sqrt(s'*s); </w:t>
      </w:r>
      <w:r>
        <w:rPr>
          <w:rFonts w:ascii="Courier New" w:hAnsi="Courier New" w:cs="Courier New"/>
          <w:color w:val="3C763D"/>
          <w:sz w:val="26"/>
          <w:szCs w:val="26"/>
        </w:rPr>
        <w:t>%norm of dual residual</w:t>
      </w:r>
    </w:p>
    <w:p w14:paraId="0297D71E"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end</w:t>
      </w:r>
    </w:p>
    <w:p w14:paraId="16244DE7"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FF"/>
          <w:sz w:val="26"/>
          <w:szCs w:val="26"/>
        </w:rPr>
        <w:t>end</w:t>
      </w:r>
    </w:p>
    <w:p w14:paraId="09CD4CA6" w14:textId="77777777" w:rsidR="00375B07" w:rsidRDefault="00375B07" w:rsidP="00375B07">
      <w:pPr>
        <w:autoSpaceDE w:val="0"/>
        <w:autoSpaceDN w:val="0"/>
        <w:adjustRightInd w:val="0"/>
        <w:spacing w:line="240" w:lineRule="auto"/>
        <w:rPr>
          <w:rFonts w:ascii="Courier New" w:hAnsi="Courier New" w:cs="Courier New"/>
        </w:rPr>
      </w:pPr>
    </w:p>
    <w:p w14:paraId="056BE1FB" w14:textId="77777777" w:rsidR="00375B07" w:rsidRPr="00E9663B" w:rsidRDefault="00375B07" w:rsidP="00375B07">
      <w:pPr>
        <w:ind w:firstLine="0"/>
        <w:rPr>
          <w:rFonts w:ascii="Verdana" w:hAnsi="Verdana"/>
          <w:u w:val="single"/>
        </w:rPr>
      </w:pPr>
      <w:r w:rsidRPr="00E9663B">
        <w:rPr>
          <w:rFonts w:ascii="Verdana" w:hAnsi="Verdana"/>
          <w:u w:val="single"/>
        </w:rPr>
        <w:t>Creating the problem and calling the function</w:t>
      </w:r>
      <w:r>
        <w:rPr>
          <w:rFonts w:ascii="Verdana" w:hAnsi="Verdana"/>
          <w:u w:val="single"/>
        </w:rPr>
        <w:t>:</w:t>
      </w:r>
    </w:p>
    <w:p w14:paraId="0E2ADDE8" w14:textId="77777777" w:rsidR="00375B07" w:rsidRDefault="00375B07" w:rsidP="00375B07">
      <w:pPr>
        <w:autoSpaceDE w:val="0"/>
        <w:autoSpaceDN w:val="0"/>
        <w:adjustRightInd w:val="0"/>
        <w:spacing w:line="240" w:lineRule="auto"/>
        <w:rPr>
          <w:rFonts w:ascii="Courier New" w:hAnsi="Courier New" w:cs="Courier New"/>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1D8FB4C5"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w:t>
      </w:r>
    </w:p>
    <w:p w14:paraId="2D16B8D8"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close </w:t>
      </w:r>
      <w:r>
        <w:rPr>
          <w:rFonts w:ascii="Courier New" w:hAnsi="Courier New" w:cs="Courier New"/>
          <w:color w:val="A020F0"/>
          <w:sz w:val="26"/>
          <w:szCs w:val="26"/>
        </w:rPr>
        <w:t>all</w:t>
      </w:r>
      <w:r>
        <w:rPr>
          <w:rFonts w:ascii="Courier New" w:hAnsi="Courier New" w:cs="Courier New"/>
          <w:color w:val="000000"/>
          <w:sz w:val="26"/>
          <w:szCs w:val="26"/>
        </w:rPr>
        <w:t>;</w:t>
      </w:r>
    </w:p>
    <w:p w14:paraId="5BBDF0B0"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P2 = [4 1 0 0;1 4 1 0;0 1 4 1;0 0 1 4];</w:t>
      </w:r>
    </w:p>
    <w:p w14:paraId="20C76EF3"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q2 = [-4;-4;-4;-4];</w:t>
      </w:r>
    </w:p>
    <w:p w14:paraId="1DF8200B"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A2 = [1 1 -1 0;1 -1 -1 0];</w:t>
      </w:r>
    </w:p>
    <w:p w14:paraId="52F20F93"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b2=[0;0];</w:t>
      </w:r>
    </w:p>
    <w:p w14:paraId="2B4C627B"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MAX_ITER = 100;</w:t>
      </w:r>
    </w:p>
    <w:p w14:paraId="2C6AC7A0"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rho2 = 10;</w:t>
      </w:r>
    </w:p>
    <w:p w14:paraId="17790EC8"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tr = 10^(-12);</w:t>
      </w:r>
    </w:p>
    <w:p w14:paraId="1A38D757" w14:textId="77777777" w:rsidR="00375B07" w:rsidRDefault="00375B07" w:rsidP="00375B07">
      <w:pPr>
        <w:autoSpaceDE w:val="0"/>
        <w:autoSpaceDN w:val="0"/>
        <w:adjustRightInd w:val="0"/>
        <w:spacing w:line="240" w:lineRule="auto"/>
        <w:rPr>
          <w:rFonts w:ascii="Courier New" w:hAnsi="Courier New" w:cs="Courier New"/>
        </w:rPr>
      </w:pPr>
      <w:proofErr w:type="spellStart"/>
      <w:r>
        <w:rPr>
          <w:rFonts w:ascii="Courier New" w:hAnsi="Courier New" w:cs="Courier New"/>
          <w:color w:val="000000"/>
          <w:sz w:val="26"/>
          <w:szCs w:val="26"/>
        </w:rPr>
        <w:t>ts</w:t>
      </w:r>
      <w:proofErr w:type="spellEnd"/>
      <w:r>
        <w:rPr>
          <w:rFonts w:ascii="Courier New" w:hAnsi="Courier New" w:cs="Courier New"/>
          <w:color w:val="000000"/>
          <w:sz w:val="26"/>
          <w:szCs w:val="26"/>
        </w:rPr>
        <w:t xml:space="preserve"> = 10^(-12);</w:t>
      </w:r>
    </w:p>
    <w:p w14:paraId="11A9DF6D" w14:textId="77777777" w:rsidR="00375B07" w:rsidRDefault="00375B07" w:rsidP="00375B07">
      <w:pPr>
        <w:autoSpaceDE w:val="0"/>
        <w:autoSpaceDN w:val="0"/>
        <w:adjustRightInd w:val="0"/>
        <w:spacing w:line="240" w:lineRule="auto"/>
        <w:rPr>
          <w:rFonts w:ascii="Courier New" w:hAnsi="Courier New" w:cs="Courier New"/>
        </w:rPr>
      </w:pPr>
      <w:r>
        <w:rPr>
          <w:rFonts w:ascii="Courier New" w:hAnsi="Courier New" w:cs="Courier New"/>
          <w:color w:val="000000"/>
          <w:sz w:val="26"/>
          <w:szCs w:val="26"/>
        </w:rPr>
        <w:t xml:space="preserve"> </w:t>
      </w:r>
    </w:p>
    <w:p w14:paraId="3CED22A1" w14:textId="77777777" w:rsidR="00375B07" w:rsidRDefault="00375B07" w:rsidP="00375B07">
      <w:pPr>
        <w:autoSpaceDE w:val="0"/>
        <w:autoSpaceDN w:val="0"/>
        <w:adjustRightInd w:val="0"/>
        <w:spacing w:line="240" w:lineRule="auto"/>
        <w:rPr>
          <w:rFonts w:ascii="Courier New" w:hAnsi="Courier New" w:cs="Courier New"/>
        </w:rPr>
      </w:pPr>
      <w:proofErr w:type="spellStart"/>
      <w:r>
        <w:rPr>
          <w:rFonts w:ascii="Courier New" w:hAnsi="Courier New" w:cs="Courier New"/>
          <w:color w:val="000000"/>
          <w:sz w:val="26"/>
          <w:szCs w:val="26"/>
        </w:rPr>
        <w:t>Fvalue</w:t>
      </w:r>
      <w:proofErr w:type="spellEnd"/>
      <w:r>
        <w:rPr>
          <w:rFonts w:ascii="Courier New" w:hAnsi="Courier New" w:cs="Courier New"/>
          <w:color w:val="000000"/>
          <w:sz w:val="26"/>
          <w:szCs w:val="26"/>
        </w:rPr>
        <w:t xml:space="preserve"> = qsolve1(P2,q2,A2,b2,rho2,tr,ts,MAX_ITER);</w:t>
      </w:r>
    </w:p>
    <w:p w14:paraId="70563FA5" w14:textId="77777777" w:rsidR="00375B07" w:rsidRDefault="00375B07" w:rsidP="00375B07">
      <w:pPr>
        <w:autoSpaceDE w:val="0"/>
        <w:autoSpaceDN w:val="0"/>
        <w:adjustRightInd w:val="0"/>
        <w:spacing w:line="240" w:lineRule="auto"/>
        <w:rPr>
          <w:rFonts w:ascii="Courier New" w:hAnsi="Courier New" w:cs="Courier New"/>
        </w:rPr>
      </w:pPr>
      <w:proofErr w:type="spellStart"/>
      <w:r>
        <w:rPr>
          <w:rFonts w:ascii="Courier New" w:hAnsi="Courier New" w:cs="Courier New"/>
          <w:color w:val="000000"/>
          <w:sz w:val="26"/>
          <w:szCs w:val="26"/>
        </w:rPr>
        <w:t>xvalue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Fvalue</w:t>
      </w:r>
      <w:proofErr w:type="spellEnd"/>
      <w:r>
        <w:rPr>
          <w:rFonts w:ascii="Courier New" w:hAnsi="Courier New" w:cs="Courier New"/>
          <w:color w:val="000000"/>
          <w:sz w:val="26"/>
          <w:szCs w:val="26"/>
        </w:rPr>
        <w:t>(1)</w:t>
      </w:r>
    </w:p>
    <w:p w14:paraId="37D48FE2" w14:textId="77777777" w:rsidR="00375B07" w:rsidRDefault="00375B07" w:rsidP="00375B07">
      <w:pPr>
        <w:autoSpaceDE w:val="0"/>
        <w:autoSpaceDN w:val="0"/>
        <w:adjustRightInd w:val="0"/>
        <w:spacing w:line="240" w:lineRule="auto"/>
        <w:rPr>
          <w:rFonts w:ascii="Courier New" w:hAnsi="Courier New" w:cs="Courier New"/>
        </w:rPr>
      </w:pPr>
      <w:proofErr w:type="spellStart"/>
      <w:r>
        <w:rPr>
          <w:rFonts w:ascii="Courier New" w:hAnsi="Courier New" w:cs="Courier New"/>
          <w:color w:val="000000"/>
          <w:sz w:val="26"/>
          <w:szCs w:val="26"/>
        </w:rPr>
        <w:t>yvalue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Fvalue</w:t>
      </w:r>
      <w:proofErr w:type="spellEnd"/>
      <w:r>
        <w:rPr>
          <w:rFonts w:ascii="Courier New" w:hAnsi="Courier New" w:cs="Courier New"/>
          <w:color w:val="000000"/>
          <w:sz w:val="26"/>
          <w:szCs w:val="26"/>
        </w:rPr>
        <w:t>(2);</w:t>
      </w:r>
    </w:p>
    <w:p w14:paraId="70A09D27" w14:textId="77777777" w:rsidR="00375B07" w:rsidRDefault="00375B07" w:rsidP="00375B07">
      <w:pPr>
        <w:autoSpaceDE w:val="0"/>
        <w:autoSpaceDN w:val="0"/>
        <w:adjustRightInd w:val="0"/>
        <w:spacing w:line="240" w:lineRule="auto"/>
        <w:rPr>
          <w:rFonts w:ascii="Courier New" w:hAnsi="Courier New" w:cs="Courier New"/>
        </w:rPr>
      </w:pPr>
      <w:proofErr w:type="spellStart"/>
      <w:r>
        <w:rPr>
          <w:rFonts w:ascii="Courier New" w:hAnsi="Courier New" w:cs="Courier New"/>
          <w:color w:val="000000"/>
          <w:sz w:val="26"/>
          <w:szCs w:val="26"/>
        </w:rPr>
        <w:t>zvalue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Fvalue</w:t>
      </w:r>
      <w:proofErr w:type="spellEnd"/>
      <w:r>
        <w:rPr>
          <w:rFonts w:ascii="Courier New" w:hAnsi="Courier New" w:cs="Courier New"/>
          <w:color w:val="000000"/>
          <w:sz w:val="26"/>
          <w:szCs w:val="26"/>
        </w:rPr>
        <w:t>(3);</w:t>
      </w:r>
    </w:p>
    <w:p w14:paraId="37F3C348" w14:textId="468E70CD" w:rsidR="00375B07" w:rsidRDefault="00375B07" w:rsidP="00375B07">
      <w:pPr>
        <w:ind w:firstLine="0"/>
        <w:rPr>
          <w:rFonts w:ascii="Courier New" w:hAnsi="Courier New" w:cs="Courier New"/>
          <w:color w:val="000000"/>
          <w:sz w:val="26"/>
          <w:szCs w:val="26"/>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tvalue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Fvalue</w:t>
      </w:r>
      <w:proofErr w:type="spellEnd"/>
      <w:r>
        <w:rPr>
          <w:rFonts w:ascii="Courier New" w:hAnsi="Courier New" w:cs="Courier New"/>
          <w:color w:val="000000"/>
          <w:sz w:val="26"/>
          <w:szCs w:val="26"/>
        </w:rPr>
        <w:t>(4);</w:t>
      </w:r>
    </w:p>
    <w:p w14:paraId="618A47B4" w14:textId="77777777" w:rsidR="00375B07" w:rsidRDefault="00375B07" w:rsidP="00375B07">
      <w:pPr>
        <w:ind w:firstLine="0"/>
        <w:rPr>
          <w:rFonts w:ascii="Courier New" w:hAnsi="Courier New" w:cs="Courier New"/>
          <w:color w:val="000000"/>
          <w:sz w:val="26"/>
          <w:szCs w:val="26"/>
        </w:rPr>
      </w:pPr>
    </w:p>
    <w:p w14:paraId="4F353065" w14:textId="506C08C6" w:rsidR="00375B07" w:rsidRDefault="00491E07" w:rsidP="00375B07">
      <w:pPr>
        <w:ind w:firstLine="0"/>
      </w:pPr>
      <w:r>
        <w:rPr>
          <w:rFonts w:ascii="Verdana" w:hAnsi="Verdana"/>
          <w:u w:val="single"/>
        </w:rPr>
        <w:t xml:space="preserve">Sample </w:t>
      </w:r>
      <w:r w:rsidR="00375B07" w:rsidRPr="00E9663B">
        <w:rPr>
          <w:rFonts w:ascii="Verdana" w:hAnsi="Verdana"/>
          <w:u w:val="single"/>
        </w:rPr>
        <w:t>Output</w:t>
      </w:r>
      <w:r w:rsidR="00375B07">
        <w:t>:</w:t>
      </w:r>
    </w:p>
    <w:p w14:paraId="599A8D2E" w14:textId="77777777" w:rsidR="00375B07" w:rsidRPr="007474AA" w:rsidRDefault="00375B07" w:rsidP="00375B07">
      <w:pPr>
        <w:rPr>
          <w:rFonts w:ascii="Courier New" w:hAnsi="Courier New" w:cs="Courier New"/>
        </w:rPr>
      </w:pPr>
      <w:proofErr w:type="spellStart"/>
      <w:r w:rsidRPr="007474AA">
        <w:rPr>
          <w:rFonts w:ascii="Courier New" w:hAnsi="Courier New" w:cs="Courier New"/>
        </w:rPr>
        <w:t>xvalue</w:t>
      </w:r>
      <w:proofErr w:type="spellEnd"/>
      <w:r w:rsidRPr="007474AA">
        <w:rPr>
          <w:rFonts w:ascii="Courier New" w:hAnsi="Courier New" w:cs="Courier New"/>
        </w:rPr>
        <w:t xml:space="preserve"> =</w:t>
      </w:r>
    </w:p>
    <w:p w14:paraId="05E57A0E" w14:textId="04FB7AD3" w:rsidR="00375B07" w:rsidRDefault="00375B07" w:rsidP="00375B07">
      <w:pPr>
        <w:rPr>
          <w:rFonts w:ascii="Courier New" w:hAnsi="Courier New" w:cs="Courier New"/>
        </w:rPr>
      </w:pPr>
      <w:r>
        <w:rPr>
          <w:rFonts w:ascii="Courier New" w:hAnsi="Courier New" w:cs="Courier New"/>
        </w:rPr>
        <w:t xml:space="preserve">     </w:t>
      </w:r>
      <w:r w:rsidRPr="007474AA">
        <w:rPr>
          <w:rFonts w:ascii="Courier New" w:hAnsi="Courier New" w:cs="Courier New"/>
        </w:rPr>
        <w:t xml:space="preserve">    0.9032</w:t>
      </w:r>
    </w:p>
    <w:p w14:paraId="7ACA0124" w14:textId="65B7A3F0" w:rsidR="006A2DCE" w:rsidRDefault="006A2DCE" w:rsidP="006A2DCE">
      <w:pPr>
        <w:ind w:firstLine="0"/>
        <w:rPr>
          <w:rFonts w:ascii="Verdana" w:hAnsi="Verdana"/>
          <w:b/>
          <w:bCs/>
          <w:color w:val="FF0000"/>
        </w:rPr>
      </w:pPr>
      <w:r>
        <w:rPr>
          <w:rFonts w:ascii="Verdana" w:hAnsi="Verdana"/>
          <w:b/>
          <w:bCs/>
          <w:color w:val="FF0000"/>
        </w:rPr>
        <w:lastRenderedPageBreak/>
        <w:t xml:space="preserve">(4) Intersection of Polyhedral </w:t>
      </w:r>
      <w:r w:rsidRPr="00E01031">
        <w:rPr>
          <w:rFonts w:ascii="Verdana" w:hAnsi="Verdana"/>
          <w:b/>
          <w:bCs/>
          <w:color w:val="FF0000"/>
        </w:rPr>
        <w:t>:</w:t>
      </w:r>
    </w:p>
    <w:p w14:paraId="2F7AE281" w14:textId="77777777" w:rsidR="006A2DCE" w:rsidRDefault="006A2DCE" w:rsidP="006A2DCE"/>
    <w:p w14:paraId="18504389" w14:textId="4A0A02E6" w:rsidR="006A2DCE" w:rsidRDefault="006A2DCE" w:rsidP="006A2DCE">
      <w:r w:rsidRPr="00F74022">
        <w:rPr>
          <w:position w:val="-128"/>
        </w:rPr>
        <w:object w:dxaOrig="2460" w:dyaOrig="2700" w14:anchorId="4ECB38D3">
          <v:shape id="_x0000_i1081" type="#_x0000_t75" style="width:128.4pt;height:141.6pt" o:ole="">
            <v:imagedata r:id="rId120" o:title=""/>
          </v:shape>
          <o:OLEObject Type="Embed" ProgID="Equation.DSMT4" ShapeID="_x0000_i1081" DrawAspect="Content" ObjectID="_1654668221" r:id="rId121"/>
        </w:object>
      </w:r>
    </w:p>
    <w:p w14:paraId="5A3B9BFC" w14:textId="77777777" w:rsidR="006A2DCE" w:rsidRDefault="006A2DCE" w:rsidP="006A2DCE">
      <w:r w:rsidRPr="00F74022">
        <w:rPr>
          <w:position w:val="-178"/>
        </w:rPr>
        <w:object w:dxaOrig="5280" w:dyaOrig="3040" w14:anchorId="654FCC38">
          <v:shape id="_x0000_i1082" type="#_x0000_t75" style="width:264pt;height:151.8pt" o:ole="">
            <v:imagedata r:id="rId122" o:title=""/>
          </v:shape>
          <o:OLEObject Type="Embed" ProgID="Equation.DSMT4" ShapeID="_x0000_i1082" DrawAspect="Content" ObjectID="_1654668222" r:id="rId123"/>
        </w:object>
      </w:r>
    </w:p>
    <w:p w14:paraId="3BDBFBBF" w14:textId="77777777" w:rsidR="006A2DCE" w:rsidRDefault="006A2DCE" w:rsidP="006A2DCE">
      <w:r w:rsidRPr="00F22E21">
        <w:rPr>
          <w:position w:val="-146"/>
        </w:rPr>
        <w:object w:dxaOrig="4280" w:dyaOrig="3060" w14:anchorId="415A6AD1">
          <v:shape id="_x0000_i1083" type="#_x0000_t75" style="width:193.8pt;height:138.6pt" o:ole="">
            <v:imagedata r:id="rId124" o:title=""/>
          </v:shape>
          <o:OLEObject Type="Embed" ProgID="Equation.DSMT4" ShapeID="_x0000_i1083" DrawAspect="Content" ObjectID="_1654668223" r:id="rId125"/>
        </w:object>
      </w:r>
    </w:p>
    <w:p w14:paraId="27B1E3C7" w14:textId="208FAD85" w:rsidR="000E0EDE" w:rsidRPr="007474AA" w:rsidRDefault="00122BF4" w:rsidP="006A2DCE">
      <w:pPr>
        <w:ind w:firstLine="0"/>
        <w:rPr>
          <w:rFonts w:ascii="Courier New" w:hAnsi="Courier New" w:cs="Courier New"/>
        </w:rPr>
      </w:pPr>
      <w:r>
        <w:t xml:space="preserve">           </w:t>
      </w:r>
      <w:r w:rsidR="006A2DCE" w:rsidRPr="006A2DCE">
        <w:rPr>
          <w:position w:val="-66"/>
        </w:rPr>
        <w:object w:dxaOrig="4420" w:dyaOrig="1460" w14:anchorId="44C0B209">
          <v:shape id="_x0000_i1084" type="#_x0000_t75" style="width:220.8pt;height:73.2pt" o:ole="">
            <v:imagedata r:id="rId126" o:title=""/>
          </v:shape>
          <o:OLEObject Type="Embed" ProgID="Equation.DSMT4" ShapeID="_x0000_i1084" DrawAspect="Content" ObjectID="_1654668224" r:id="rId127"/>
        </w:object>
      </w:r>
    </w:p>
    <w:p w14:paraId="796B9207" w14:textId="77777777" w:rsidR="006A2DCE" w:rsidRDefault="006A2DCE" w:rsidP="00375B07">
      <w:pPr>
        <w:ind w:firstLine="0"/>
        <w:rPr>
          <w:rFonts w:ascii="Verdana" w:hAnsi="Verdana"/>
          <w:b/>
          <w:bCs/>
          <w:color w:val="FF0000"/>
        </w:rPr>
      </w:pPr>
    </w:p>
    <w:p w14:paraId="303D9250" w14:textId="3A3F8424" w:rsidR="006A2DCE" w:rsidRDefault="00122BF4" w:rsidP="00375B07">
      <w:pPr>
        <w:ind w:firstLine="0"/>
        <w:rPr>
          <w:rFonts w:ascii="Verdana" w:hAnsi="Verdana"/>
          <w:b/>
          <w:bCs/>
          <w:color w:val="FF0000"/>
        </w:rPr>
      </w:pPr>
      <w:r>
        <w:lastRenderedPageBreak/>
        <w:t xml:space="preserve">          </w:t>
      </w:r>
      <w:r w:rsidR="006A2DCE" w:rsidRPr="008219A6">
        <w:rPr>
          <w:position w:val="-100"/>
        </w:rPr>
        <w:object w:dxaOrig="5740" w:dyaOrig="2160" w14:anchorId="61099A1A">
          <v:shape id="_x0000_i1085" type="#_x0000_t75" style="width:287.4pt;height:108pt" o:ole="">
            <v:imagedata r:id="rId128" o:title=""/>
          </v:shape>
          <o:OLEObject Type="Embed" ProgID="Equation.DSMT4" ShapeID="_x0000_i1085" DrawAspect="Content" ObjectID="_1654668225" r:id="rId129"/>
        </w:object>
      </w:r>
    </w:p>
    <w:p w14:paraId="0D61A024" w14:textId="77777777" w:rsidR="00DF1C07" w:rsidRPr="00A5435C" w:rsidRDefault="00DF1C07" w:rsidP="00DF1C07">
      <w:pPr>
        <w:ind w:firstLine="0"/>
        <w:rPr>
          <w:rFonts w:ascii="Verdana" w:hAnsi="Verdana"/>
          <w:b/>
          <w:bCs/>
          <w:color w:val="002060"/>
        </w:rPr>
      </w:pPr>
      <w:r w:rsidRPr="00A5435C">
        <w:rPr>
          <w:rFonts w:ascii="Verdana" w:hAnsi="Verdana"/>
          <w:b/>
          <w:bCs/>
          <w:color w:val="002060"/>
        </w:rPr>
        <w:t>Code:</w:t>
      </w:r>
    </w:p>
    <w:p w14:paraId="754933D5" w14:textId="79DBF1E2" w:rsidR="00DF1C07" w:rsidRDefault="00DF1C07" w:rsidP="00DF1C07">
      <w:pPr>
        <w:ind w:firstLine="0"/>
        <w:rPr>
          <w:rFonts w:ascii="Verdana" w:hAnsi="Verdana"/>
          <w:u w:val="single"/>
        </w:rPr>
      </w:pPr>
      <w:r>
        <w:rPr>
          <w:rFonts w:ascii="Verdana" w:hAnsi="Verdana"/>
          <w:u w:val="single"/>
        </w:rPr>
        <w:t>Intersection of Polyhedral</w:t>
      </w:r>
      <w:r w:rsidRPr="00A5435C">
        <w:rPr>
          <w:rFonts w:ascii="Verdana" w:hAnsi="Verdana"/>
          <w:u w:val="single"/>
        </w:rPr>
        <w:t xml:space="preserve"> function:</w:t>
      </w:r>
    </w:p>
    <w:p w14:paraId="52E7292A"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x = </w:t>
      </w:r>
      <w:proofErr w:type="spellStart"/>
      <w:r>
        <w:rPr>
          <w:rFonts w:ascii="Courier New" w:hAnsi="Courier New" w:cs="Courier New"/>
          <w:color w:val="000000"/>
          <w:kern w:val="0"/>
          <w:sz w:val="26"/>
          <w:szCs w:val="26"/>
        </w:rPr>
        <w:t>polyhedra_intersection</w:t>
      </w:r>
      <w:proofErr w:type="spellEnd"/>
      <w:r>
        <w:rPr>
          <w:rFonts w:ascii="Courier New" w:hAnsi="Courier New" w:cs="Courier New"/>
          <w:color w:val="000000"/>
          <w:kern w:val="0"/>
          <w:sz w:val="26"/>
          <w:szCs w:val="26"/>
        </w:rPr>
        <w:t>(A1, b1, A2, b2, alpha)</w:t>
      </w:r>
    </w:p>
    <w:p w14:paraId="09230515"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1F869B6C"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MAX_ITER = 5;</w:t>
      </w:r>
    </w:p>
    <w:p w14:paraId="0A0538D5"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n = size(A1,2);</w:t>
      </w:r>
    </w:p>
    <w:p w14:paraId="0561F882"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x = zeros(n,1);</w:t>
      </w:r>
    </w:p>
    <w:p w14:paraId="1A873E63"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z = zeros(n,1);</w:t>
      </w:r>
    </w:p>
    <w:p w14:paraId="5171276B"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u = zeros(n,1);</w:t>
      </w:r>
    </w:p>
    <w:p w14:paraId="7D020A56"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5253769C"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k = 1:MAX_ITER</w:t>
      </w:r>
    </w:p>
    <w:p w14:paraId="66FA11C4"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228876E7"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x-update</w:t>
      </w:r>
    </w:p>
    <w:p w14:paraId="68464891"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xml:space="preserve">% use </w:t>
      </w:r>
      <w:proofErr w:type="spellStart"/>
      <w:r>
        <w:rPr>
          <w:rFonts w:ascii="Courier New" w:hAnsi="Courier New" w:cs="Courier New"/>
          <w:color w:val="3C763D"/>
          <w:kern w:val="0"/>
          <w:sz w:val="26"/>
          <w:szCs w:val="26"/>
        </w:rPr>
        <w:t>cvx</w:t>
      </w:r>
      <w:proofErr w:type="spellEnd"/>
      <w:r>
        <w:rPr>
          <w:rFonts w:ascii="Courier New" w:hAnsi="Courier New" w:cs="Courier New"/>
          <w:color w:val="3C763D"/>
          <w:kern w:val="0"/>
          <w:sz w:val="26"/>
          <w:szCs w:val="26"/>
        </w:rPr>
        <w:t xml:space="preserve"> to find point in first </w:t>
      </w:r>
      <w:proofErr w:type="spellStart"/>
      <w:r>
        <w:rPr>
          <w:rFonts w:ascii="Courier New" w:hAnsi="Courier New" w:cs="Courier New"/>
          <w:color w:val="3C763D"/>
          <w:kern w:val="0"/>
          <w:sz w:val="26"/>
          <w:szCs w:val="26"/>
        </w:rPr>
        <w:t>polyhedra</w:t>
      </w:r>
      <w:proofErr w:type="spellEnd"/>
    </w:p>
    <w:p w14:paraId="6B5ADBE8"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cvx_begin</w:t>
      </w:r>
      <w:proofErr w:type="spell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quiet</w:t>
      </w:r>
    </w:p>
    <w:p w14:paraId="17B34F71"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variable </w:t>
      </w:r>
      <w:r>
        <w:rPr>
          <w:rFonts w:ascii="Courier New" w:hAnsi="Courier New" w:cs="Courier New"/>
          <w:color w:val="A020F0"/>
          <w:kern w:val="0"/>
          <w:sz w:val="26"/>
          <w:szCs w:val="26"/>
        </w:rPr>
        <w:t>x(n)</w:t>
      </w:r>
    </w:p>
    <w:p w14:paraId="54FB54C7"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minimize (</w:t>
      </w:r>
      <w:proofErr w:type="spellStart"/>
      <w:r>
        <w:rPr>
          <w:rFonts w:ascii="Courier New" w:hAnsi="Courier New" w:cs="Courier New"/>
          <w:color w:val="000000"/>
          <w:kern w:val="0"/>
          <w:sz w:val="26"/>
          <w:szCs w:val="26"/>
        </w:rPr>
        <w:t>sum_square</w:t>
      </w:r>
      <w:proofErr w:type="spellEnd"/>
      <w:r>
        <w:rPr>
          <w:rFonts w:ascii="Courier New" w:hAnsi="Courier New" w:cs="Courier New"/>
          <w:color w:val="000000"/>
          <w:kern w:val="0"/>
          <w:sz w:val="26"/>
          <w:szCs w:val="26"/>
        </w:rPr>
        <w:t>(x - (z - u)))</w:t>
      </w:r>
    </w:p>
    <w:p w14:paraId="48F02F02"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subject </w:t>
      </w:r>
      <w:r>
        <w:rPr>
          <w:rFonts w:ascii="Courier New" w:hAnsi="Courier New" w:cs="Courier New"/>
          <w:color w:val="A020F0"/>
          <w:kern w:val="0"/>
          <w:sz w:val="26"/>
          <w:szCs w:val="26"/>
        </w:rPr>
        <w:t>to</w:t>
      </w:r>
    </w:p>
    <w:p w14:paraId="41483BF7"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A1*x &lt;= b1</w:t>
      </w:r>
    </w:p>
    <w:p w14:paraId="0B313D36"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cvx_end</w:t>
      </w:r>
      <w:proofErr w:type="spellEnd"/>
    </w:p>
    <w:p w14:paraId="7B060938"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319CA9EC"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z-update with relaxation</w:t>
      </w:r>
    </w:p>
    <w:p w14:paraId="622F90E2"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zold</w:t>
      </w:r>
      <w:proofErr w:type="spellEnd"/>
      <w:r>
        <w:rPr>
          <w:rFonts w:ascii="Courier New" w:hAnsi="Courier New" w:cs="Courier New"/>
          <w:color w:val="000000"/>
          <w:kern w:val="0"/>
          <w:sz w:val="26"/>
          <w:szCs w:val="26"/>
        </w:rPr>
        <w:t xml:space="preserve"> = z;</w:t>
      </w:r>
    </w:p>
    <w:p w14:paraId="55D6193F"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x_hat</w:t>
      </w:r>
      <w:proofErr w:type="spellEnd"/>
      <w:r>
        <w:rPr>
          <w:rFonts w:ascii="Courier New" w:hAnsi="Courier New" w:cs="Courier New"/>
          <w:color w:val="000000"/>
          <w:kern w:val="0"/>
          <w:sz w:val="26"/>
          <w:szCs w:val="26"/>
        </w:rPr>
        <w:t xml:space="preserve"> = alpha*x + (1 - alpha)*</w:t>
      </w:r>
      <w:proofErr w:type="spellStart"/>
      <w:r>
        <w:rPr>
          <w:rFonts w:ascii="Courier New" w:hAnsi="Courier New" w:cs="Courier New"/>
          <w:color w:val="000000"/>
          <w:kern w:val="0"/>
          <w:sz w:val="26"/>
          <w:szCs w:val="26"/>
        </w:rPr>
        <w:t>zold</w:t>
      </w:r>
      <w:proofErr w:type="spellEnd"/>
      <w:r>
        <w:rPr>
          <w:rFonts w:ascii="Courier New" w:hAnsi="Courier New" w:cs="Courier New"/>
          <w:color w:val="000000"/>
          <w:kern w:val="0"/>
          <w:sz w:val="26"/>
          <w:szCs w:val="26"/>
        </w:rPr>
        <w:t>;</w:t>
      </w:r>
    </w:p>
    <w:p w14:paraId="11937C5A"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xml:space="preserve">% use </w:t>
      </w:r>
      <w:proofErr w:type="spellStart"/>
      <w:r>
        <w:rPr>
          <w:rFonts w:ascii="Courier New" w:hAnsi="Courier New" w:cs="Courier New"/>
          <w:color w:val="3C763D"/>
          <w:kern w:val="0"/>
          <w:sz w:val="26"/>
          <w:szCs w:val="26"/>
        </w:rPr>
        <w:t>cvx</w:t>
      </w:r>
      <w:proofErr w:type="spellEnd"/>
      <w:r>
        <w:rPr>
          <w:rFonts w:ascii="Courier New" w:hAnsi="Courier New" w:cs="Courier New"/>
          <w:color w:val="3C763D"/>
          <w:kern w:val="0"/>
          <w:sz w:val="26"/>
          <w:szCs w:val="26"/>
        </w:rPr>
        <w:t xml:space="preserve"> to find point in second </w:t>
      </w:r>
      <w:proofErr w:type="spellStart"/>
      <w:r>
        <w:rPr>
          <w:rFonts w:ascii="Courier New" w:hAnsi="Courier New" w:cs="Courier New"/>
          <w:color w:val="3C763D"/>
          <w:kern w:val="0"/>
          <w:sz w:val="26"/>
          <w:szCs w:val="26"/>
        </w:rPr>
        <w:t>polyhedra</w:t>
      </w:r>
      <w:proofErr w:type="spellEnd"/>
    </w:p>
    <w:p w14:paraId="621642D7"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cvx_begin</w:t>
      </w:r>
      <w:proofErr w:type="spell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quiet</w:t>
      </w:r>
    </w:p>
    <w:p w14:paraId="0B0F0A26"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variable </w:t>
      </w:r>
      <w:r>
        <w:rPr>
          <w:rFonts w:ascii="Courier New" w:hAnsi="Courier New" w:cs="Courier New"/>
          <w:color w:val="A020F0"/>
          <w:kern w:val="0"/>
          <w:sz w:val="26"/>
          <w:szCs w:val="26"/>
        </w:rPr>
        <w:t>z(n)</w:t>
      </w:r>
    </w:p>
    <w:p w14:paraId="5B0517B0"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minimize (</w:t>
      </w:r>
      <w:proofErr w:type="spellStart"/>
      <w:r>
        <w:rPr>
          <w:rFonts w:ascii="Courier New" w:hAnsi="Courier New" w:cs="Courier New"/>
          <w:color w:val="000000"/>
          <w:kern w:val="0"/>
          <w:sz w:val="26"/>
          <w:szCs w:val="26"/>
        </w:rPr>
        <w:t>sum_square</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x_hat</w:t>
      </w:r>
      <w:proofErr w:type="spellEnd"/>
      <w:r>
        <w:rPr>
          <w:rFonts w:ascii="Courier New" w:hAnsi="Courier New" w:cs="Courier New"/>
          <w:color w:val="000000"/>
          <w:kern w:val="0"/>
          <w:sz w:val="26"/>
          <w:szCs w:val="26"/>
        </w:rPr>
        <w:t xml:space="preserve"> - (z - u)))</w:t>
      </w:r>
    </w:p>
    <w:p w14:paraId="6D6AAA81"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subject </w:t>
      </w:r>
      <w:r>
        <w:rPr>
          <w:rFonts w:ascii="Courier New" w:hAnsi="Courier New" w:cs="Courier New"/>
          <w:color w:val="A020F0"/>
          <w:kern w:val="0"/>
          <w:sz w:val="26"/>
          <w:szCs w:val="26"/>
        </w:rPr>
        <w:t>to</w:t>
      </w:r>
    </w:p>
    <w:p w14:paraId="301C0276"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A2*z &lt;= b2</w:t>
      </w:r>
    </w:p>
    <w:p w14:paraId="3D973C6A"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cvx_end</w:t>
      </w:r>
      <w:proofErr w:type="spellEnd"/>
    </w:p>
    <w:p w14:paraId="6DF57649"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7CC7CF2B"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u = u + (</w:t>
      </w:r>
      <w:proofErr w:type="spellStart"/>
      <w:r>
        <w:rPr>
          <w:rFonts w:ascii="Courier New" w:hAnsi="Courier New" w:cs="Courier New"/>
          <w:color w:val="000000"/>
          <w:kern w:val="0"/>
          <w:sz w:val="26"/>
          <w:szCs w:val="26"/>
        </w:rPr>
        <w:t>x_hat</w:t>
      </w:r>
      <w:proofErr w:type="spellEnd"/>
      <w:r>
        <w:rPr>
          <w:rFonts w:ascii="Courier New" w:hAnsi="Courier New" w:cs="Courier New"/>
          <w:color w:val="000000"/>
          <w:kern w:val="0"/>
          <w:sz w:val="26"/>
          <w:szCs w:val="26"/>
        </w:rPr>
        <w:t xml:space="preserve"> - z);</w:t>
      </w:r>
    </w:p>
    <w:p w14:paraId="1863A02E"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4104CC6B"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lastRenderedPageBreak/>
        <w:t>end</w:t>
      </w:r>
    </w:p>
    <w:p w14:paraId="7022F830"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 xml:space="preserve"> </w:t>
      </w:r>
    </w:p>
    <w:p w14:paraId="0898490B"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5536EB5C" w14:textId="77777777" w:rsidR="00DF1C07" w:rsidRDefault="00DF1C07" w:rsidP="00DF1C07">
      <w:pPr>
        <w:autoSpaceDE w:val="0"/>
        <w:autoSpaceDN w:val="0"/>
        <w:adjustRightInd w:val="0"/>
        <w:spacing w:line="240" w:lineRule="auto"/>
        <w:ind w:firstLine="0"/>
        <w:rPr>
          <w:rFonts w:ascii="Courier New" w:hAnsi="Courier New" w:cs="Courier New"/>
          <w:kern w:val="0"/>
        </w:rPr>
      </w:pPr>
    </w:p>
    <w:p w14:paraId="5601F4F3" w14:textId="77777777" w:rsidR="00DF1C07" w:rsidRDefault="00DF1C07" w:rsidP="00DF1C07">
      <w:pPr>
        <w:autoSpaceDE w:val="0"/>
        <w:autoSpaceDN w:val="0"/>
        <w:adjustRightInd w:val="0"/>
        <w:spacing w:line="240" w:lineRule="auto"/>
        <w:rPr>
          <w:rFonts w:ascii="Courier New" w:hAnsi="Courier New" w:cs="Courier New"/>
        </w:rPr>
      </w:pPr>
    </w:p>
    <w:p w14:paraId="241EE9B1" w14:textId="77777777" w:rsidR="00DF1C07" w:rsidRPr="00E9663B" w:rsidRDefault="00DF1C07" w:rsidP="00DF1C07">
      <w:pPr>
        <w:ind w:firstLine="0"/>
        <w:rPr>
          <w:rFonts w:ascii="Verdana" w:hAnsi="Verdana"/>
          <w:u w:val="single"/>
        </w:rPr>
      </w:pPr>
      <w:r w:rsidRPr="00E9663B">
        <w:rPr>
          <w:rFonts w:ascii="Verdana" w:hAnsi="Verdana"/>
          <w:u w:val="single"/>
        </w:rPr>
        <w:t>Creating the problem and calling the function</w:t>
      </w:r>
      <w:r>
        <w:rPr>
          <w:rFonts w:ascii="Verdana" w:hAnsi="Verdana"/>
          <w:u w:val="single"/>
        </w:rPr>
        <w:t>:</w:t>
      </w:r>
    </w:p>
    <w:p w14:paraId="445CD955"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n = 5;      </w:t>
      </w:r>
      <w:r>
        <w:rPr>
          <w:rFonts w:ascii="Courier New" w:hAnsi="Courier New" w:cs="Courier New"/>
          <w:color w:val="3C763D"/>
          <w:kern w:val="0"/>
          <w:sz w:val="26"/>
          <w:szCs w:val="26"/>
        </w:rPr>
        <w:t>% dimension of variable</w:t>
      </w:r>
    </w:p>
    <w:p w14:paraId="390A7131"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m1 = 10;    </w:t>
      </w:r>
      <w:r>
        <w:rPr>
          <w:rFonts w:ascii="Courier New" w:hAnsi="Courier New" w:cs="Courier New"/>
          <w:color w:val="3C763D"/>
          <w:kern w:val="0"/>
          <w:sz w:val="26"/>
          <w:szCs w:val="26"/>
        </w:rPr>
        <w:t xml:space="preserve">% number of faces for </w:t>
      </w:r>
      <w:proofErr w:type="spellStart"/>
      <w:r>
        <w:rPr>
          <w:rFonts w:ascii="Courier New" w:hAnsi="Courier New" w:cs="Courier New"/>
          <w:color w:val="3C763D"/>
          <w:kern w:val="0"/>
          <w:sz w:val="26"/>
          <w:szCs w:val="26"/>
        </w:rPr>
        <w:t>polyhedra</w:t>
      </w:r>
      <w:proofErr w:type="spellEnd"/>
      <w:r>
        <w:rPr>
          <w:rFonts w:ascii="Courier New" w:hAnsi="Courier New" w:cs="Courier New"/>
          <w:color w:val="3C763D"/>
          <w:kern w:val="0"/>
          <w:sz w:val="26"/>
          <w:szCs w:val="26"/>
        </w:rPr>
        <w:t xml:space="preserve"> 1</w:t>
      </w:r>
    </w:p>
    <w:p w14:paraId="60A5258A"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m2 = 12;    </w:t>
      </w:r>
      <w:r>
        <w:rPr>
          <w:rFonts w:ascii="Courier New" w:hAnsi="Courier New" w:cs="Courier New"/>
          <w:color w:val="3C763D"/>
          <w:kern w:val="0"/>
          <w:sz w:val="26"/>
          <w:szCs w:val="26"/>
        </w:rPr>
        <w:t xml:space="preserve">% number of faces for </w:t>
      </w:r>
      <w:proofErr w:type="spellStart"/>
      <w:r>
        <w:rPr>
          <w:rFonts w:ascii="Courier New" w:hAnsi="Courier New" w:cs="Courier New"/>
          <w:color w:val="3C763D"/>
          <w:kern w:val="0"/>
          <w:sz w:val="26"/>
          <w:szCs w:val="26"/>
        </w:rPr>
        <w:t>polyhedra</w:t>
      </w:r>
      <w:proofErr w:type="spellEnd"/>
      <w:r>
        <w:rPr>
          <w:rFonts w:ascii="Courier New" w:hAnsi="Courier New" w:cs="Courier New"/>
          <w:color w:val="3C763D"/>
          <w:kern w:val="0"/>
          <w:sz w:val="26"/>
          <w:szCs w:val="26"/>
        </w:rPr>
        <w:t xml:space="preserve"> 2</w:t>
      </w:r>
    </w:p>
    <w:p w14:paraId="3A9DF693"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xml:space="preserve"> </w:t>
      </w:r>
    </w:p>
    <w:p w14:paraId="59093E44"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c1 = 10*</w:t>
      </w:r>
      <w:proofErr w:type="spellStart"/>
      <w:r>
        <w:rPr>
          <w:rFonts w:ascii="Courier New" w:hAnsi="Courier New" w:cs="Courier New"/>
          <w:color w:val="000000"/>
          <w:kern w:val="0"/>
          <w:sz w:val="26"/>
          <w:szCs w:val="26"/>
        </w:rPr>
        <w:t>randn</w:t>
      </w:r>
      <w:proofErr w:type="spellEnd"/>
      <w:r>
        <w:rPr>
          <w:rFonts w:ascii="Courier New" w:hAnsi="Courier New" w:cs="Courier New"/>
          <w:color w:val="000000"/>
          <w:kern w:val="0"/>
          <w:sz w:val="26"/>
          <w:szCs w:val="26"/>
        </w:rPr>
        <w:t xml:space="preserve">(n,1);        </w:t>
      </w:r>
      <w:r>
        <w:rPr>
          <w:rFonts w:ascii="Courier New" w:hAnsi="Courier New" w:cs="Courier New"/>
          <w:color w:val="3C763D"/>
          <w:kern w:val="0"/>
          <w:sz w:val="26"/>
          <w:szCs w:val="26"/>
        </w:rPr>
        <w:t xml:space="preserve">% center of </w:t>
      </w:r>
      <w:proofErr w:type="spellStart"/>
      <w:r>
        <w:rPr>
          <w:rFonts w:ascii="Courier New" w:hAnsi="Courier New" w:cs="Courier New"/>
          <w:color w:val="3C763D"/>
          <w:kern w:val="0"/>
          <w:sz w:val="26"/>
          <w:szCs w:val="26"/>
        </w:rPr>
        <w:t>polyhedra</w:t>
      </w:r>
      <w:proofErr w:type="spellEnd"/>
      <w:r>
        <w:rPr>
          <w:rFonts w:ascii="Courier New" w:hAnsi="Courier New" w:cs="Courier New"/>
          <w:color w:val="3C763D"/>
          <w:kern w:val="0"/>
          <w:sz w:val="26"/>
          <w:szCs w:val="26"/>
        </w:rPr>
        <w:t xml:space="preserve"> 1</w:t>
      </w:r>
    </w:p>
    <w:p w14:paraId="52A6A0E0"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c2 = -10*</w:t>
      </w:r>
      <w:proofErr w:type="spellStart"/>
      <w:r>
        <w:rPr>
          <w:rFonts w:ascii="Courier New" w:hAnsi="Courier New" w:cs="Courier New"/>
          <w:color w:val="000000"/>
          <w:kern w:val="0"/>
          <w:sz w:val="26"/>
          <w:szCs w:val="26"/>
        </w:rPr>
        <w:t>randn</w:t>
      </w:r>
      <w:proofErr w:type="spellEnd"/>
      <w:r>
        <w:rPr>
          <w:rFonts w:ascii="Courier New" w:hAnsi="Courier New" w:cs="Courier New"/>
          <w:color w:val="000000"/>
          <w:kern w:val="0"/>
          <w:sz w:val="26"/>
          <w:szCs w:val="26"/>
        </w:rPr>
        <w:t xml:space="preserve">(n,1);       </w:t>
      </w:r>
      <w:r>
        <w:rPr>
          <w:rFonts w:ascii="Courier New" w:hAnsi="Courier New" w:cs="Courier New"/>
          <w:color w:val="3C763D"/>
          <w:kern w:val="0"/>
          <w:sz w:val="26"/>
          <w:szCs w:val="26"/>
        </w:rPr>
        <w:t xml:space="preserve">% center of </w:t>
      </w:r>
      <w:proofErr w:type="spellStart"/>
      <w:r>
        <w:rPr>
          <w:rFonts w:ascii="Courier New" w:hAnsi="Courier New" w:cs="Courier New"/>
          <w:color w:val="3C763D"/>
          <w:kern w:val="0"/>
          <w:sz w:val="26"/>
          <w:szCs w:val="26"/>
        </w:rPr>
        <w:t>polyhedra</w:t>
      </w:r>
      <w:proofErr w:type="spellEnd"/>
      <w:r>
        <w:rPr>
          <w:rFonts w:ascii="Courier New" w:hAnsi="Courier New" w:cs="Courier New"/>
          <w:color w:val="3C763D"/>
          <w:kern w:val="0"/>
          <w:sz w:val="26"/>
          <w:szCs w:val="26"/>
        </w:rPr>
        <w:t xml:space="preserve"> 2</w:t>
      </w:r>
    </w:p>
    <w:p w14:paraId="5D7699F9"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pick m1 n m2  random directions with different magnitudes for A1 n A2</w:t>
      </w:r>
    </w:p>
    <w:p w14:paraId="29FDD52D"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resp</w:t>
      </w:r>
    </w:p>
    <w:p w14:paraId="09E7F286"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xml:space="preserve"> </w:t>
      </w:r>
    </w:p>
    <w:p w14:paraId="224FA39F"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the value of resp b is found by traveling from the center along the normal</w:t>
      </w:r>
    </w:p>
    <w:p w14:paraId="6444D34A"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vectors in resp A and taking its inner product with resp A.</w:t>
      </w:r>
    </w:p>
    <w:p w14:paraId="3F6AB77E"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xml:space="preserve"> </w:t>
      </w:r>
    </w:p>
    <w:p w14:paraId="7C0E2F0B"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A1 = </w:t>
      </w:r>
      <w:proofErr w:type="spellStart"/>
      <w:r>
        <w:rPr>
          <w:rFonts w:ascii="Courier New" w:hAnsi="Courier New" w:cs="Courier New"/>
          <w:color w:val="000000"/>
          <w:kern w:val="0"/>
          <w:sz w:val="26"/>
          <w:szCs w:val="26"/>
        </w:rPr>
        <w:t>diag</w:t>
      </w:r>
      <w:proofErr w:type="spellEnd"/>
      <w:r>
        <w:rPr>
          <w:rFonts w:ascii="Courier New" w:hAnsi="Courier New" w:cs="Courier New"/>
          <w:color w:val="000000"/>
          <w:kern w:val="0"/>
          <w:sz w:val="26"/>
          <w:szCs w:val="26"/>
        </w:rPr>
        <w:t>(1 + rand(m1,1))*</w:t>
      </w:r>
      <w:proofErr w:type="spellStart"/>
      <w:r>
        <w:rPr>
          <w:rFonts w:ascii="Courier New" w:hAnsi="Courier New" w:cs="Courier New"/>
          <w:color w:val="000000"/>
          <w:kern w:val="0"/>
          <w:sz w:val="26"/>
          <w:szCs w:val="26"/>
        </w:rPr>
        <w:t>randn</w:t>
      </w:r>
      <w:proofErr w:type="spellEnd"/>
      <w:r>
        <w:rPr>
          <w:rFonts w:ascii="Courier New" w:hAnsi="Courier New" w:cs="Courier New"/>
          <w:color w:val="000000"/>
          <w:kern w:val="0"/>
          <w:sz w:val="26"/>
          <w:szCs w:val="26"/>
        </w:rPr>
        <w:t>(m1,n);</w:t>
      </w:r>
    </w:p>
    <w:p w14:paraId="472FA3C5"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b1 = </w:t>
      </w:r>
      <w:proofErr w:type="spellStart"/>
      <w:r>
        <w:rPr>
          <w:rFonts w:ascii="Courier New" w:hAnsi="Courier New" w:cs="Courier New"/>
          <w:color w:val="000000"/>
          <w:kern w:val="0"/>
          <w:sz w:val="26"/>
          <w:szCs w:val="26"/>
        </w:rPr>
        <w:t>diag</w:t>
      </w:r>
      <w:proofErr w:type="spellEnd"/>
      <w:r>
        <w:rPr>
          <w:rFonts w:ascii="Courier New" w:hAnsi="Courier New" w:cs="Courier New"/>
          <w:color w:val="000000"/>
          <w:kern w:val="0"/>
          <w:sz w:val="26"/>
          <w:szCs w:val="26"/>
        </w:rPr>
        <w:t>(A1*(c1*ones(1,m1) + A1'));</w:t>
      </w:r>
    </w:p>
    <w:p w14:paraId="09AA9044"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6F6D300E"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A2 = </w:t>
      </w:r>
      <w:proofErr w:type="spellStart"/>
      <w:r>
        <w:rPr>
          <w:rFonts w:ascii="Courier New" w:hAnsi="Courier New" w:cs="Courier New"/>
          <w:color w:val="000000"/>
          <w:kern w:val="0"/>
          <w:sz w:val="26"/>
          <w:szCs w:val="26"/>
        </w:rPr>
        <w:t>diag</w:t>
      </w:r>
      <w:proofErr w:type="spellEnd"/>
      <w:r>
        <w:rPr>
          <w:rFonts w:ascii="Courier New" w:hAnsi="Courier New" w:cs="Courier New"/>
          <w:color w:val="000000"/>
          <w:kern w:val="0"/>
          <w:sz w:val="26"/>
          <w:szCs w:val="26"/>
        </w:rPr>
        <w:t>(1 + rand(m2,1))*</w:t>
      </w:r>
      <w:proofErr w:type="spellStart"/>
      <w:r>
        <w:rPr>
          <w:rFonts w:ascii="Courier New" w:hAnsi="Courier New" w:cs="Courier New"/>
          <w:color w:val="000000"/>
          <w:kern w:val="0"/>
          <w:sz w:val="26"/>
          <w:szCs w:val="26"/>
        </w:rPr>
        <w:t>randn</w:t>
      </w:r>
      <w:proofErr w:type="spellEnd"/>
      <w:r>
        <w:rPr>
          <w:rFonts w:ascii="Courier New" w:hAnsi="Courier New" w:cs="Courier New"/>
          <w:color w:val="000000"/>
          <w:kern w:val="0"/>
          <w:sz w:val="26"/>
          <w:szCs w:val="26"/>
        </w:rPr>
        <w:t>(m2,n);</w:t>
      </w:r>
    </w:p>
    <w:p w14:paraId="4AD9817F"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b2 = </w:t>
      </w:r>
      <w:proofErr w:type="spellStart"/>
      <w:r>
        <w:rPr>
          <w:rFonts w:ascii="Courier New" w:hAnsi="Courier New" w:cs="Courier New"/>
          <w:color w:val="000000"/>
          <w:kern w:val="0"/>
          <w:sz w:val="26"/>
          <w:szCs w:val="26"/>
        </w:rPr>
        <w:t>diag</w:t>
      </w:r>
      <w:proofErr w:type="spellEnd"/>
      <w:r>
        <w:rPr>
          <w:rFonts w:ascii="Courier New" w:hAnsi="Courier New" w:cs="Courier New"/>
          <w:color w:val="000000"/>
          <w:kern w:val="0"/>
          <w:sz w:val="26"/>
          <w:szCs w:val="26"/>
        </w:rPr>
        <w:t>(A2*(c2*ones(1,m2) + A2'));</w:t>
      </w:r>
    </w:p>
    <w:p w14:paraId="1549BB15"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489AD538"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xml:space="preserve">% find the distance between the two </w:t>
      </w:r>
      <w:proofErr w:type="spellStart"/>
      <w:r>
        <w:rPr>
          <w:rFonts w:ascii="Courier New" w:hAnsi="Courier New" w:cs="Courier New"/>
          <w:color w:val="3C763D"/>
          <w:kern w:val="0"/>
          <w:sz w:val="26"/>
          <w:szCs w:val="26"/>
        </w:rPr>
        <w:t>polyhedra</w:t>
      </w:r>
      <w:proofErr w:type="spellEnd"/>
      <w:r>
        <w:rPr>
          <w:rFonts w:ascii="Courier New" w:hAnsi="Courier New" w:cs="Courier New"/>
          <w:color w:val="3C763D"/>
          <w:kern w:val="0"/>
          <w:sz w:val="26"/>
          <w:szCs w:val="26"/>
        </w:rPr>
        <w:t>--make sure they overlap by</w:t>
      </w:r>
    </w:p>
    <w:p w14:paraId="76F28ED8"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checking if the distance is 0, if not expand A1 and A2 by a little more than half the</w:t>
      </w:r>
    </w:p>
    <w:p w14:paraId="525EFBF0"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distance</w:t>
      </w:r>
    </w:p>
    <w:p w14:paraId="20F40F9D" w14:textId="77777777" w:rsidR="00DF1C07" w:rsidRDefault="00DF1C07" w:rsidP="00DF1C07">
      <w:pPr>
        <w:autoSpaceDE w:val="0"/>
        <w:autoSpaceDN w:val="0"/>
        <w:adjustRightInd w:val="0"/>
        <w:spacing w:line="240" w:lineRule="auto"/>
        <w:ind w:firstLine="0"/>
        <w:rPr>
          <w:rFonts w:ascii="Courier New" w:hAnsi="Courier New" w:cs="Courier New"/>
          <w:kern w:val="0"/>
        </w:rPr>
      </w:pPr>
      <w:proofErr w:type="spellStart"/>
      <w:r>
        <w:rPr>
          <w:rFonts w:ascii="Courier New" w:hAnsi="Courier New" w:cs="Courier New"/>
          <w:color w:val="000000"/>
          <w:kern w:val="0"/>
          <w:sz w:val="26"/>
          <w:szCs w:val="26"/>
        </w:rPr>
        <w:t>cvx_begin</w:t>
      </w:r>
      <w:proofErr w:type="spell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quiet</w:t>
      </w:r>
    </w:p>
    <w:p w14:paraId="4E07C351"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variables </w:t>
      </w:r>
      <w:r>
        <w:rPr>
          <w:rFonts w:ascii="Courier New" w:hAnsi="Courier New" w:cs="Courier New"/>
          <w:color w:val="A020F0"/>
          <w:kern w:val="0"/>
          <w:sz w:val="26"/>
          <w:szCs w:val="26"/>
        </w:rPr>
        <w:t>x(n)</w:t>
      </w:r>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y(n)</w:t>
      </w:r>
    </w:p>
    <w:p w14:paraId="1ADCC6A1"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minimize </w:t>
      </w:r>
      <w:proofErr w:type="spellStart"/>
      <w:r>
        <w:rPr>
          <w:rFonts w:ascii="Courier New" w:hAnsi="Courier New" w:cs="Courier New"/>
          <w:color w:val="A020F0"/>
          <w:kern w:val="0"/>
          <w:sz w:val="26"/>
          <w:szCs w:val="26"/>
        </w:rPr>
        <w:t>sum_square</w:t>
      </w:r>
      <w:proofErr w:type="spellEnd"/>
      <w:r>
        <w:rPr>
          <w:rFonts w:ascii="Courier New" w:hAnsi="Courier New" w:cs="Courier New"/>
          <w:color w:val="A020F0"/>
          <w:kern w:val="0"/>
          <w:sz w:val="26"/>
          <w:szCs w:val="26"/>
        </w:rPr>
        <w:t>(x - y)</w:t>
      </w:r>
    </w:p>
    <w:p w14:paraId="22BCDDEA"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subject </w:t>
      </w:r>
      <w:r>
        <w:rPr>
          <w:rFonts w:ascii="Courier New" w:hAnsi="Courier New" w:cs="Courier New"/>
          <w:color w:val="A020F0"/>
          <w:kern w:val="0"/>
          <w:sz w:val="26"/>
          <w:szCs w:val="26"/>
        </w:rPr>
        <w:t>to</w:t>
      </w:r>
    </w:p>
    <w:p w14:paraId="429A222A"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A1*x &lt;= b1</w:t>
      </w:r>
    </w:p>
    <w:p w14:paraId="2E1D7C07"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A2*y &lt;= b2</w:t>
      </w:r>
    </w:p>
    <w:p w14:paraId="3C2BD90F" w14:textId="77777777" w:rsidR="00DF1C07" w:rsidRDefault="00DF1C07" w:rsidP="00DF1C07">
      <w:pPr>
        <w:autoSpaceDE w:val="0"/>
        <w:autoSpaceDN w:val="0"/>
        <w:adjustRightInd w:val="0"/>
        <w:spacing w:line="240" w:lineRule="auto"/>
        <w:ind w:firstLine="0"/>
        <w:rPr>
          <w:rFonts w:ascii="Courier New" w:hAnsi="Courier New" w:cs="Courier New"/>
          <w:kern w:val="0"/>
        </w:rPr>
      </w:pPr>
      <w:proofErr w:type="spellStart"/>
      <w:r>
        <w:rPr>
          <w:rFonts w:ascii="Courier New" w:hAnsi="Courier New" w:cs="Courier New"/>
          <w:color w:val="000000"/>
          <w:kern w:val="0"/>
          <w:sz w:val="26"/>
          <w:szCs w:val="26"/>
        </w:rPr>
        <w:t>cvx_end</w:t>
      </w:r>
      <w:proofErr w:type="spellEnd"/>
    </w:p>
    <w:p w14:paraId="7932D6FB"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2E6E66C7"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norm(x-y) &gt; 1e-4</w:t>
      </w:r>
    </w:p>
    <w:p w14:paraId="5C69A30D"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A1 = (1 + 0.5*norm(x-y))*A1;</w:t>
      </w:r>
    </w:p>
    <w:p w14:paraId="5BA123DB"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A2 = (1 + 0.5*norm(x-y))*A2;</w:t>
      </w:r>
    </w:p>
    <w:p w14:paraId="4FE9653F"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lastRenderedPageBreak/>
        <w:t xml:space="preserve">    </w:t>
      </w:r>
      <w:r>
        <w:rPr>
          <w:rFonts w:ascii="Courier New" w:hAnsi="Courier New" w:cs="Courier New"/>
          <w:color w:val="3C763D"/>
          <w:kern w:val="0"/>
          <w:sz w:val="26"/>
          <w:szCs w:val="26"/>
        </w:rPr>
        <w:t>% recompute b's as appropriate</w:t>
      </w:r>
    </w:p>
    <w:p w14:paraId="47DDEFD0"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b1 = </w:t>
      </w:r>
      <w:proofErr w:type="spellStart"/>
      <w:r>
        <w:rPr>
          <w:rFonts w:ascii="Courier New" w:hAnsi="Courier New" w:cs="Courier New"/>
          <w:color w:val="000000"/>
          <w:kern w:val="0"/>
          <w:sz w:val="26"/>
          <w:szCs w:val="26"/>
        </w:rPr>
        <w:t>diag</w:t>
      </w:r>
      <w:proofErr w:type="spellEnd"/>
      <w:r>
        <w:rPr>
          <w:rFonts w:ascii="Courier New" w:hAnsi="Courier New" w:cs="Courier New"/>
          <w:color w:val="000000"/>
          <w:kern w:val="0"/>
          <w:sz w:val="26"/>
          <w:szCs w:val="26"/>
        </w:rPr>
        <w:t>(A1*(c1*ones(1,m1) + A1'));</w:t>
      </w:r>
    </w:p>
    <w:p w14:paraId="2845D4CF"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b2 = </w:t>
      </w:r>
      <w:proofErr w:type="spellStart"/>
      <w:r>
        <w:rPr>
          <w:rFonts w:ascii="Courier New" w:hAnsi="Courier New" w:cs="Courier New"/>
          <w:color w:val="000000"/>
          <w:kern w:val="0"/>
          <w:sz w:val="26"/>
          <w:szCs w:val="26"/>
        </w:rPr>
        <w:t>diag</w:t>
      </w:r>
      <w:proofErr w:type="spellEnd"/>
      <w:r>
        <w:rPr>
          <w:rFonts w:ascii="Courier New" w:hAnsi="Courier New" w:cs="Courier New"/>
          <w:color w:val="000000"/>
          <w:kern w:val="0"/>
          <w:sz w:val="26"/>
          <w:szCs w:val="26"/>
        </w:rPr>
        <w:t>(A2*(c2*ones(1,m2) + A2'));</w:t>
      </w:r>
    </w:p>
    <w:p w14:paraId="1A01BF4D"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5014A5FE"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 xml:space="preserve"> </w:t>
      </w:r>
    </w:p>
    <w:p w14:paraId="4330E3E1" w14:textId="77777777" w:rsidR="00DF1C07" w:rsidRDefault="00DF1C07" w:rsidP="00DF1C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x = </w:t>
      </w:r>
      <w:proofErr w:type="spellStart"/>
      <w:r>
        <w:rPr>
          <w:rFonts w:ascii="Courier New" w:hAnsi="Courier New" w:cs="Courier New"/>
          <w:color w:val="000000"/>
          <w:kern w:val="0"/>
          <w:sz w:val="26"/>
          <w:szCs w:val="26"/>
        </w:rPr>
        <w:t>polyhedra_intersection</w:t>
      </w:r>
      <w:proofErr w:type="spellEnd"/>
      <w:r>
        <w:rPr>
          <w:rFonts w:ascii="Courier New" w:hAnsi="Courier New" w:cs="Courier New"/>
          <w:color w:val="000000"/>
          <w:kern w:val="0"/>
          <w:sz w:val="26"/>
          <w:szCs w:val="26"/>
        </w:rPr>
        <w:t>(A1, b1, A2, b2, 1.0)</w:t>
      </w:r>
    </w:p>
    <w:p w14:paraId="45A30A13" w14:textId="77777777" w:rsidR="00DF1C07" w:rsidRDefault="00DF1C07" w:rsidP="00DF1C07">
      <w:pPr>
        <w:autoSpaceDE w:val="0"/>
        <w:autoSpaceDN w:val="0"/>
        <w:adjustRightInd w:val="0"/>
        <w:spacing w:line="240" w:lineRule="auto"/>
        <w:ind w:firstLine="0"/>
        <w:rPr>
          <w:rFonts w:ascii="Courier New" w:hAnsi="Courier New" w:cs="Courier New"/>
          <w:kern w:val="0"/>
        </w:rPr>
      </w:pPr>
    </w:p>
    <w:p w14:paraId="53F2AEE8" w14:textId="77777777" w:rsidR="00DF1C07" w:rsidRDefault="00DF1C07" w:rsidP="00DF1C07">
      <w:pPr>
        <w:ind w:firstLine="0"/>
        <w:rPr>
          <w:rFonts w:ascii="Verdana" w:hAnsi="Verdana"/>
          <w:u w:val="single"/>
        </w:rPr>
      </w:pPr>
    </w:p>
    <w:p w14:paraId="18FDB78B" w14:textId="5A9EE93A" w:rsidR="00DF1C07" w:rsidRDefault="00491E07" w:rsidP="00DF1C07">
      <w:pPr>
        <w:ind w:firstLine="0"/>
      </w:pPr>
      <w:r>
        <w:rPr>
          <w:rFonts w:ascii="Verdana" w:hAnsi="Verdana"/>
          <w:u w:val="single"/>
        </w:rPr>
        <w:t xml:space="preserve">Sample </w:t>
      </w:r>
      <w:r w:rsidR="00DF1C07" w:rsidRPr="00E9663B">
        <w:rPr>
          <w:rFonts w:ascii="Verdana" w:hAnsi="Verdana"/>
          <w:u w:val="single"/>
        </w:rPr>
        <w:t>Output</w:t>
      </w:r>
      <w:r w:rsidR="00DF1C07">
        <w:t>:</w:t>
      </w:r>
    </w:p>
    <w:p w14:paraId="3107FA9E" w14:textId="77777777" w:rsidR="00DF1C07" w:rsidRPr="00DF1C07" w:rsidRDefault="00DF1C07" w:rsidP="00DF1C07">
      <w:pPr>
        <w:ind w:firstLine="0"/>
        <w:rPr>
          <w:rFonts w:ascii="Courier New" w:hAnsi="Courier New" w:cs="Courier New"/>
        </w:rPr>
      </w:pPr>
      <w:r w:rsidRPr="00DF1C07">
        <w:rPr>
          <w:rFonts w:ascii="Courier New" w:hAnsi="Courier New" w:cs="Courier New"/>
        </w:rPr>
        <w:t>x =</w:t>
      </w:r>
    </w:p>
    <w:p w14:paraId="4A23A2E3" w14:textId="77777777" w:rsidR="00DF1C07" w:rsidRPr="00DF1C07" w:rsidRDefault="00DF1C07" w:rsidP="00DF1C07">
      <w:pPr>
        <w:ind w:firstLine="0"/>
        <w:rPr>
          <w:rFonts w:ascii="Courier New" w:hAnsi="Courier New" w:cs="Courier New"/>
        </w:rPr>
      </w:pPr>
      <w:r w:rsidRPr="00DF1C07">
        <w:rPr>
          <w:rFonts w:ascii="Courier New" w:hAnsi="Courier New" w:cs="Courier New"/>
        </w:rPr>
        <w:t xml:space="preserve">   1.0e-04 *</w:t>
      </w:r>
    </w:p>
    <w:p w14:paraId="52795C14" w14:textId="77777777" w:rsidR="00DF1C07" w:rsidRPr="00DF1C07" w:rsidRDefault="00DF1C07" w:rsidP="00DF1C07">
      <w:pPr>
        <w:ind w:firstLine="0"/>
        <w:rPr>
          <w:rFonts w:ascii="Courier New" w:hAnsi="Courier New" w:cs="Courier New"/>
        </w:rPr>
      </w:pPr>
      <w:r w:rsidRPr="00DF1C07">
        <w:rPr>
          <w:rFonts w:ascii="Courier New" w:hAnsi="Courier New" w:cs="Courier New"/>
        </w:rPr>
        <w:t xml:space="preserve">    0.1139</w:t>
      </w:r>
    </w:p>
    <w:p w14:paraId="14CE39DE" w14:textId="77777777" w:rsidR="00DF1C07" w:rsidRPr="00DF1C07" w:rsidRDefault="00DF1C07" w:rsidP="00DF1C07">
      <w:pPr>
        <w:ind w:firstLine="0"/>
        <w:rPr>
          <w:rFonts w:ascii="Courier New" w:hAnsi="Courier New" w:cs="Courier New"/>
        </w:rPr>
      </w:pPr>
      <w:r w:rsidRPr="00DF1C07">
        <w:rPr>
          <w:rFonts w:ascii="Courier New" w:hAnsi="Courier New" w:cs="Courier New"/>
        </w:rPr>
        <w:t xml:space="preserve">   -0.1486</w:t>
      </w:r>
    </w:p>
    <w:p w14:paraId="468EC1E1" w14:textId="77777777" w:rsidR="00DF1C07" w:rsidRPr="00DF1C07" w:rsidRDefault="00DF1C07" w:rsidP="00DF1C07">
      <w:pPr>
        <w:ind w:firstLine="0"/>
        <w:rPr>
          <w:rFonts w:ascii="Courier New" w:hAnsi="Courier New" w:cs="Courier New"/>
        </w:rPr>
      </w:pPr>
      <w:r w:rsidRPr="00DF1C07">
        <w:rPr>
          <w:rFonts w:ascii="Courier New" w:hAnsi="Courier New" w:cs="Courier New"/>
        </w:rPr>
        <w:t xml:space="preserve">    0.0945</w:t>
      </w:r>
    </w:p>
    <w:p w14:paraId="6DB0B279" w14:textId="77777777" w:rsidR="00DF1C07" w:rsidRPr="00DF1C07" w:rsidRDefault="00DF1C07" w:rsidP="00DF1C07">
      <w:pPr>
        <w:ind w:firstLine="0"/>
        <w:rPr>
          <w:rFonts w:ascii="Courier New" w:hAnsi="Courier New" w:cs="Courier New"/>
        </w:rPr>
      </w:pPr>
      <w:r w:rsidRPr="00DF1C07">
        <w:rPr>
          <w:rFonts w:ascii="Courier New" w:hAnsi="Courier New" w:cs="Courier New"/>
        </w:rPr>
        <w:t xml:space="preserve">   -0.0014</w:t>
      </w:r>
    </w:p>
    <w:p w14:paraId="62971811" w14:textId="2EBBAEB7" w:rsidR="006A2DCE" w:rsidRDefault="00DF1C07" w:rsidP="00DF1C07">
      <w:pPr>
        <w:ind w:firstLine="0"/>
        <w:rPr>
          <w:rFonts w:ascii="Verdana" w:hAnsi="Verdana"/>
          <w:b/>
          <w:bCs/>
          <w:color w:val="FF0000"/>
        </w:rPr>
      </w:pPr>
      <w:r w:rsidRPr="00DF1C07">
        <w:rPr>
          <w:rFonts w:ascii="Courier New" w:hAnsi="Courier New" w:cs="Courier New"/>
        </w:rPr>
        <w:t xml:space="preserve">   -0.1195</w:t>
      </w:r>
    </w:p>
    <w:p w14:paraId="6630D088" w14:textId="77777777" w:rsidR="006A2DCE" w:rsidRDefault="006A2DCE" w:rsidP="00375B07">
      <w:pPr>
        <w:ind w:firstLine="0"/>
        <w:rPr>
          <w:rFonts w:ascii="Verdana" w:hAnsi="Verdana"/>
          <w:b/>
          <w:bCs/>
          <w:color w:val="FF0000"/>
        </w:rPr>
      </w:pPr>
    </w:p>
    <w:p w14:paraId="5805B26B" w14:textId="14BE86B8" w:rsidR="00375B07" w:rsidRDefault="00AD3AE0" w:rsidP="00375B07">
      <w:pPr>
        <w:ind w:firstLine="0"/>
        <w:rPr>
          <w:rFonts w:ascii="Verdana" w:hAnsi="Verdana"/>
          <w:b/>
          <w:bCs/>
          <w:color w:val="FF0000"/>
        </w:rPr>
      </w:pPr>
      <w:r>
        <w:rPr>
          <w:rFonts w:ascii="Verdana" w:hAnsi="Verdana"/>
          <w:b/>
          <w:bCs/>
          <w:color w:val="FF0000"/>
        </w:rPr>
        <w:t>(</w:t>
      </w:r>
      <w:r w:rsidR="00E97F5F">
        <w:rPr>
          <w:rFonts w:ascii="Verdana" w:hAnsi="Verdana"/>
          <w:b/>
          <w:bCs/>
          <w:color w:val="FF0000"/>
        </w:rPr>
        <w:t>5</w:t>
      </w:r>
      <w:r>
        <w:rPr>
          <w:rFonts w:ascii="Verdana" w:hAnsi="Verdana"/>
          <w:b/>
          <w:bCs/>
          <w:color w:val="FF0000"/>
        </w:rPr>
        <w:t xml:space="preserve">) </w:t>
      </w:r>
      <w:r w:rsidR="00700170">
        <w:rPr>
          <w:rFonts w:ascii="Verdana" w:hAnsi="Verdana"/>
          <w:b/>
          <w:bCs/>
          <w:color w:val="FF0000"/>
        </w:rPr>
        <w:t>Total Variation Minimization</w:t>
      </w:r>
      <w:r>
        <w:rPr>
          <w:rFonts w:ascii="Verdana" w:hAnsi="Verdana"/>
          <w:b/>
          <w:bCs/>
          <w:color w:val="FF0000"/>
        </w:rPr>
        <w:t xml:space="preserve"> </w:t>
      </w:r>
      <w:r w:rsidRPr="00E01031">
        <w:rPr>
          <w:rFonts w:ascii="Verdana" w:hAnsi="Verdana"/>
          <w:b/>
          <w:bCs/>
          <w:color w:val="FF0000"/>
        </w:rPr>
        <w:t>:</w:t>
      </w:r>
    </w:p>
    <w:p w14:paraId="6C43094C" w14:textId="77777777" w:rsidR="00491E07" w:rsidRDefault="00491E07" w:rsidP="00375B07">
      <w:pPr>
        <w:ind w:firstLine="0"/>
        <w:rPr>
          <w:rFonts w:ascii="Verdana" w:hAnsi="Verdana"/>
          <w:b/>
          <w:bCs/>
          <w:color w:val="FF0000"/>
        </w:rPr>
      </w:pPr>
    </w:p>
    <w:p w14:paraId="0A7D4E22" w14:textId="1A33A27A" w:rsidR="006F0D3B" w:rsidRDefault="006F0D3B" w:rsidP="00375B07">
      <w:pPr>
        <w:ind w:firstLine="0"/>
      </w:pPr>
      <w:r w:rsidRPr="008219A6">
        <w:rPr>
          <w:position w:val="-128"/>
        </w:rPr>
        <w:object w:dxaOrig="6259" w:dyaOrig="3100" w14:anchorId="436C5477">
          <v:shape id="_x0000_i1086" type="#_x0000_t75" style="width:312.6pt;height:155.4pt" o:ole="">
            <v:imagedata r:id="rId130" o:title=""/>
          </v:shape>
          <o:OLEObject Type="Embed" ProgID="Equation.DSMT4" ShapeID="_x0000_i1086" DrawAspect="Content" ObjectID="_1654668226" r:id="rId131"/>
        </w:object>
      </w:r>
    </w:p>
    <w:p w14:paraId="49ECD532" w14:textId="2FA388DE" w:rsidR="006F0D3B" w:rsidRDefault="00043451" w:rsidP="00375B07">
      <w:pPr>
        <w:ind w:firstLine="0"/>
      </w:pPr>
      <w:r w:rsidRPr="00EA521F">
        <w:rPr>
          <w:position w:val="-158"/>
        </w:rPr>
        <w:object w:dxaOrig="4540" w:dyaOrig="2960" w14:anchorId="79375373">
          <v:shape id="_x0000_i1087" type="#_x0000_t75" style="width:231.6pt;height:151.8pt" o:ole="">
            <v:imagedata r:id="rId132" o:title=""/>
          </v:shape>
          <o:OLEObject Type="Embed" ProgID="Equation.DSMT4" ShapeID="_x0000_i1087" DrawAspect="Content" ObjectID="_1654668227" r:id="rId133"/>
        </w:object>
      </w:r>
    </w:p>
    <w:p w14:paraId="3B0EC461" w14:textId="6AA7232C" w:rsidR="006F0D3B" w:rsidRDefault="00043451" w:rsidP="00375B07">
      <w:pPr>
        <w:ind w:firstLine="0"/>
      </w:pPr>
      <w:r w:rsidRPr="00EA521F">
        <w:rPr>
          <w:position w:val="-208"/>
        </w:rPr>
        <w:object w:dxaOrig="5179" w:dyaOrig="4300" w14:anchorId="3F206904">
          <v:shape id="_x0000_i1088" type="#_x0000_t75" style="width:297pt;height:247.2pt" o:ole="">
            <v:imagedata r:id="rId134" o:title=""/>
          </v:shape>
          <o:OLEObject Type="Embed" ProgID="Equation.DSMT4" ShapeID="_x0000_i1088" DrawAspect="Content" ObjectID="_1654668228" r:id="rId135"/>
        </w:object>
      </w:r>
    </w:p>
    <w:p w14:paraId="6D0F3962" w14:textId="3F9C34C3" w:rsidR="006F0D3B" w:rsidRDefault="00EA521F" w:rsidP="00375B07">
      <w:pPr>
        <w:ind w:firstLine="0"/>
      </w:pPr>
      <w:r w:rsidRPr="008219A6">
        <w:rPr>
          <w:position w:val="-34"/>
        </w:rPr>
        <w:object w:dxaOrig="2420" w:dyaOrig="820" w14:anchorId="5C346EB7">
          <v:shape id="_x0000_i1089" type="#_x0000_t75" style="width:144.6pt;height:49.2pt" o:ole="">
            <v:imagedata r:id="rId136" o:title=""/>
          </v:shape>
          <o:OLEObject Type="Embed" ProgID="Equation.DSMT4" ShapeID="_x0000_i1089" DrawAspect="Content" ObjectID="_1654668229" r:id="rId137"/>
        </w:object>
      </w:r>
    </w:p>
    <w:p w14:paraId="4F455210" w14:textId="77777777" w:rsidR="00491E07" w:rsidRPr="00A5435C" w:rsidRDefault="00491E07" w:rsidP="00491E07">
      <w:pPr>
        <w:ind w:firstLine="0"/>
        <w:rPr>
          <w:rFonts w:ascii="Verdana" w:hAnsi="Verdana"/>
          <w:b/>
          <w:bCs/>
          <w:color w:val="002060"/>
        </w:rPr>
      </w:pPr>
      <w:r w:rsidRPr="00A5435C">
        <w:rPr>
          <w:rFonts w:ascii="Verdana" w:hAnsi="Verdana"/>
          <w:b/>
          <w:bCs/>
          <w:color w:val="002060"/>
        </w:rPr>
        <w:t>Code:</w:t>
      </w:r>
    </w:p>
    <w:p w14:paraId="316A1E42" w14:textId="34A7895C" w:rsidR="00491E07" w:rsidRDefault="00491E07" w:rsidP="00491E07">
      <w:pPr>
        <w:ind w:firstLine="0"/>
        <w:rPr>
          <w:rFonts w:ascii="Verdana" w:hAnsi="Verdana"/>
          <w:u w:val="single"/>
        </w:rPr>
      </w:pPr>
      <w:r>
        <w:rPr>
          <w:rFonts w:ascii="Verdana" w:hAnsi="Verdana"/>
          <w:u w:val="single"/>
        </w:rPr>
        <w:t>Total Variation</w:t>
      </w:r>
      <w:r w:rsidRPr="00A5435C">
        <w:rPr>
          <w:rFonts w:ascii="Verdana" w:hAnsi="Verdana"/>
          <w:u w:val="single"/>
        </w:rPr>
        <w:t xml:space="preserve"> function:</w:t>
      </w:r>
    </w:p>
    <w:p w14:paraId="7535C1FA" w14:textId="77777777" w:rsidR="00615013" w:rsidRDefault="00615013" w:rsidP="00491E07">
      <w:pPr>
        <w:autoSpaceDE w:val="0"/>
        <w:autoSpaceDN w:val="0"/>
        <w:adjustRightInd w:val="0"/>
        <w:spacing w:line="240" w:lineRule="auto"/>
        <w:ind w:firstLine="0"/>
        <w:rPr>
          <w:rFonts w:ascii="Courier New" w:hAnsi="Courier New" w:cs="Courier New"/>
          <w:color w:val="0000FF"/>
          <w:kern w:val="0"/>
          <w:sz w:val="26"/>
          <w:szCs w:val="26"/>
        </w:rPr>
      </w:pPr>
    </w:p>
    <w:p w14:paraId="61D75212" w14:textId="27514E4E"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x = </w:t>
      </w:r>
      <w:proofErr w:type="spellStart"/>
      <w:r>
        <w:rPr>
          <w:rFonts w:ascii="Courier New" w:hAnsi="Courier New" w:cs="Courier New"/>
          <w:color w:val="000000"/>
          <w:kern w:val="0"/>
          <w:sz w:val="26"/>
          <w:szCs w:val="26"/>
        </w:rPr>
        <w:t>total_variation</w:t>
      </w:r>
      <w:proofErr w:type="spellEnd"/>
      <w:r>
        <w:rPr>
          <w:rFonts w:ascii="Courier New" w:hAnsi="Courier New" w:cs="Courier New"/>
          <w:color w:val="000000"/>
          <w:kern w:val="0"/>
          <w:sz w:val="26"/>
          <w:szCs w:val="26"/>
        </w:rPr>
        <w:t xml:space="preserve">(b, lambda, </w:t>
      </w:r>
      <w:proofErr w:type="spellStart"/>
      <w:r>
        <w:rPr>
          <w:rFonts w:ascii="Courier New" w:hAnsi="Courier New" w:cs="Courier New"/>
          <w:color w:val="000000"/>
          <w:kern w:val="0"/>
          <w:sz w:val="26"/>
          <w:szCs w:val="26"/>
        </w:rPr>
        <w:t>rho,alpha</w:t>
      </w:r>
      <w:proofErr w:type="spellEnd"/>
      <w:r>
        <w:rPr>
          <w:rFonts w:ascii="Courier New" w:hAnsi="Courier New" w:cs="Courier New"/>
          <w:color w:val="000000"/>
          <w:kern w:val="0"/>
          <w:sz w:val="26"/>
          <w:szCs w:val="26"/>
        </w:rPr>
        <w:t>)</w:t>
      </w:r>
    </w:p>
    <w:p w14:paraId="1C746D15"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MAX_ITER = 1000;</w:t>
      </w:r>
    </w:p>
    <w:p w14:paraId="398991BA"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n = length(b);</w:t>
      </w:r>
    </w:p>
    <w:p w14:paraId="6DA850E7"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e = ones(n,1);</w:t>
      </w:r>
    </w:p>
    <w:p w14:paraId="6D34A0EE"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lastRenderedPageBreak/>
        <w:t xml:space="preserve">D = </w:t>
      </w:r>
      <w:proofErr w:type="spellStart"/>
      <w:r>
        <w:rPr>
          <w:rFonts w:ascii="Courier New" w:hAnsi="Courier New" w:cs="Courier New"/>
          <w:color w:val="000000"/>
          <w:kern w:val="0"/>
          <w:sz w:val="26"/>
          <w:szCs w:val="26"/>
        </w:rPr>
        <w:t>spdiags</w:t>
      </w:r>
      <w:proofErr w:type="spellEnd"/>
      <w:r>
        <w:rPr>
          <w:rFonts w:ascii="Courier New" w:hAnsi="Courier New" w:cs="Courier New"/>
          <w:color w:val="000000"/>
          <w:kern w:val="0"/>
          <w:sz w:val="26"/>
          <w:szCs w:val="26"/>
        </w:rPr>
        <w:t xml:space="preserve">([e -e], 0:1, </w:t>
      </w:r>
      <w:proofErr w:type="spellStart"/>
      <w:r>
        <w:rPr>
          <w:rFonts w:ascii="Courier New" w:hAnsi="Courier New" w:cs="Courier New"/>
          <w:color w:val="000000"/>
          <w:kern w:val="0"/>
          <w:sz w:val="26"/>
          <w:szCs w:val="26"/>
        </w:rPr>
        <w:t>n,n</w:t>
      </w:r>
      <w:proofErr w:type="spellEnd"/>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%Sparse matrix formed from diagonals</w:t>
      </w:r>
    </w:p>
    <w:p w14:paraId="170EC3C6"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xml:space="preserve"> </w:t>
      </w:r>
    </w:p>
    <w:p w14:paraId="2C793967"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x = zeros(n,1);</w:t>
      </w:r>
    </w:p>
    <w:p w14:paraId="419C0048"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z = zeros(n,1);</w:t>
      </w:r>
    </w:p>
    <w:p w14:paraId="18C39829"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u = zeros(n,1);</w:t>
      </w:r>
    </w:p>
    <w:p w14:paraId="22B113BF"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7E4F385C"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I = </w:t>
      </w:r>
      <w:proofErr w:type="spellStart"/>
      <w:r>
        <w:rPr>
          <w:rFonts w:ascii="Courier New" w:hAnsi="Courier New" w:cs="Courier New"/>
          <w:color w:val="000000"/>
          <w:kern w:val="0"/>
          <w:sz w:val="26"/>
          <w:szCs w:val="26"/>
        </w:rPr>
        <w:t>speye</w:t>
      </w:r>
      <w:proofErr w:type="spellEnd"/>
      <w:r>
        <w:rPr>
          <w:rFonts w:ascii="Courier New" w:hAnsi="Courier New" w:cs="Courier New"/>
          <w:color w:val="000000"/>
          <w:kern w:val="0"/>
          <w:sz w:val="26"/>
          <w:szCs w:val="26"/>
        </w:rPr>
        <w:t>(n);</w:t>
      </w:r>
    </w:p>
    <w:p w14:paraId="4032278B" w14:textId="77777777" w:rsidR="00491E07" w:rsidRDefault="00491E07" w:rsidP="00491E07">
      <w:pPr>
        <w:autoSpaceDE w:val="0"/>
        <w:autoSpaceDN w:val="0"/>
        <w:adjustRightInd w:val="0"/>
        <w:spacing w:line="240" w:lineRule="auto"/>
        <w:ind w:firstLine="0"/>
        <w:rPr>
          <w:rFonts w:ascii="Courier New" w:hAnsi="Courier New" w:cs="Courier New"/>
          <w:kern w:val="0"/>
        </w:rPr>
      </w:pPr>
      <w:proofErr w:type="spellStart"/>
      <w:r>
        <w:rPr>
          <w:rFonts w:ascii="Courier New" w:hAnsi="Courier New" w:cs="Courier New"/>
          <w:color w:val="000000"/>
          <w:kern w:val="0"/>
          <w:sz w:val="26"/>
          <w:szCs w:val="26"/>
        </w:rPr>
        <w:t>DtD</w:t>
      </w:r>
      <w:proofErr w:type="spellEnd"/>
      <w:r>
        <w:rPr>
          <w:rFonts w:ascii="Courier New" w:hAnsi="Courier New" w:cs="Courier New"/>
          <w:color w:val="000000"/>
          <w:kern w:val="0"/>
          <w:sz w:val="26"/>
          <w:szCs w:val="26"/>
        </w:rPr>
        <w:t xml:space="preserve"> = D'*D;</w:t>
      </w:r>
    </w:p>
    <w:p w14:paraId="5F23DEBA"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7E248099"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k = 1:MAX_ITER</w:t>
      </w:r>
    </w:p>
    <w:p w14:paraId="59667786"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4B0438F4"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x-update</w:t>
      </w:r>
    </w:p>
    <w:p w14:paraId="7C09CA58"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x = (I + rho*</w:t>
      </w:r>
      <w:proofErr w:type="spellStart"/>
      <w:r>
        <w:rPr>
          <w:rFonts w:ascii="Courier New" w:hAnsi="Courier New" w:cs="Courier New"/>
          <w:color w:val="000000"/>
          <w:kern w:val="0"/>
          <w:sz w:val="26"/>
          <w:szCs w:val="26"/>
        </w:rPr>
        <w:t>DtD</w:t>
      </w:r>
      <w:proofErr w:type="spellEnd"/>
      <w:r>
        <w:rPr>
          <w:rFonts w:ascii="Courier New" w:hAnsi="Courier New" w:cs="Courier New"/>
          <w:color w:val="000000"/>
          <w:kern w:val="0"/>
          <w:sz w:val="26"/>
          <w:szCs w:val="26"/>
        </w:rPr>
        <w:t>) \ (b + rho*D'*(z-u));</w:t>
      </w:r>
    </w:p>
    <w:p w14:paraId="1EA48CC7"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29B97D0B"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z-update with relaxation</w:t>
      </w:r>
    </w:p>
    <w:p w14:paraId="4BFEE52A"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zold</w:t>
      </w:r>
      <w:proofErr w:type="spellEnd"/>
      <w:r>
        <w:rPr>
          <w:rFonts w:ascii="Courier New" w:hAnsi="Courier New" w:cs="Courier New"/>
          <w:color w:val="000000"/>
          <w:kern w:val="0"/>
          <w:sz w:val="26"/>
          <w:szCs w:val="26"/>
        </w:rPr>
        <w:t xml:space="preserve"> = z;</w:t>
      </w:r>
    </w:p>
    <w:p w14:paraId="0CAA51C1"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Ax_hat</w:t>
      </w:r>
      <w:proofErr w:type="spellEnd"/>
      <w:r>
        <w:rPr>
          <w:rFonts w:ascii="Courier New" w:hAnsi="Courier New" w:cs="Courier New"/>
          <w:color w:val="000000"/>
          <w:kern w:val="0"/>
          <w:sz w:val="26"/>
          <w:szCs w:val="26"/>
        </w:rPr>
        <w:t xml:space="preserve"> = alpha*D*x +(1-alpha)*</w:t>
      </w:r>
      <w:proofErr w:type="spellStart"/>
      <w:r>
        <w:rPr>
          <w:rFonts w:ascii="Courier New" w:hAnsi="Courier New" w:cs="Courier New"/>
          <w:color w:val="000000"/>
          <w:kern w:val="0"/>
          <w:sz w:val="26"/>
          <w:szCs w:val="26"/>
        </w:rPr>
        <w:t>zold</w:t>
      </w:r>
      <w:proofErr w:type="spellEnd"/>
      <w:r>
        <w:rPr>
          <w:rFonts w:ascii="Courier New" w:hAnsi="Courier New" w:cs="Courier New"/>
          <w:color w:val="000000"/>
          <w:kern w:val="0"/>
          <w:sz w:val="26"/>
          <w:szCs w:val="26"/>
        </w:rPr>
        <w:t>;</w:t>
      </w:r>
    </w:p>
    <w:p w14:paraId="7D0F1640"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a = </w:t>
      </w:r>
      <w:proofErr w:type="spellStart"/>
      <w:r>
        <w:rPr>
          <w:rFonts w:ascii="Courier New" w:hAnsi="Courier New" w:cs="Courier New"/>
          <w:color w:val="000000"/>
          <w:kern w:val="0"/>
          <w:sz w:val="26"/>
          <w:szCs w:val="26"/>
        </w:rPr>
        <w:t>Ax_hat</w:t>
      </w:r>
      <w:proofErr w:type="spellEnd"/>
      <w:r>
        <w:rPr>
          <w:rFonts w:ascii="Courier New" w:hAnsi="Courier New" w:cs="Courier New"/>
          <w:color w:val="000000"/>
          <w:kern w:val="0"/>
          <w:sz w:val="26"/>
          <w:szCs w:val="26"/>
        </w:rPr>
        <w:t xml:space="preserve"> + u;</w:t>
      </w:r>
    </w:p>
    <w:p w14:paraId="46D59DD8"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kappa = lambda/rho;</w:t>
      </w:r>
    </w:p>
    <w:p w14:paraId="0C154668"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z =  max(0, a-kappa) - max(0, -a-kappa);</w:t>
      </w:r>
    </w:p>
    <w:p w14:paraId="273ABC94"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13614778"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u-update</w:t>
      </w:r>
    </w:p>
    <w:p w14:paraId="15FF87EF"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u = u + </w:t>
      </w:r>
      <w:proofErr w:type="spellStart"/>
      <w:r>
        <w:rPr>
          <w:rFonts w:ascii="Courier New" w:hAnsi="Courier New" w:cs="Courier New"/>
          <w:color w:val="000000"/>
          <w:kern w:val="0"/>
          <w:sz w:val="26"/>
          <w:szCs w:val="26"/>
        </w:rPr>
        <w:t>Ax_hat</w:t>
      </w:r>
      <w:proofErr w:type="spellEnd"/>
      <w:r>
        <w:rPr>
          <w:rFonts w:ascii="Courier New" w:hAnsi="Courier New" w:cs="Courier New"/>
          <w:color w:val="000000"/>
          <w:kern w:val="0"/>
          <w:sz w:val="26"/>
          <w:szCs w:val="26"/>
        </w:rPr>
        <w:t xml:space="preserve"> - z;</w:t>
      </w:r>
    </w:p>
    <w:p w14:paraId="070E9E4A"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56DB34C7"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35D1924F" w14:textId="429ED17C" w:rsidR="00491E07" w:rsidRDefault="00491E07" w:rsidP="00491E07">
      <w:pPr>
        <w:autoSpaceDE w:val="0"/>
        <w:autoSpaceDN w:val="0"/>
        <w:adjustRightInd w:val="0"/>
        <w:spacing w:line="240" w:lineRule="auto"/>
        <w:ind w:firstLine="0"/>
        <w:rPr>
          <w:rFonts w:ascii="Courier New" w:hAnsi="Courier New" w:cs="Courier New"/>
          <w:kern w:val="0"/>
        </w:rPr>
      </w:pPr>
    </w:p>
    <w:p w14:paraId="0563F3C0" w14:textId="77777777" w:rsidR="00491E07" w:rsidRDefault="00491E07" w:rsidP="00491E07">
      <w:pPr>
        <w:autoSpaceDE w:val="0"/>
        <w:autoSpaceDN w:val="0"/>
        <w:adjustRightInd w:val="0"/>
        <w:spacing w:line="240" w:lineRule="auto"/>
        <w:rPr>
          <w:rFonts w:ascii="Courier New" w:hAnsi="Courier New" w:cs="Courier New"/>
        </w:rPr>
      </w:pPr>
    </w:p>
    <w:p w14:paraId="668AB0DD" w14:textId="77777777" w:rsidR="00491E07" w:rsidRPr="00E9663B" w:rsidRDefault="00491E07" w:rsidP="00491E07">
      <w:pPr>
        <w:ind w:firstLine="0"/>
        <w:rPr>
          <w:rFonts w:ascii="Verdana" w:hAnsi="Verdana"/>
          <w:u w:val="single"/>
        </w:rPr>
      </w:pPr>
      <w:r w:rsidRPr="00E9663B">
        <w:rPr>
          <w:rFonts w:ascii="Verdana" w:hAnsi="Verdana"/>
          <w:u w:val="single"/>
        </w:rPr>
        <w:t>Creating the problem and calling the function</w:t>
      </w:r>
      <w:r>
        <w:rPr>
          <w:rFonts w:ascii="Verdana" w:hAnsi="Verdana"/>
          <w:u w:val="single"/>
        </w:rPr>
        <w:t>:</w:t>
      </w:r>
    </w:p>
    <w:p w14:paraId="04E65458"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Total variation denoising with random data</w:t>
      </w:r>
    </w:p>
    <w:p w14:paraId="133E67E6" w14:textId="77777777" w:rsidR="00491E07" w:rsidRDefault="00491E07" w:rsidP="00491E07">
      <w:pPr>
        <w:autoSpaceDE w:val="0"/>
        <w:autoSpaceDN w:val="0"/>
        <w:adjustRightInd w:val="0"/>
        <w:spacing w:line="240" w:lineRule="auto"/>
        <w:ind w:firstLine="0"/>
        <w:rPr>
          <w:rFonts w:ascii="Courier New" w:hAnsi="Courier New" w:cs="Courier New"/>
          <w:kern w:val="0"/>
        </w:rPr>
      </w:pPr>
      <w:proofErr w:type="spellStart"/>
      <w:r>
        <w:rPr>
          <w:rFonts w:ascii="Courier New" w:hAnsi="Courier New" w:cs="Courier New"/>
          <w:color w:val="000000"/>
          <w:kern w:val="0"/>
          <w:sz w:val="26"/>
          <w:szCs w:val="26"/>
        </w:rPr>
        <w:t>clc</w:t>
      </w:r>
      <w:proofErr w:type="spellEnd"/>
      <w:r>
        <w:rPr>
          <w:rFonts w:ascii="Courier New" w:hAnsi="Courier New" w:cs="Courier New"/>
          <w:color w:val="000000"/>
          <w:kern w:val="0"/>
          <w:sz w:val="26"/>
          <w:szCs w:val="26"/>
        </w:rPr>
        <w:t>;</w:t>
      </w:r>
    </w:p>
    <w:p w14:paraId="5C24A84D"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clear </w:t>
      </w:r>
      <w:r>
        <w:rPr>
          <w:rFonts w:ascii="Courier New" w:hAnsi="Courier New" w:cs="Courier New"/>
          <w:color w:val="A020F0"/>
          <w:kern w:val="0"/>
          <w:sz w:val="26"/>
          <w:szCs w:val="26"/>
        </w:rPr>
        <w:t>all</w:t>
      </w:r>
      <w:r>
        <w:rPr>
          <w:rFonts w:ascii="Courier New" w:hAnsi="Courier New" w:cs="Courier New"/>
          <w:color w:val="000000"/>
          <w:kern w:val="0"/>
          <w:sz w:val="26"/>
          <w:szCs w:val="26"/>
        </w:rPr>
        <w:t>;</w:t>
      </w:r>
    </w:p>
    <w:p w14:paraId="0559870D"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close </w:t>
      </w:r>
      <w:r>
        <w:rPr>
          <w:rFonts w:ascii="Courier New" w:hAnsi="Courier New" w:cs="Courier New"/>
          <w:color w:val="A020F0"/>
          <w:kern w:val="0"/>
          <w:sz w:val="26"/>
          <w:szCs w:val="26"/>
        </w:rPr>
        <w:t>all</w:t>
      </w:r>
      <w:r>
        <w:rPr>
          <w:rFonts w:ascii="Courier New" w:hAnsi="Courier New" w:cs="Courier New"/>
          <w:color w:val="000000"/>
          <w:kern w:val="0"/>
          <w:sz w:val="26"/>
          <w:szCs w:val="26"/>
        </w:rPr>
        <w:t>;</w:t>
      </w:r>
    </w:p>
    <w:p w14:paraId="569EBD43"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22CF8E61"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n = 2;</w:t>
      </w:r>
    </w:p>
    <w:p w14:paraId="0F95ED51"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05BDFA3F"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x0 = ones(n,1);</w:t>
      </w:r>
    </w:p>
    <w:p w14:paraId="6435F0BE"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j = 1:3</w:t>
      </w:r>
    </w:p>
    <w:p w14:paraId="04618929"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idx</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randsample</w:t>
      </w:r>
      <w:proofErr w:type="spellEnd"/>
      <w:r>
        <w:rPr>
          <w:rFonts w:ascii="Courier New" w:hAnsi="Courier New" w:cs="Courier New"/>
          <w:color w:val="000000"/>
          <w:kern w:val="0"/>
          <w:sz w:val="26"/>
          <w:szCs w:val="26"/>
        </w:rPr>
        <w:t>(n,1);</w:t>
      </w:r>
    </w:p>
    <w:p w14:paraId="2CD79F18"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k = </w:t>
      </w:r>
      <w:proofErr w:type="spellStart"/>
      <w:r>
        <w:rPr>
          <w:rFonts w:ascii="Courier New" w:hAnsi="Courier New" w:cs="Courier New"/>
          <w:color w:val="000000"/>
          <w:kern w:val="0"/>
          <w:sz w:val="26"/>
          <w:szCs w:val="26"/>
        </w:rPr>
        <w:t>randsample</w:t>
      </w:r>
      <w:proofErr w:type="spellEnd"/>
      <w:r>
        <w:rPr>
          <w:rFonts w:ascii="Courier New" w:hAnsi="Courier New" w:cs="Courier New"/>
          <w:color w:val="000000"/>
          <w:kern w:val="0"/>
          <w:sz w:val="26"/>
          <w:szCs w:val="26"/>
        </w:rPr>
        <w:t>(1:10,1);</w:t>
      </w:r>
    </w:p>
    <w:p w14:paraId="66FF3435"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x0(ceil(</w:t>
      </w:r>
      <w:proofErr w:type="spellStart"/>
      <w:r>
        <w:rPr>
          <w:rFonts w:ascii="Courier New" w:hAnsi="Courier New" w:cs="Courier New"/>
          <w:color w:val="000000"/>
          <w:kern w:val="0"/>
          <w:sz w:val="26"/>
          <w:szCs w:val="26"/>
        </w:rPr>
        <w:t>idx</w:t>
      </w:r>
      <w:proofErr w:type="spellEnd"/>
      <w:r>
        <w:rPr>
          <w:rFonts w:ascii="Courier New" w:hAnsi="Courier New" w:cs="Courier New"/>
          <w:color w:val="000000"/>
          <w:kern w:val="0"/>
          <w:sz w:val="26"/>
          <w:szCs w:val="26"/>
        </w:rPr>
        <w:t>/2):</w:t>
      </w:r>
      <w:proofErr w:type="spellStart"/>
      <w:r>
        <w:rPr>
          <w:rFonts w:ascii="Courier New" w:hAnsi="Courier New" w:cs="Courier New"/>
          <w:color w:val="000000"/>
          <w:kern w:val="0"/>
          <w:sz w:val="26"/>
          <w:szCs w:val="26"/>
        </w:rPr>
        <w:t>idx</w:t>
      </w:r>
      <w:proofErr w:type="spellEnd"/>
      <w:r>
        <w:rPr>
          <w:rFonts w:ascii="Courier New" w:hAnsi="Courier New" w:cs="Courier New"/>
          <w:color w:val="000000"/>
          <w:kern w:val="0"/>
          <w:sz w:val="26"/>
          <w:szCs w:val="26"/>
        </w:rPr>
        <w:t>) = k*x0(ceil(</w:t>
      </w:r>
      <w:proofErr w:type="spellStart"/>
      <w:r>
        <w:rPr>
          <w:rFonts w:ascii="Courier New" w:hAnsi="Courier New" w:cs="Courier New"/>
          <w:color w:val="000000"/>
          <w:kern w:val="0"/>
          <w:sz w:val="26"/>
          <w:szCs w:val="26"/>
        </w:rPr>
        <w:t>idx</w:t>
      </w:r>
      <w:proofErr w:type="spellEnd"/>
      <w:r>
        <w:rPr>
          <w:rFonts w:ascii="Courier New" w:hAnsi="Courier New" w:cs="Courier New"/>
          <w:color w:val="000000"/>
          <w:kern w:val="0"/>
          <w:sz w:val="26"/>
          <w:szCs w:val="26"/>
        </w:rPr>
        <w:t>/2):</w:t>
      </w:r>
      <w:proofErr w:type="spellStart"/>
      <w:r>
        <w:rPr>
          <w:rFonts w:ascii="Courier New" w:hAnsi="Courier New" w:cs="Courier New"/>
          <w:color w:val="000000"/>
          <w:kern w:val="0"/>
          <w:sz w:val="26"/>
          <w:szCs w:val="26"/>
        </w:rPr>
        <w:t>idx</w:t>
      </w:r>
      <w:proofErr w:type="spellEnd"/>
      <w:r>
        <w:rPr>
          <w:rFonts w:ascii="Courier New" w:hAnsi="Courier New" w:cs="Courier New"/>
          <w:color w:val="000000"/>
          <w:kern w:val="0"/>
          <w:sz w:val="26"/>
          <w:szCs w:val="26"/>
        </w:rPr>
        <w:t>);</w:t>
      </w:r>
    </w:p>
    <w:p w14:paraId="6782C2F2"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1E7DBB1F"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b = x0 + </w:t>
      </w:r>
      <w:proofErr w:type="spellStart"/>
      <w:r>
        <w:rPr>
          <w:rFonts w:ascii="Courier New" w:hAnsi="Courier New" w:cs="Courier New"/>
          <w:color w:val="000000"/>
          <w:kern w:val="0"/>
          <w:sz w:val="26"/>
          <w:szCs w:val="26"/>
        </w:rPr>
        <w:t>randn</w:t>
      </w:r>
      <w:proofErr w:type="spellEnd"/>
      <w:r>
        <w:rPr>
          <w:rFonts w:ascii="Courier New" w:hAnsi="Courier New" w:cs="Courier New"/>
          <w:color w:val="000000"/>
          <w:kern w:val="0"/>
          <w:sz w:val="26"/>
          <w:szCs w:val="26"/>
        </w:rPr>
        <w:t>(n,1);</w:t>
      </w:r>
    </w:p>
    <w:p w14:paraId="58805BBE"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lastRenderedPageBreak/>
        <w:t xml:space="preserve"> </w:t>
      </w:r>
    </w:p>
    <w:p w14:paraId="4F4C6CCD"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lambda = 5;</w:t>
      </w:r>
    </w:p>
    <w:p w14:paraId="41F6DA13"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3618F06E" w14:textId="77777777" w:rsidR="00491E07" w:rsidRDefault="00491E07" w:rsidP="00491E07">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x = </w:t>
      </w:r>
      <w:proofErr w:type="spellStart"/>
      <w:r>
        <w:rPr>
          <w:rFonts w:ascii="Courier New" w:hAnsi="Courier New" w:cs="Courier New"/>
          <w:color w:val="000000"/>
          <w:kern w:val="0"/>
          <w:sz w:val="26"/>
          <w:szCs w:val="26"/>
        </w:rPr>
        <w:t>total_variation</w:t>
      </w:r>
      <w:proofErr w:type="spellEnd"/>
      <w:r>
        <w:rPr>
          <w:rFonts w:ascii="Courier New" w:hAnsi="Courier New" w:cs="Courier New"/>
          <w:color w:val="000000"/>
          <w:kern w:val="0"/>
          <w:sz w:val="26"/>
          <w:szCs w:val="26"/>
        </w:rPr>
        <w:t>(b, lambda, 1.0,1.0)</w:t>
      </w:r>
    </w:p>
    <w:p w14:paraId="3B8F462F" w14:textId="77777777" w:rsidR="00491E07" w:rsidRDefault="00491E07" w:rsidP="00491E07">
      <w:pPr>
        <w:ind w:firstLine="0"/>
        <w:rPr>
          <w:rFonts w:ascii="Verdana" w:hAnsi="Verdana"/>
          <w:u w:val="single"/>
        </w:rPr>
      </w:pPr>
    </w:p>
    <w:p w14:paraId="028458D6" w14:textId="77777777" w:rsidR="00491E07" w:rsidRDefault="00491E07" w:rsidP="00491E07">
      <w:pPr>
        <w:ind w:firstLine="0"/>
      </w:pPr>
      <w:r>
        <w:rPr>
          <w:rFonts w:ascii="Verdana" w:hAnsi="Verdana"/>
          <w:u w:val="single"/>
        </w:rPr>
        <w:t xml:space="preserve">Sample </w:t>
      </w:r>
      <w:r w:rsidRPr="00E9663B">
        <w:rPr>
          <w:rFonts w:ascii="Verdana" w:hAnsi="Verdana"/>
          <w:u w:val="single"/>
        </w:rPr>
        <w:t>Output</w:t>
      </w:r>
      <w:r>
        <w:t>:</w:t>
      </w:r>
    </w:p>
    <w:p w14:paraId="1DC8FB1A" w14:textId="1953E7E4" w:rsidR="00491E07" w:rsidRPr="00491E07" w:rsidRDefault="00491E07" w:rsidP="00491E07">
      <w:pPr>
        <w:ind w:firstLine="0"/>
        <w:rPr>
          <w:rFonts w:ascii="Courier New" w:hAnsi="Courier New" w:cs="Courier New"/>
        </w:rPr>
      </w:pPr>
      <w:r w:rsidRPr="00491E07">
        <w:rPr>
          <w:rFonts w:ascii="Courier New" w:hAnsi="Courier New" w:cs="Courier New"/>
        </w:rPr>
        <w:t>x =</w:t>
      </w:r>
    </w:p>
    <w:p w14:paraId="4255E36B" w14:textId="77777777" w:rsidR="00491E07" w:rsidRPr="00491E07" w:rsidRDefault="00491E07" w:rsidP="00491E07">
      <w:pPr>
        <w:ind w:firstLine="0"/>
        <w:rPr>
          <w:rFonts w:ascii="Courier New" w:hAnsi="Courier New" w:cs="Courier New"/>
        </w:rPr>
      </w:pPr>
      <w:r w:rsidRPr="00491E07">
        <w:rPr>
          <w:rFonts w:ascii="Courier New" w:hAnsi="Courier New" w:cs="Courier New"/>
        </w:rPr>
        <w:t xml:space="preserve">   18.0913</w:t>
      </w:r>
    </w:p>
    <w:p w14:paraId="6162DEA2" w14:textId="23EE3695" w:rsidR="006F0D3B" w:rsidRDefault="00491E07" w:rsidP="00491E07">
      <w:pPr>
        <w:ind w:firstLine="0"/>
        <w:rPr>
          <w:rFonts w:ascii="Verdana" w:hAnsi="Verdana"/>
          <w:b/>
          <w:bCs/>
          <w:color w:val="FF0000"/>
        </w:rPr>
      </w:pPr>
      <w:r w:rsidRPr="00491E07">
        <w:rPr>
          <w:rFonts w:ascii="Courier New" w:hAnsi="Courier New" w:cs="Courier New"/>
        </w:rPr>
        <w:t xml:space="preserve">    2.7901</w:t>
      </w:r>
    </w:p>
    <w:p w14:paraId="6549C3B2" w14:textId="77777777" w:rsidR="005D164B" w:rsidRDefault="005D164B" w:rsidP="005D164B">
      <w:pPr>
        <w:ind w:firstLine="0"/>
        <w:rPr>
          <w:rFonts w:ascii="Verdana" w:hAnsi="Verdana"/>
          <w:b/>
          <w:bCs/>
        </w:rPr>
      </w:pPr>
    </w:p>
    <w:p w14:paraId="6078CC1E" w14:textId="3338A860" w:rsidR="005D164B" w:rsidRPr="005D164B" w:rsidRDefault="005D164B" w:rsidP="005D164B">
      <w:pPr>
        <w:ind w:firstLine="0"/>
        <w:rPr>
          <w:rFonts w:ascii="Verdana" w:hAnsi="Verdana"/>
          <w:b/>
          <w:bCs/>
        </w:rPr>
      </w:pPr>
      <w:r>
        <w:rPr>
          <w:rFonts w:ascii="Verdana" w:hAnsi="Verdana"/>
          <w:b/>
          <w:bCs/>
        </w:rPr>
        <w:t xml:space="preserve">NON - </w:t>
      </w:r>
      <w:r w:rsidRPr="005D164B">
        <w:rPr>
          <w:rFonts w:ascii="Verdana" w:hAnsi="Verdana"/>
          <w:b/>
          <w:bCs/>
        </w:rPr>
        <w:t>CONVEX OPTIMIZATION EXAMPLE:</w:t>
      </w:r>
    </w:p>
    <w:p w14:paraId="27D934C2" w14:textId="77777777" w:rsidR="001C4487" w:rsidRDefault="001C4487" w:rsidP="00156A8D">
      <w:pPr>
        <w:ind w:firstLine="0"/>
        <w:rPr>
          <w:rFonts w:ascii="Verdana" w:hAnsi="Verdana"/>
          <w:b/>
          <w:bCs/>
          <w:color w:val="FF0000"/>
        </w:rPr>
      </w:pPr>
    </w:p>
    <w:p w14:paraId="5FC3351E" w14:textId="52C9CB5F" w:rsidR="00156A8D" w:rsidRDefault="00156A8D" w:rsidP="00156A8D">
      <w:pPr>
        <w:ind w:firstLine="0"/>
        <w:rPr>
          <w:rFonts w:ascii="Verdana" w:hAnsi="Verdana"/>
          <w:b/>
          <w:bCs/>
          <w:color w:val="FF0000"/>
        </w:rPr>
      </w:pPr>
      <w:r>
        <w:rPr>
          <w:rFonts w:ascii="Verdana" w:hAnsi="Verdana"/>
          <w:b/>
          <w:bCs/>
          <w:color w:val="FF0000"/>
        </w:rPr>
        <w:t xml:space="preserve">(6) Regressor Selection (Non convex optimization) </w:t>
      </w:r>
      <w:r w:rsidRPr="00E01031">
        <w:rPr>
          <w:rFonts w:ascii="Verdana" w:hAnsi="Verdana"/>
          <w:b/>
          <w:bCs/>
          <w:color w:val="FF0000"/>
        </w:rPr>
        <w:t>:</w:t>
      </w:r>
    </w:p>
    <w:p w14:paraId="228BCDA3" w14:textId="11C0EAE3" w:rsidR="001C4487" w:rsidRDefault="00AE4E57" w:rsidP="00156A8D">
      <w:pPr>
        <w:ind w:firstLine="0"/>
        <w:rPr>
          <w:rFonts w:ascii="Verdana" w:hAnsi="Verdana"/>
          <w:b/>
          <w:bCs/>
          <w:color w:val="FF0000"/>
        </w:rPr>
      </w:pPr>
      <w:r w:rsidRPr="008219A6">
        <w:rPr>
          <w:position w:val="-54"/>
        </w:rPr>
        <w:object w:dxaOrig="8040" w:dyaOrig="1560" w14:anchorId="74F74BAD">
          <v:shape id="_x0000_i1090" type="#_x0000_t75" style="width:457.2pt;height:88.8pt" o:ole="">
            <v:imagedata r:id="rId138" o:title=""/>
          </v:shape>
          <o:OLEObject Type="Embed" ProgID="Equation.DSMT4" ShapeID="_x0000_i1090" DrawAspect="Content" ObjectID="_1654668230" r:id="rId139"/>
        </w:object>
      </w:r>
    </w:p>
    <w:p w14:paraId="0BE44DE9" w14:textId="59DF1470" w:rsidR="00AE4E57" w:rsidRDefault="00AE4E57" w:rsidP="00156A8D">
      <w:pPr>
        <w:ind w:firstLine="0"/>
        <w:rPr>
          <w:rFonts w:ascii="Verdana" w:hAnsi="Verdana"/>
          <w:b/>
          <w:bCs/>
          <w:color w:val="FF0000"/>
        </w:rPr>
      </w:pPr>
      <w:r w:rsidRPr="00AE4E57">
        <w:rPr>
          <w:position w:val="-100"/>
        </w:rPr>
        <w:object w:dxaOrig="4080" w:dyaOrig="2020" w14:anchorId="726CEF58">
          <v:shape id="_x0000_i1091" type="#_x0000_t75" style="width:204pt;height:101.4pt" o:ole="">
            <v:imagedata r:id="rId140" o:title=""/>
          </v:shape>
          <o:OLEObject Type="Embed" ProgID="Equation.DSMT4" ShapeID="_x0000_i1091" DrawAspect="Content" ObjectID="_1654668231" r:id="rId141"/>
        </w:object>
      </w:r>
    </w:p>
    <w:p w14:paraId="5C9E44C8" w14:textId="6CD460E2" w:rsidR="00375B07" w:rsidRDefault="00AE4E57" w:rsidP="00E9663B">
      <w:pPr>
        <w:ind w:firstLine="0"/>
        <w:rPr>
          <w:rFonts w:ascii="Verdana" w:hAnsi="Verdana"/>
          <w:b/>
          <w:bCs/>
          <w:color w:val="FF0000"/>
        </w:rPr>
      </w:pPr>
      <w:r w:rsidRPr="00AE4E57">
        <w:rPr>
          <w:position w:val="-102"/>
        </w:rPr>
        <w:object w:dxaOrig="7839" w:dyaOrig="1860" w14:anchorId="232F191D">
          <v:shape id="_x0000_i1092" type="#_x0000_t75" style="width:391.8pt;height:93.6pt" o:ole="">
            <v:imagedata r:id="rId142" o:title=""/>
          </v:shape>
          <o:OLEObject Type="Embed" ProgID="Equation.DSMT4" ShapeID="_x0000_i1092" DrawAspect="Content" ObjectID="_1654668232" r:id="rId143"/>
        </w:object>
      </w:r>
    </w:p>
    <w:p w14:paraId="081D862D" w14:textId="7F0CF522" w:rsidR="00276998" w:rsidRDefault="00297424" w:rsidP="00E9663B">
      <w:pPr>
        <w:ind w:firstLine="0"/>
        <w:rPr>
          <w:rFonts w:ascii="Verdana" w:hAnsi="Verdana"/>
          <w:b/>
          <w:bCs/>
          <w:color w:val="FF0000"/>
        </w:rPr>
      </w:pPr>
      <w:r w:rsidRPr="008219A6">
        <w:rPr>
          <w:position w:val="-48"/>
        </w:rPr>
        <w:object w:dxaOrig="4920" w:dyaOrig="1100" w14:anchorId="3AEF07D9">
          <v:shape id="_x0000_i1093" type="#_x0000_t75" style="width:246pt;height:55.2pt" o:ole="">
            <v:imagedata r:id="rId144" o:title=""/>
          </v:shape>
          <o:OLEObject Type="Embed" ProgID="Equation.DSMT4" ShapeID="_x0000_i1093" DrawAspect="Content" ObjectID="_1654668233" r:id="rId145"/>
        </w:object>
      </w:r>
    </w:p>
    <w:p w14:paraId="4F6109CA" w14:textId="095EFADB" w:rsidR="00AD3AE0" w:rsidRDefault="00297424" w:rsidP="00E9663B">
      <w:pPr>
        <w:ind w:firstLine="0"/>
      </w:pPr>
      <w:r w:rsidRPr="00297424">
        <w:rPr>
          <w:position w:val="-112"/>
        </w:rPr>
        <w:object w:dxaOrig="4420" w:dyaOrig="2380" w14:anchorId="511F0DC8">
          <v:shape id="_x0000_i1094" type="#_x0000_t75" style="width:221.4pt;height:119.4pt" o:ole="">
            <v:imagedata r:id="rId146" o:title=""/>
          </v:shape>
          <o:OLEObject Type="Embed" ProgID="Equation.DSMT4" ShapeID="_x0000_i1094" DrawAspect="Content" ObjectID="_1654668234" r:id="rId147"/>
        </w:object>
      </w:r>
    </w:p>
    <w:p w14:paraId="1BCA6978" w14:textId="741D2C26" w:rsidR="00297424" w:rsidRDefault="00297424" w:rsidP="00E9663B">
      <w:pPr>
        <w:ind w:firstLine="0"/>
        <w:rPr>
          <w:rFonts w:ascii="Verdana" w:hAnsi="Verdana"/>
          <w:b/>
          <w:bCs/>
          <w:color w:val="FF0000"/>
        </w:rPr>
      </w:pPr>
      <w:r w:rsidRPr="008219A6">
        <w:rPr>
          <w:position w:val="-102"/>
        </w:rPr>
        <w:object w:dxaOrig="9220" w:dyaOrig="2180" w14:anchorId="4082C71B">
          <v:shape id="_x0000_i1095" type="#_x0000_t75" style="width:461.4pt;height:109.2pt" o:ole="">
            <v:imagedata r:id="rId148" o:title=""/>
          </v:shape>
          <o:OLEObject Type="Embed" ProgID="Equation.DSMT4" ShapeID="_x0000_i1095" DrawAspect="Content" ObjectID="_1654668235" r:id="rId149"/>
        </w:object>
      </w:r>
    </w:p>
    <w:p w14:paraId="0E51B4AB" w14:textId="23B1383D" w:rsidR="005158E9" w:rsidRDefault="00297424" w:rsidP="00297424">
      <w:pPr>
        <w:ind w:firstLine="0"/>
        <w:rPr>
          <w:rFonts w:ascii="Verdana" w:hAnsi="Verdana"/>
          <w:b/>
          <w:bCs/>
          <w:color w:val="FF0000"/>
        </w:rPr>
      </w:pPr>
      <w:r w:rsidRPr="008219A6">
        <w:rPr>
          <w:position w:val="-82"/>
        </w:rPr>
        <w:object w:dxaOrig="5740" w:dyaOrig="1780" w14:anchorId="5682CF2E">
          <v:shape id="_x0000_i1096" type="#_x0000_t75" style="width:287.4pt;height:89.4pt" o:ole="">
            <v:imagedata r:id="rId150" o:title=""/>
          </v:shape>
          <o:OLEObject Type="Embed" ProgID="Equation.DSMT4" ShapeID="_x0000_i1096" DrawAspect="Content" ObjectID="_1654668236" r:id="rId151"/>
        </w:object>
      </w:r>
    </w:p>
    <w:p w14:paraId="3EE5DBF0" w14:textId="77777777" w:rsidR="00297424" w:rsidRPr="00A5435C" w:rsidRDefault="00297424" w:rsidP="00297424">
      <w:pPr>
        <w:ind w:firstLine="0"/>
        <w:rPr>
          <w:rFonts w:ascii="Verdana" w:hAnsi="Verdana"/>
          <w:b/>
          <w:bCs/>
          <w:color w:val="002060"/>
        </w:rPr>
      </w:pPr>
      <w:r w:rsidRPr="00A5435C">
        <w:rPr>
          <w:rFonts w:ascii="Verdana" w:hAnsi="Verdana"/>
          <w:b/>
          <w:bCs/>
          <w:color w:val="002060"/>
        </w:rPr>
        <w:t>Code:</w:t>
      </w:r>
    </w:p>
    <w:p w14:paraId="13334DBF" w14:textId="3BA8E513" w:rsidR="00297424" w:rsidRDefault="00297424" w:rsidP="00297424">
      <w:pPr>
        <w:ind w:firstLine="0"/>
        <w:rPr>
          <w:rFonts w:ascii="Verdana" w:hAnsi="Verdana"/>
          <w:u w:val="single"/>
        </w:rPr>
      </w:pPr>
      <w:r>
        <w:rPr>
          <w:rFonts w:ascii="Verdana" w:hAnsi="Verdana"/>
          <w:u w:val="single"/>
        </w:rPr>
        <w:t>Regressor Selection</w:t>
      </w:r>
      <w:r w:rsidRPr="00A5435C">
        <w:rPr>
          <w:rFonts w:ascii="Verdana" w:hAnsi="Verdana"/>
          <w:u w:val="single"/>
        </w:rPr>
        <w:t xml:space="preserve"> function</w:t>
      </w:r>
      <w:r w:rsidR="007D282F">
        <w:rPr>
          <w:rFonts w:ascii="Verdana" w:hAnsi="Verdana"/>
          <w:u w:val="single"/>
        </w:rPr>
        <w:t xml:space="preserve"> (LASSO)</w:t>
      </w:r>
      <w:r w:rsidRPr="00A5435C">
        <w:rPr>
          <w:rFonts w:ascii="Verdana" w:hAnsi="Verdana"/>
          <w:u w:val="single"/>
        </w:rPr>
        <w:t>:</w:t>
      </w:r>
    </w:p>
    <w:p w14:paraId="72E0E7E4"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x = </w:t>
      </w:r>
      <w:proofErr w:type="spellStart"/>
      <w:r>
        <w:rPr>
          <w:rFonts w:ascii="Courier New" w:hAnsi="Courier New" w:cs="Courier New"/>
          <w:color w:val="000000"/>
          <w:kern w:val="0"/>
          <w:sz w:val="26"/>
          <w:szCs w:val="26"/>
        </w:rPr>
        <w:t>regressor_sel</w:t>
      </w:r>
      <w:proofErr w:type="spellEnd"/>
      <w:r>
        <w:rPr>
          <w:rFonts w:ascii="Courier New" w:hAnsi="Courier New" w:cs="Courier New"/>
          <w:color w:val="000000"/>
          <w:kern w:val="0"/>
          <w:sz w:val="26"/>
          <w:szCs w:val="26"/>
        </w:rPr>
        <w:t>(A, b, K, rho)</w:t>
      </w:r>
    </w:p>
    <w:p w14:paraId="392D1D86"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12D275B9"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[m, n] = size(A);</w:t>
      </w:r>
    </w:p>
    <w:p w14:paraId="2EFAFE18"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MAX_ITER = 10;</w:t>
      </w:r>
    </w:p>
    <w:p w14:paraId="6DF2A7EC"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1120F456"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save a matrix-vector multiply</w:t>
      </w:r>
    </w:p>
    <w:p w14:paraId="384A346D" w14:textId="77777777" w:rsidR="00615013" w:rsidRDefault="00615013" w:rsidP="00615013">
      <w:pPr>
        <w:autoSpaceDE w:val="0"/>
        <w:autoSpaceDN w:val="0"/>
        <w:adjustRightInd w:val="0"/>
        <w:spacing w:line="240" w:lineRule="auto"/>
        <w:ind w:firstLine="0"/>
        <w:rPr>
          <w:rFonts w:ascii="Courier New" w:hAnsi="Courier New" w:cs="Courier New"/>
          <w:kern w:val="0"/>
        </w:rPr>
      </w:pPr>
      <w:proofErr w:type="spellStart"/>
      <w:r>
        <w:rPr>
          <w:rFonts w:ascii="Courier New" w:hAnsi="Courier New" w:cs="Courier New"/>
          <w:color w:val="000000"/>
          <w:kern w:val="0"/>
          <w:sz w:val="26"/>
          <w:szCs w:val="26"/>
        </w:rPr>
        <w:t>Atb</w:t>
      </w:r>
      <w:proofErr w:type="spellEnd"/>
      <w:r>
        <w:rPr>
          <w:rFonts w:ascii="Courier New" w:hAnsi="Courier New" w:cs="Courier New"/>
          <w:color w:val="000000"/>
          <w:kern w:val="0"/>
          <w:sz w:val="26"/>
          <w:szCs w:val="26"/>
        </w:rPr>
        <w:t xml:space="preserve"> = A'*b;</w:t>
      </w:r>
    </w:p>
    <w:p w14:paraId="11CA0162"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0DA3C088"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x = zeros(n,1);</w:t>
      </w:r>
    </w:p>
    <w:p w14:paraId="5E1DD029"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z = zeros(n,1);</w:t>
      </w:r>
    </w:p>
    <w:p w14:paraId="38C79BEC"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u = zeros(n,1);</w:t>
      </w:r>
    </w:p>
    <w:p w14:paraId="5CB57D35"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lastRenderedPageBreak/>
        <w:t xml:space="preserve"> </w:t>
      </w:r>
    </w:p>
    <w:p w14:paraId="3991373E"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cache the factorization</w:t>
      </w:r>
    </w:p>
    <w:p w14:paraId="130108F6"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[L U] = factor(A, rho);</w:t>
      </w:r>
    </w:p>
    <w:p w14:paraId="29C18B21"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01032897"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7138D3C9"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for</w:t>
      </w:r>
      <w:r>
        <w:rPr>
          <w:rFonts w:ascii="Courier New" w:hAnsi="Courier New" w:cs="Courier New"/>
          <w:color w:val="000000"/>
          <w:kern w:val="0"/>
          <w:sz w:val="26"/>
          <w:szCs w:val="26"/>
        </w:rPr>
        <w:t xml:space="preserve"> k = 1:MAX_ITER</w:t>
      </w:r>
    </w:p>
    <w:p w14:paraId="2C21C94C"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2734309E"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x-update</w:t>
      </w:r>
    </w:p>
    <w:p w14:paraId="1839E63B"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q = </w:t>
      </w:r>
      <w:proofErr w:type="spellStart"/>
      <w:r>
        <w:rPr>
          <w:rFonts w:ascii="Courier New" w:hAnsi="Courier New" w:cs="Courier New"/>
          <w:color w:val="000000"/>
          <w:kern w:val="0"/>
          <w:sz w:val="26"/>
          <w:szCs w:val="26"/>
        </w:rPr>
        <w:t>Atb</w:t>
      </w:r>
      <w:proofErr w:type="spellEnd"/>
      <w:r>
        <w:rPr>
          <w:rFonts w:ascii="Courier New" w:hAnsi="Courier New" w:cs="Courier New"/>
          <w:color w:val="000000"/>
          <w:kern w:val="0"/>
          <w:sz w:val="26"/>
          <w:szCs w:val="26"/>
        </w:rPr>
        <w:t xml:space="preserve"> + rho*(z - u);    </w:t>
      </w:r>
      <w:r>
        <w:rPr>
          <w:rFonts w:ascii="Courier New" w:hAnsi="Courier New" w:cs="Courier New"/>
          <w:color w:val="3C763D"/>
          <w:kern w:val="0"/>
          <w:sz w:val="26"/>
          <w:szCs w:val="26"/>
        </w:rPr>
        <w:t>% temporary value</w:t>
      </w:r>
    </w:p>
    <w:p w14:paraId="00422E31"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m &gt;= n )    </w:t>
      </w:r>
      <w:r>
        <w:rPr>
          <w:rFonts w:ascii="Courier New" w:hAnsi="Courier New" w:cs="Courier New"/>
          <w:color w:val="3C763D"/>
          <w:kern w:val="0"/>
          <w:sz w:val="26"/>
          <w:szCs w:val="26"/>
        </w:rPr>
        <w:t>% if skinny</w:t>
      </w:r>
    </w:p>
    <w:p w14:paraId="05F2CF97"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x = U \ (L \ q);</w:t>
      </w:r>
    </w:p>
    <w:p w14:paraId="4F1299C4"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if fat</w:t>
      </w:r>
    </w:p>
    <w:p w14:paraId="17A1C81D"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x = q/rho - (A'*(U \ ( L \ (A*q) )))/rho^2;</w:t>
      </w:r>
    </w:p>
    <w:p w14:paraId="3486ADF1"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2DCBD33D"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 xml:space="preserve"> </w:t>
      </w:r>
    </w:p>
    <w:p w14:paraId="7F739915"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z-update with relaxation</w:t>
      </w:r>
    </w:p>
    <w:p w14:paraId="10C4B73D"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zold</w:t>
      </w:r>
      <w:proofErr w:type="spellEnd"/>
      <w:r>
        <w:rPr>
          <w:rFonts w:ascii="Courier New" w:hAnsi="Courier New" w:cs="Courier New"/>
          <w:color w:val="000000"/>
          <w:kern w:val="0"/>
          <w:sz w:val="26"/>
          <w:szCs w:val="26"/>
        </w:rPr>
        <w:t xml:space="preserve"> = z;</w:t>
      </w:r>
    </w:p>
    <w:p w14:paraId="65B65555"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z = </w:t>
      </w:r>
      <w:proofErr w:type="spellStart"/>
      <w:r>
        <w:rPr>
          <w:rFonts w:ascii="Courier New" w:hAnsi="Courier New" w:cs="Courier New"/>
          <w:color w:val="000000"/>
          <w:kern w:val="0"/>
          <w:sz w:val="26"/>
          <w:szCs w:val="26"/>
        </w:rPr>
        <w:t>keep_largest</w:t>
      </w:r>
      <w:proofErr w:type="spellEnd"/>
      <w:r>
        <w:rPr>
          <w:rFonts w:ascii="Courier New" w:hAnsi="Courier New" w:cs="Courier New"/>
          <w:color w:val="000000"/>
          <w:kern w:val="0"/>
          <w:sz w:val="26"/>
          <w:szCs w:val="26"/>
        </w:rPr>
        <w:t>(x + u, K);</w:t>
      </w:r>
    </w:p>
    <w:p w14:paraId="1EF4843C"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2581A9EC"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u-update</w:t>
      </w:r>
    </w:p>
    <w:p w14:paraId="7A607815"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u = u + (x - z);</w:t>
      </w:r>
    </w:p>
    <w:p w14:paraId="61EBA40E"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2801929E"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5F626F98"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 xml:space="preserve"> </w:t>
      </w:r>
    </w:p>
    <w:p w14:paraId="5E5FFCE6"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z = </w:t>
      </w:r>
      <w:proofErr w:type="spellStart"/>
      <w:r>
        <w:rPr>
          <w:rFonts w:ascii="Courier New" w:hAnsi="Courier New" w:cs="Courier New"/>
          <w:color w:val="000000"/>
          <w:kern w:val="0"/>
          <w:sz w:val="26"/>
          <w:szCs w:val="26"/>
        </w:rPr>
        <w:t>keep_largest</w:t>
      </w:r>
      <w:proofErr w:type="spellEnd"/>
      <w:r>
        <w:rPr>
          <w:rFonts w:ascii="Courier New" w:hAnsi="Courier New" w:cs="Courier New"/>
          <w:color w:val="000000"/>
          <w:kern w:val="0"/>
          <w:sz w:val="26"/>
          <w:szCs w:val="26"/>
        </w:rPr>
        <w:t>(z, K)</w:t>
      </w:r>
    </w:p>
    <w:p w14:paraId="2375E5DD"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val</w:t>
      </w:r>
      <w:proofErr w:type="spellEnd"/>
      <w:r>
        <w:rPr>
          <w:rFonts w:ascii="Courier New" w:hAnsi="Courier New" w:cs="Courier New"/>
          <w:color w:val="000000"/>
          <w:kern w:val="0"/>
          <w:sz w:val="26"/>
          <w:szCs w:val="26"/>
        </w:rPr>
        <w:t xml:space="preserve"> pos] = sort(abs(z), </w:t>
      </w:r>
      <w:r>
        <w:rPr>
          <w:rFonts w:ascii="Courier New" w:hAnsi="Courier New" w:cs="Courier New"/>
          <w:color w:val="A020F0"/>
          <w:kern w:val="0"/>
          <w:sz w:val="26"/>
          <w:szCs w:val="26"/>
        </w:rPr>
        <w:t>'descend'</w:t>
      </w:r>
      <w:r>
        <w:rPr>
          <w:rFonts w:ascii="Courier New" w:hAnsi="Courier New" w:cs="Courier New"/>
          <w:color w:val="000000"/>
          <w:kern w:val="0"/>
          <w:sz w:val="26"/>
          <w:szCs w:val="26"/>
        </w:rPr>
        <w:t>);</w:t>
      </w:r>
    </w:p>
    <w:p w14:paraId="7D000EBF"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z(pos(K+1:end)) = 0;</w:t>
      </w:r>
    </w:p>
    <w:p w14:paraId="0642AFD3"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475FDDA3"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 xml:space="preserve"> </w:t>
      </w:r>
    </w:p>
    <w:p w14:paraId="43C68198"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function</w:t>
      </w:r>
      <w:r>
        <w:rPr>
          <w:rFonts w:ascii="Courier New" w:hAnsi="Courier New" w:cs="Courier New"/>
          <w:color w:val="000000"/>
          <w:kern w:val="0"/>
          <w:sz w:val="26"/>
          <w:szCs w:val="26"/>
        </w:rPr>
        <w:t xml:space="preserve"> [L U] = factor(A, rho)</w:t>
      </w:r>
    </w:p>
    <w:p w14:paraId="316673B8"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[m, n] = size(A);</w:t>
      </w:r>
    </w:p>
    <w:p w14:paraId="427228F8"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if</w:t>
      </w:r>
      <w:r>
        <w:rPr>
          <w:rFonts w:ascii="Courier New" w:hAnsi="Courier New" w:cs="Courier New"/>
          <w:color w:val="000000"/>
          <w:kern w:val="0"/>
          <w:sz w:val="26"/>
          <w:szCs w:val="26"/>
        </w:rPr>
        <w:t xml:space="preserve"> ( m &gt;= n )    </w:t>
      </w:r>
      <w:r>
        <w:rPr>
          <w:rFonts w:ascii="Courier New" w:hAnsi="Courier New" w:cs="Courier New"/>
          <w:color w:val="3C763D"/>
          <w:kern w:val="0"/>
          <w:sz w:val="26"/>
          <w:szCs w:val="26"/>
        </w:rPr>
        <w:t>% if skinny</w:t>
      </w:r>
    </w:p>
    <w:p w14:paraId="309A84BE"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L = </w:t>
      </w:r>
      <w:proofErr w:type="spellStart"/>
      <w:r>
        <w:rPr>
          <w:rFonts w:ascii="Courier New" w:hAnsi="Courier New" w:cs="Courier New"/>
          <w:color w:val="000000"/>
          <w:kern w:val="0"/>
          <w:sz w:val="26"/>
          <w:szCs w:val="26"/>
        </w:rPr>
        <w:t>chol</w:t>
      </w:r>
      <w:proofErr w:type="spellEnd"/>
      <w:r>
        <w:rPr>
          <w:rFonts w:ascii="Courier New" w:hAnsi="Courier New" w:cs="Courier New"/>
          <w:color w:val="000000"/>
          <w:kern w:val="0"/>
          <w:sz w:val="26"/>
          <w:szCs w:val="26"/>
        </w:rPr>
        <w:t>( A'*A + rho*</w:t>
      </w:r>
      <w:proofErr w:type="spellStart"/>
      <w:r>
        <w:rPr>
          <w:rFonts w:ascii="Courier New" w:hAnsi="Courier New" w:cs="Courier New"/>
          <w:color w:val="000000"/>
          <w:kern w:val="0"/>
          <w:sz w:val="26"/>
          <w:szCs w:val="26"/>
        </w:rPr>
        <w:t>speye</w:t>
      </w:r>
      <w:proofErr w:type="spellEnd"/>
      <w:r>
        <w:rPr>
          <w:rFonts w:ascii="Courier New" w:hAnsi="Courier New" w:cs="Courier New"/>
          <w:color w:val="000000"/>
          <w:kern w:val="0"/>
          <w:sz w:val="26"/>
          <w:szCs w:val="26"/>
        </w:rPr>
        <w:t xml:space="preserve">(n), </w:t>
      </w:r>
      <w:r>
        <w:rPr>
          <w:rFonts w:ascii="Courier New" w:hAnsi="Courier New" w:cs="Courier New"/>
          <w:color w:val="A020F0"/>
          <w:kern w:val="0"/>
          <w:sz w:val="26"/>
          <w:szCs w:val="26"/>
        </w:rPr>
        <w:t>'lower'</w:t>
      </w:r>
      <w:r>
        <w:rPr>
          <w:rFonts w:ascii="Courier New" w:hAnsi="Courier New" w:cs="Courier New"/>
          <w:color w:val="000000"/>
          <w:kern w:val="0"/>
          <w:sz w:val="26"/>
          <w:szCs w:val="26"/>
        </w:rPr>
        <w:t xml:space="preserve"> );</w:t>
      </w:r>
    </w:p>
    <w:p w14:paraId="32E32DEA"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else</w:t>
      </w: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if fat</w:t>
      </w:r>
    </w:p>
    <w:p w14:paraId="50652906"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L = </w:t>
      </w:r>
      <w:proofErr w:type="spellStart"/>
      <w:r>
        <w:rPr>
          <w:rFonts w:ascii="Courier New" w:hAnsi="Courier New" w:cs="Courier New"/>
          <w:color w:val="000000"/>
          <w:kern w:val="0"/>
          <w:sz w:val="26"/>
          <w:szCs w:val="26"/>
        </w:rPr>
        <w:t>chol</w:t>
      </w:r>
      <w:proofErr w:type="spell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speye</w:t>
      </w:r>
      <w:proofErr w:type="spellEnd"/>
      <w:r>
        <w:rPr>
          <w:rFonts w:ascii="Courier New" w:hAnsi="Courier New" w:cs="Courier New"/>
          <w:color w:val="000000"/>
          <w:kern w:val="0"/>
          <w:sz w:val="26"/>
          <w:szCs w:val="26"/>
        </w:rPr>
        <w:t xml:space="preserve">(m) + 1/rho*(A*A'), </w:t>
      </w:r>
      <w:r>
        <w:rPr>
          <w:rFonts w:ascii="Courier New" w:hAnsi="Courier New" w:cs="Courier New"/>
          <w:color w:val="A020F0"/>
          <w:kern w:val="0"/>
          <w:sz w:val="26"/>
          <w:szCs w:val="26"/>
        </w:rPr>
        <w:t>'lower'</w:t>
      </w:r>
      <w:r>
        <w:rPr>
          <w:rFonts w:ascii="Courier New" w:hAnsi="Courier New" w:cs="Courier New"/>
          <w:color w:val="000000"/>
          <w:kern w:val="0"/>
          <w:sz w:val="26"/>
          <w:szCs w:val="26"/>
        </w:rPr>
        <w:t xml:space="preserve"> );</w:t>
      </w:r>
    </w:p>
    <w:p w14:paraId="53E39BCD"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0000FF"/>
          <w:kern w:val="0"/>
          <w:sz w:val="26"/>
          <w:szCs w:val="26"/>
        </w:rPr>
        <w:t>end</w:t>
      </w:r>
    </w:p>
    <w:p w14:paraId="5DDCF265"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 xml:space="preserve"> </w:t>
      </w:r>
    </w:p>
    <w:p w14:paraId="004BEE41"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r>
        <w:rPr>
          <w:rFonts w:ascii="Courier New" w:hAnsi="Courier New" w:cs="Courier New"/>
          <w:color w:val="3C763D"/>
          <w:kern w:val="0"/>
          <w:sz w:val="26"/>
          <w:szCs w:val="26"/>
        </w:rPr>
        <w:t xml:space="preserve">% force </w:t>
      </w:r>
      <w:proofErr w:type="spellStart"/>
      <w:r>
        <w:rPr>
          <w:rFonts w:ascii="Courier New" w:hAnsi="Courier New" w:cs="Courier New"/>
          <w:color w:val="3C763D"/>
          <w:kern w:val="0"/>
          <w:sz w:val="26"/>
          <w:szCs w:val="26"/>
        </w:rPr>
        <w:t>matlab</w:t>
      </w:r>
      <w:proofErr w:type="spellEnd"/>
      <w:r>
        <w:rPr>
          <w:rFonts w:ascii="Courier New" w:hAnsi="Courier New" w:cs="Courier New"/>
          <w:color w:val="3C763D"/>
          <w:kern w:val="0"/>
          <w:sz w:val="26"/>
          <w:szCs w:val="26"/>
        </w:rPr>
        <w:t xml:space="preserve"> to recognize the upper / lower triangular structure</w:t>
      </w:r>
    </w:p>
    <w:p w14:paraId="7BFFD3C1"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L = sparse(L);</w:t>
      </w:r>
    </w:p>
    <w:p w14:paraId="206B9066"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U = sparse(L');</w:t>
      </w:r>
    </w:p>
    <w:p w14:paraId="598F4F87"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FF"/>
          <w:kern w:val="0"/>
          <w:sz w:val="26"/>
          <w:szCs w:val="26"/>
        </w:rPr>
        <w:t>end</w:t>
      </w:r>
    </w:p>
    <w:p w14:paraId="69EAC9E7" w14:textId="77777777" w:rsidR="00615013" w:rsidRDefault="00615013" w:rsidP="00615013">
      <w:pPr>
        <w:autoSpaceDE w:val="0"/>
        <w:autoSpaceDN w:val="0"/>
        <w:adjustRightInd w:val="0"/>
        <w:spacing w:line="240" w:lineRule="auto"/>
        <w:ind w:firstLine="0"/>
        <w:rPr>
          <w:rFonts w:ascii="Courier New" w:hAnsi="Courier New" w:cs="Courier New"/>
          <w:kern w:val="0"/>
        </w:rPr>
      </w:pPr>
    </w:p>
    <w:p w14:paraId="1FA255AC" w14:textId="77777777" w:rsidR="00297424" w:rsidRDefault="00297424" w:rsidP="00297424">
      <w:pPr>
        <w:autoSpaceDE w:val="0"/>
        <w:autoSpaceDN w:val="0"/>
        <w:adjustRightInd w:val="0"/>
        <w:spacing w:line="240" w:lineRule="auto"/>
        <w:ind w:firstLine="0"/>
        <w:rPr>
          <w:rFonts w:ascii="Courier New" w:hAnsi="Courier New" w:cs="Courier New"/>
          <w:kern w:val="0"/>
        </w:rPr>
      </w:pPr>
    </w:p>
    <w:p w14:paraId="31BD7C88" w14:textId="77777777" w:rsidR="00297424" w:rsidRDefault="00297424" w:rsidP="00297424">
      <w:pPr>
        <w:autoSpaceDE w:val="0"/>
        <w:autoSpaceDN w:val="0"/>
        <w:adjustRightInd w:val="0"/>
        <w:spacing w:line="240" w:lineRule="auto"/>
        <w:rPr>
          <w:rFonts w:ascii="Courier New" w:hAnsi="Courier New" w:cs="Courier New"/>
        </w:rPr>
      </w:pPr>
    </w:p>
    <w:p w14:paraId="4D5F3E1B" w14:textId="77777777" w:rsidR="00297424" w:rsidRPr="00E9663B" w:rsidRDefault="00297424" w:rsidP="00297424">
      <w:pPr>
        <w:ind w:firstLine="0"/>
        <w:rPr>
          <w:rFonts w:ascii="Verdana" w:hAnsi="Verdana"/>
          <w:u w:val="single"/>
        </w:rPr>
      </w:pPr>
      <w:r w:rsidRPr="00E9663B">
        <w:rPr>
          <w:rFonts w:ascii="Verdana" w:hAnsi="Verdana"/>
          <w:u w:val="single"/>
        </w:rPr>
        <w:t>Creating the problem and calling the function</w:t>
      </w:r>
      <w:r>
        <w:rPr>
          <w:rFonts w:ascii="Verdana" w:hAnsi="Verdana"/>
          <w:u w:val="single"/>
        </w:rPr>
        <w:t>:</w:t>
      </w:r>
    </w:p>
    <w:p w14:paraId="3674A90E"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m = 4;       </w:t>
      </w:r>
      <w:r>
        <w:rPr>
          <w:rFonts w:ascii="Courier New" w:hAnsi="Courier New" w:cs="Courier New"/>
          <w:color w:val="3C763D"/>
          <w:kern w:val="0"/>
          <w:sz w:val="26"/>
          <w:szCs w:val="26"/>
        </w:rPr>
        <w:t>% number of examples</w:t>
      </w:r>
    </w:p>
    <w:p w14:paraId="348656BA"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n = 3;       </w:t>
      </w:r>
      <w:r>
        <w:rPr>
          <w:rFonts w:ascii="Courier New" w:hAnsi="Courier New" w:cs="Courier New"/>
          <w:color w:val="3C763D"/>
          <w:kern w:val="0"/>
          <w:sz w:val="26"/>
          <w:szCs w:val="26"/>
        </w:rPr>
        <w:t>% number of features</w:t>
      </w:r>
    </w:p>
    <w:p w14:paraId="20B9F2D7"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p = 100/n;      </w:t>
      </w:r>
      <w:r>
        <w:rPr>
          <w:rFonts w:ascii="Courier New" w:hAnsi="Courier New" w:cs="Courier New"/>
          <w:color w:val="3C763D"/>
          <w:kern w:val="0"/>
          <w:sz w:val="26"/>
          <w:szCs w:val="26"/>
        </w:rPr>
        <w:t>% sparsity density</w:t>
      </w:r>
    </w:p>
    <w:p w14:paraId="18A5F0B5"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xml:space="preserve"> </w:t>
      </w:r>
    </w:p>
    <w:p w14:paraId="311017FC"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generate sparse solution vector</w:t>
      </w:r>
    </w:p>
    <w:p w14:paraId="5174FC48"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x = </w:t>
      </w:r>
      <w:proofErr w:type="spellStart"/>
      <w:r>
        <w:rPr>
          <w:rFonts w:ascii="Courier New" w:hAnsi="Courier New" w:cs="Courier New"/>
          <w:color w:val="000000"/>
          <w:kern w:val="0"/>
          <w:sz w:val="26"/>
          <w:szCs w:val="26"/>
        </w:rPr>
        <w:t>sprandn</w:t>
      </w:r>
      <w:proofErr w:type="spellEnd"/>
      <w:r>
        <w:rPr>
          <w:rFonts w:ascii="Courier New" w:hAnsi="Courier New" w:cs="Courier New"/>
          <w:color w:val="000000"/>
          <w:kern w:val="0"/>
          <w:sz w:val="26"/>
          <w:szCs w:val="26"/>
        </w:rPr>
        <w:t>(n,1,p);</w:t>
      </w:r>
    </w:p>
    <w:p w14:paraId="0FFF38EA"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4D372BEB"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generate random data matrix</w:t>
      </w:r>
    </w:p>
    <w:p w14:paraId="589CB814"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A = </w:t>
      </w:r>
      <w:proofErr w:type="spellStart"/>
      <w:r>
        <w:rPr>
          <w:rFonts w:ascii="Courier New" w:hAnsi="Courier New" w:cs="Courier New"/>
          <w:color w:val="000000"/>
          <w:kern w:val="0"/>
          <w:sz w:val="26"/>
          <w:szCs w:val="26"/>
        </w:rPr>
        <w:t>randn</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m,n</w:t>
      </w:r>
      <w:proofErr w:type="spellEnd"/>
      <w:r>
        <w:rPr>
          <w:rFonts w:ascii="Courier New" w:hAnsi="Courier New" w:cs="Courier New"/>
          <w:color w:val="000000"/>
          <w:kern w:val="0"/>
          <w:sz w:val="26"/>
          <w:szCs w:val="26"/>
        </w:rPr>
        <w:t>);</w:t>
      </w:r>
    </w:p>
    <w:p w14:paraId="0F4EABB7"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581E33CA"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normalize columns of A</w:t>
      </w:r>
    </w:p>
    <w:p w14:paraId="19B5C1F3"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A = A*</w:t>
      </w:r>
      <w:proofErr w:type="spellStart"/>
      <w:r>
        <w:rPr>
          <w:rFonts w:ascii="Courier New" w:hAnsi="Courier New" w:cs="Courier New"/>
          <w:color w:val="000000"/>
          <w:kern w:val="0"/>
          <w:sz w:val="26"/>
          <w:szCs w:val="26"/>
        </w:rPr>
        <w:t>spdiags</w:t>
      </w:r>
      <w:proofErr w:type="spellEnd"/>
      <w:r>
        <w:rPr>
          <w:rFonts w:ascii="Courier New" w:hAnsi="Courier New" w:cs="Courier New"/>
          <w:color w:val="000000"/>
          <w:kern w:val="0"/>
          <w:sz w:val="26"/>
          <w:szCs w:val="26"/>
        </w:rPr>
        <w:t>(1./sqrt(sum(A.^2))', 0, n, n);</w:t>
      </w:r>
    </w:p>
    <w:p w14:paraId="6CDE3A87"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2478302D"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3C763D"/>
          <w:kern w:val="0"/>
          <w:sz w:val="26"/>
          <w:szCs w:val="26"/>
        </w:rPr>
        <w:t>% generate measurement b with noise</w:t>
      </w:r>
    </w:p>
    <w:p w14:paraId="31DCEDD0"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b = A*x + sqrt(0.001)*</w:t>
      </w:r>
      <w:proofErr w:type="spellStart"/>
      <w:r>
        <w:rPr>
          <w:rFonts w:ascii="Courier New" w:hAnsi="Courier New" w:cs="Courier New"/>
          <w:color w:val="000000"/>
          <w:kern w:val="0"/>
          <w:sz w:val="26"/>
          <w:szCs w:val="26"/>
        </w:rPr>
        <w:t>randn</w:t>
      </w:r>
      <w:proofErr w:type="spellEnd"/>
      <w:r>
        <w:rPr>
          <w:rFonts w:ascii="Courier New" w:hAnsi="Courier New" w:cs="Courier New"/>
          <w:color w:val="000000"/>
          <w:kern w:val="0"/>
          <w:sz w:val="26"/>
          <w:szCs w:val="26"/>
        </w:rPr>
        <w:t>(m,1);</w:t>
      </w:r>
    </w:p>
    <w:p w14:paraId="039C18A3"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 </w:t>
      </w:r>
    </w:p>
    <w:p w14:paraId="44EB2C00" w14:textId="77777777" w:rsidR="00615013" w:rsidRDefault="00615013" w:rsidP="00615013">
      <w:pPr>
        <w:autoSpaceDE w:val="0"/>
        <w:autoSpaceDN w:val="0"/>
        <w:adjustRightInd w:val="0"/>
        <w:spacing w:line="240" w:lineRule="auto"/>
        <w:ind w:firstLine="0"/>
        <w:rPr>
          <w:rFonts w:ascii="Courier New" w:hAnsi="Courier New" w:cs="Courier New"/>
          <w:kern w:val="0"/>
        </w:rPr>
      </w:pPr>
      <w:r>
        <w:rPr>
          <w:rFonts w:ascii="Courier New" w:hAnsi="Courier New" w:cs="Courier New"/>
          <w:color w:val="000000"/>
          <w:kern w:val="0"/>
          <w:sz w:val="26"/>
          <w:szCs w:val="26"/>
        </w:rPr>
        <w:t xml:space="preserve">x = </w:t>
      </w:r>
      <w:proofErr w:type="spellStart"/>
      <w:r>
        <w:rPr>
          <w:rFonts w:ascii="Courier New" w:hAnsi="Courier New" w:cs="Courier New"/>
          <w:color w:val="000000"/>
          <w:kern w:val="0"/>
          <w:sz w:val="26"/>
          <w:szCs w:val="26"/>
        </w:rPr>
        <w:t>regressor_sel</w:t>
      </w:r>
      <w:proofErr w:type="spellEnd"/>
      <w:r>
        <w:rPr>
          <w:rFonts w:ascii="Courier New" w:hAnsi="Courier New" w:cs="Courier New"/>
          <w:color w:val="000000"/>
          <w:kern w:val="0"/>
          <w:sz w:val="26"/>
          <w:szCs w:val="26"/>
        </w:rPr>
        <w:t>(A, b, p*n, 1.0)</w:t>
      </w:r>
    </w:p>
    <w:p w14:paraId="44A58E97" w14:textId="77777777" w:rsidR="00297424" w:rsidRDefault="00297424" w:rsidP="00297424">
      <w:pPr>
        <w:ind w:firstLine="0"/>
        <w:rPr>
          <w:rFonts w:ascii="Verdana" w:hAnsi="Verdana"/>
          <w:u w:val="single"/>
        </w:rPr>
      </w:pPr>
    </w:p>
    <w:p w14:paraId="1E5C01A3" w14:textId="77777777" w:rsidR="00297424" w:rsidRDefault="00297424" w:rsidP="00297424">
      <w:pPr>
        <w:ind w:firstLine="0"/>
      </w:pPr>
      <w:r>
        <w:rPr>
          <w:rFonts w:ascii="Verdana" w:hAnsi="Verdana"/>
          <w:u w:val="single"/>
        </w:rPr>
        <w:t xml:space="preserve">Sample </w:t>
      </w:r>
      <w:r w:rsidRPr="00E9663B">
        <w:rPr>
          <w:rFonts w:ascii="Verdana" w:hAnsi="Verdana"/>
          <w:u w:val="single"/>
        </w:rPr>
        <w:t>Output</w:t>
      </w:r>
      <w:r>
        <w:t>:</w:t>
      </w:r>
    </w:p>
    <w:p w14:paraId="77BFD65D" w14:textId="687BB6AD" w:rsidR="00DA19D5" w:rsidRPr="00DA19D5" w:rsidRDefault="00DA19D5" w:rsidP="00DA19D5">
      <w:pPr>
        <w:ind w:firstLine="0"/>
        <w:rPr>
          <w:rFonts w:ascii="Courier New" w:hAnsi="Courier New" w:cs="Courier New"/>
        </w:rPr>
      </w:pPr>
      <w:r w:rsidRPr="00DA19D5">
        <w:rPr>
          <w:rFonts w:ascii="Courier New" w:hAnsi="Courier New" w:cs="Courier New"/>
        </w:rPr>
        <w:t>x =</w:t>
      </w:r>
    </w:p>
    <w:p w14:paraId="158FAF30" w14:textId="77777777" w:rsidR="00DA19D5" w:rsidRPr="00DA19D5" w:rsidRDefault="00DA19D5" w:rsidP="00DA19D5">
      <w:pPr>
        <w:ind w:firstLine="0"/>
        <w:rPr>
          <w:rFonts w:ascii="Courier New" w:hAnsi="Courier New" w:cs="Courier New"/>
        </w:rPr>
      </w:pPr>
      <w:r w:rsidRPr="00DA19D5">
        <w:rPr>
          <w:rFonts w:ascii="Courier New" w:hAnsi="Courier New" w:cs="Courier New"/>
        </w:rPr>
        <w:t xml:space="preserve">    0.7423</w:t>
      </w:r>
    </w:p>
    <w:p w14:paraId="44409296" w14:textId="77777777" w:rsidR="00DA19D5" w:rsidRPr="00DA19D5" w:rsidRDefault="00DA19D5" w:rsidP="00DA19D5">
      <w:pPr>
        <w:ind w:firstLine="0"/>
        <w:rPr>
          <w:rFonts w:ascii="Courier New" w:hAnsi="Courier New" w:cs="Courier New"/>
        </w:rPr>
      </w:pPr>
      <w:r w:rsidRPr="00DA19D5">
        <w:rPr>
          <w:rFonts w:ascii="Courier New" w:hAnsi="Courier New" w:cs="Courier New"/>
        </w:rPr>
        <w:t xml:space="preserve">    0.0089</w:t>
      </w:r>
    </w:p>
    <w:p w14:paraId="43F9D609" w14:textId="7C446FA3" w:rsidR="00064688" w:rsidRDefault="00DA19D5" w:rsidP="00DA19D5">
      <w:pPr>
        <w:ind w:firstLine="0"/>
        <w:rPr>
          <w:rFonts w:ascii="Verdana" w:hAnsi="Verdana"/>
          <w:b/>
          <w:bCs/>
          <w:color w:val="FF0000"/>
        </w:rPr>
      </w:pPr>
      <w:r w:rsidRPr="00DA19D5">
        <w:rPr>
          <w:rFonts w:ascii="Courier New" w:hAnsi="Courier New" w:cs="Courier New"/>
        </w:rPr>
        <w:t xml:space="preserve">    1.3611</w:t>
      </w:r>
    </w:p>
    <w:p w14:paraId="71F20A1B" w14:textId="6D7A9D99" w:rsidR="00297424" w:rsidRDefault="00297424" w:rsidP="00064688">
      <w:pPr>
        <w:rPr>
          <w:rFonts w:ascii="Verdana" w:hAnsi="Verdana"/>
          <w:b/>
          <w:bCs/>
          <w:color w:val="FF0000"/>
        </w:rPr>
      </w:pPr>
    </w:p>
    <w:p w14:paraId="13FCF716" w14:textId="6A9FCE3F" w:rsidR="00297424" w:rsidRDefault="00297424" w:rsidP="00064688">
      <w:pPr>
        <w:rPr>
          <w:rFonts w:ascii="Verdana" w:hAnsi="Verdana"/>
          <w:b/>
          <w:bCs/>
          <w:color w:val="FF0000"/>
        </w:rPr>
      </w:pPr>
    </w:p>
    <w:p w14:paraId="0FB83D20" w14:textId="2A0DC03B" w:rsidR="00297424" w:rsidRDefault="00297424" w:rsidP="00064688">
      <w:pPr>
        <w:rPr>
          <w:rFonts w:ascii="Verdana" w:hAnsi="Verdana"/>
          <w:b/>
          <w:bCs/>
          <w:color w:val="FF0000"/>
        </w:rPr>
      </w:pPr>
    </w:p>
    <w:p w14:paraId="6C945579" w14:textId="119FEC16" w:rsidR="00297424" w:rsidRDefault="00297424" w:rsidP="00064688">
      <w:pPr>
        <w:rPr>
          <w:rFonts w:ascii="Verdana" w:hAnsi="Verdana"/>
          <w:b/>
          <w:bCs/>
          <w:color w:val="FF0000"/>
        </w:rPr>
      </w:pPr>
    </w:p>
    <w:p w14:paraId="3F30B579" w14:textId="4AAEC69D" w:rsidR="00297424" w:rsidRDefault="00297424" w:rsidP="00064688">
      <w:pPr>
        <w:rPr>
          <w:rFonts w:ascii="Verdana" w:hAnsi="Verdana"/>
          <w:b/>
          <w:bCs/>
          <w:color w:val="FF0000"/>
        </w:rPr>
      </w:pPr>
    </w:p>
    <w:p w14:paraId="2E063ED7" w14:textId="40A594B9" w:rsidR="00297424" w:rsidRDefault="00297424" w:rsidP="00064688">
      <w:pPr>
        <w:rPr>
          <w:rFonts w:ascii="Verdana" w:hAnsi="Verdana"/>
          <w:b/>
          <w:bCs/>
          <w:color w:val="FF0000"/>
        </w:rPr>
      </w:pPr>
    </w:p>
    <w:p w14:paraId="2B475626" w14:textId="77777777" w:rsidR="00297424" w:rsidRPr="00E01031" w:rsidRDefault="00297424" w:rsidP="00064688">
      <w:pPr>
        <w:rPr>
          <w:rFonts w:ascii="Verdana" w:hAnsi="Verdana"/>
          <w:b/>
          <w:bCs/>
          <w:color w:val="FF0000"/>
        </w:rPr>
      </w:pPr>
    </w:p>
    <w:p w14:paraId="41008D20" w14:textId="77777777" w:rsidR="00064688" w:rsidRPr="00064688" w:rsidRDefault="00064688" w:rsidP="00064688"/>
    <w:p w14:paraId="2B993FB9" w14:textId="08A29DAC" w:rsidR="00355DCA" w:rsidRPr="00591222" w:rsidRDefault="00375B07" w:rsidP="00C31D30">
      <w:pPr>
        <w:pStyle w:val="Heading3"/>
        <w:rPr>
          <w:rFonts w:ascii="Verdana" w:hAnsi="Verdana"/>
        </w:rPr>
      </w:pPr>
      <w:r>
        <w:rPr>
          <w:rFonts w:ascii="Verdana" w:hAnsi="Verdana"/>
        </w:rPr>
        <w:t xml:space="preserve">                   </w:t>
      </w:r>
      <w:bookmarkStart w:id="4" w:name="_Toc41223406"/>
      <w:r>
        <w:rPr>
          <w:rFonts w:ascii="Verdana" w:hAnsi="Verdana"/>
        </w:rPr>
        <w:t>Other Notable Applications of ADMM</w:t>
      </w:r>
      <w:bookmarkEnd w:id="4"/>
    </w:p>
    <w:p w14:paraId="18AFD235" w14:textId="45F3A688" w:rsidR="005C664E" w:rsidRDefault="005C664E" w:rsidP="004519D7">
      <w:pPr>
        <w:pStyle w:val="ListParagraph"/>
        <w:numPr>
          <w:ilvl w:val="0"/>
          <w:numId w:val="21"/>
        </w:numPr>
        <w:rPr>
          <w:rFonts w:ascii="Verdana" w:hAnsi="Verdana"/>
        </w:rPr>
      </w:pPr>
      <w:r>
        <w:rPr>
          <w:rFonts w:ascii="Verdana" w:hAnsi="Verdana"/>
        </w:rPr>
        <w:t>Some applications of Distributed Reinforcement Learning</w:t>
      </w:r>
    </w:p>
    <w:p w14:paraId="1009B298" w14:textId="72FE1671" w:rsidR="006B1F50" w:rsidRDefault="006B1F50" w:rsidP="004519D7">
      <w:pPr>
        <w:pStyle w:val="ListParagraph"/>
        <w:numPr>
          <w:ilvl w:val="0"/>
          <w:numId w:val="21"/>
        </w:numPr>
        <w:rPr>
          <w:rFonts w:ascii="Verdana" w:hAnsi="Verdana"/>
        </w:rPr>
      </w:pPr>
      <w:r>
        <w:rPr>
          <w:rFonts w:ascii="Verdana" w:hAnsi="Verdana"/>
        </w:rPr>
        <w:t>Filter Denoising</w:t>
      </w:r>
    </w:p>
    <w:p w14:paraId="5A568E3D" w14:textId="4826B565" w:rsidR="00991817" w:rsidRDefault="004519D7" w:rsidP="004519D7">
      <w:pPr>
        <w:pStyle w:val="ListParagraph"/>
        <w:numPr>
          <w:ilvl w:val="0"/>
          <w:numId w:val="21"/>
        </w:numPr>
        <w:rPr>
          <w:rFonts w:ascii="Verdana" w:hAnsi="Verdana"/>
        </w:rPr>
      </w:pPr>
      <w:r>
        <w:rPr>
          <w:rFonts w:ascii="Verdana" w:hAnsi="Verdana"/>
        </w:rPr>
        <w:t>Image Restoration</w:t>
      </w:r>
    </w:p>
    <w:p w14:paraId="387C7E91" w14:textId="0AAE8DBE" w:rsidR="004519D7" w:rsidRDefault="004519D7" w:rsidP="004519D7">
      <w:pPr>
        <w:pStyle w:val="ListParagraph"/>
        <w:numPr>
          <w:ilvl w:val="0"/>
          <w:numId w:val="21"/>
        </w:numPr>
        <w:rPr>
          <w:rFonts w:ascii="Verdana" w:hAnsi="Verdana"/>
        </w:rPr>
      </w:pPr>
      <w:r>
        <w:rPr>
          <w:rFonts w:ascii="Verdana" w:hAnsi="Verdana"/>
        </w:rPr>
        <w:t>Decentralized demand response method in electric vehicle virtual power plant.</w:t>
      </w:r>
    </w:p>
    <w:p w14:paraId="36730CD7" w14:textId="77777777" w:rsidR="006B1F50" w:rsidRDefault="006B1F50" w:rsidP="004519D7">
      <w:pPr>
        <w:pStyle w:val="ListParagraph"/>
        <w:numPr>
          <w:ilvl w:val="0"/>
          <w:numId w:val="21"/>
        </w:numPr>
        <w:rPr>
          <w:rFonts w:ascii="Verdana" w:hAnsi="Verdana"/>
        </w:rPr>
      </w:pPr>
      <w:r>
        <w:rPr>
          <w:rFonts w:ascii="Verdana" w:hAnsi="Verdana"/>
        </w:rPr>
        <w:t>Used for maximizing Weight Pruning</w:t>
      </w:r>
    </w:p>
    <w:p w14:paraId="53CD68A4" w14:textId="77777777" w:rsidR="006B1F50" w:rsidRDefault="006B1F50" w:rsidP="004519D7">
      <w:pPr>
        <w:pStyle w:val="ListParagraph"/>
        <w:numPr>
          <w:ilvl w:val="0"/>
          <w:numId w:val="21"/>
        </w:numPr>
        <w:rPr>
          <w:rFonts w:ascii="Verdana" w:hAnsi="Verdana"/>
        </w:rPr>
      </w:pPr>
      <w:r>
        <w:rPr>
          <w:rFonts w:ascii="Verdana" w:hAnsi="Verdana"/>
        </w:rPr>
        <w:t>Energy Management of ancillary systems</w:t>
      </w:r>
    </w:p>
    <w:p w14:paraId="6906E25B" w14:textId="77777777" w:rsidR="006B1F50" w:rsidRDefault="006B1F50" w:rsidP="004519D7">
      <w:pPr>
        <w:pStyle w:val="ListParagraph"/>
        <w:numPr>
          <w:ilvl w:val="0"/>
          <w:numId w:val="21"/>
        </w:numPr>
        <w:rPr>
          <w:rFonts w:ascii="Verdana" w:hAnsi="Verdana"/>
        </w:rPr>
      </w:pPr>
      <w:r>
        <w:rPr>
          <w:rFonts w:ascii="Verdana" w:hAnsi="Verdana"/>
        </w:rPr>
        <w:t>ADMM based privacy-preserving decentralized optimization</w:t>
      </w:r>
    </w:p>
    <w:p w14:paraId="71703085" w14:textId="77777777" w:rsidR="006B1F50" w:rsidRDefault="006B1F50" w:rsidP="006B1F50">
      <w:pPr>
        <w:pStyle w:val="ListParagraph"/>
        <w:numPr>
          <w:ilvl w:val="0"/>
          <w:numId w:val="21"/>
        </w:numPr>
        <w:rPr>
          <w:rFonts w:ascii="Verdana" w:hAnsi="Verdana"/>
        </w:rPr>
      </w:pPr>
      <w:r>
        <w:rPr>
          <w:rFonts w:ascii="Verdana" w:hAnsi="Verdana"/>
        </w:rPr>
        <w:t xml:space="preserve"> Approach to informative trajectory planning for multi target tracking</w:t>
      </w:r>
    </w:p>
    <w:p w14:paraId="65806845" w14:textId="78024B55" w:rsidR="004519D7" w:rsidRPr="004519D7" w:rsidRDefault="004519D7" w:rsidP="006B1F50">
      <w:pPr>
        <w:pStyle w:val="ListParagraph"/>
        <w:ind w:left="1440"/>
        <w:rPr>
          <w:rFonts w:ascii="Verdana" w:hAnsi="Verdana"/>
        </w:rPr>
      </w:pPr>
    </w:p>
    <w:p w14:paraId="7BFF9BE0" w14:textId="180BE620" w:rsidR="00991817" w:rsidRDefault="00991817">
      <w:pPr>
        <w:rPr>
          <w:rFonts w:ascii="Verdana" w:hAnsi="Verdana"/>
        </w:rPr>
      </w:pPr>
    </w:p>
    <w:p w14:paraId="1B8815F2" w14:textId="4EBEA0DB" w:rsidR="00991817" w:rsidRDefault="00991817">
      <w:pPr>
        <w:rPr>
          <w:rFonts w:ascii="Verdana" w:hAnsi="Verdana"/>
        </w:rPr>
      </w:pPr>
    </w:p>
    <w:p w14:paraId="022DD764" w14:textId="33ACC509" w:rsidR="00991817" w:rsidRDefault="00991817">
      <w:pPr>
        <w:rPr>
          <w:rFonts w:ascii="Verdana" w:hAnsi="Verdana"/>
        </w:rPr>
      </w:pPr>
    </w:p>
    <w:p w14:paraId="060FBC79" w14:textId="24BE1C0A" w:rsidR="00991817" w:rsidRDefault="00991817">
      <w:pPr>
        <w:rPr>
          <w:rFonts w:ascii="Verdana" w:hAnsi="Verdana"/>
        </w:rPr>
      </w:pPr>
    </w:p>
    <w:p w14:paraId="2C467A4F" w14:textId="26CEF7E6" w:rsidR="00991817" w:rsidRDefault="00991817">
      <w:pPr>
        <w:rPr>
          <w:rFonts w:ascii="Verdana" w:hAnsi="Verdana"/>
        </w:rPr>
      </w:pPr>
    </w:p>
    <w:p w14:paraId="6D090C2B" w14:textId="0AFEC7A2" w:rsidR="00991817" w:rsidRDefault="00991817">
      <w:pPr>
        <w:rPr>
          <w:rFonts w:ascii="Verdana" w:hAnsi="Verdana"/>
        </w:rPr>
      </w:pPr>
    </w:p>
    <w:p w14:paraId="6B3D41A7" w14:textId="280C9F87" w:rsidR="00B6372D" w:rsidRDefault="00B6372D">
      <w:pPr>
        <w:rPr>
          <w:rFonts w:ascii="Verdana" w:hAnsi="Verdana"/>
        </w:rPr>
      </w:pPr>
    </w:p>
    <w:p w14:paraId="0750BB43" w14:textId="3F2CBC2D" w:rsidR="00B6372D" w:rsidRDefault="00B6372D">
      <w:pPr>
        <w:rPr>
          <w:rFonts w:ascii="Verdana" w:hAnsi="Verdana"/>
        </w:rPr>
      </w:pPr>
    </w:p>
    <w:p w14:paraId="323BE516" w14:textId="3ED0558F" w:rsidR="00B6372D" w:rsidRDefault="00B6372D">
      <w:pPr>
        <w:rPr>
          <w:rFonts w:ascii="Verdana" w:hAnsi="Verdana"/>
        </w:rPr>
      </w:pPr>
    </w:p>
    <w:p w14:paraId="596F1D40" w14:textId="16C1F2F9" w:rsidR="00B6372D" w:rsidRDefault="00B6372D">
      <w:pPr>
        <w:rPr>
          <w:rFonts w:ascii="Verdana" w:hAnsi="Verdana"/>
        </w:rPr>
      </w:pPr>
    </w:p>
    <w:p w14:paraId="629826E8" w14:textId="5322A418" w:rsidR="00991817" w:rsidRDefault="00991817">
      <w:pPr>
        <w:rPr>
          <w:rFonts w:ascii="Verdana" w:hAnsi="Verdana"/>
        </w:rPr>
      </w:pPr>
      <w:r>
        <w:rPr>
          <w:rFonts w:ascii="Verdana" w:hAnsi="Verdana"/>
        </w:rPr>
        <w:t xml:space="preserve">                   </w:t>
      </w:r>
      <w:r w:rsidR="000201E6">
        <w:rPr>
          <w:rFonts w:ascii="Verdana" w:hAnsi="Verdana"/>
        </w:rPr>
        <w:t xml:space="preserve">                         </w:t>
      </w:r>
      <w:r>
        <w:rPr>
          <w:rFonts w:ascii="Verdana" w:hAnsi="Verdana"/>
        </w:rPr>
        <w:t>REFERENCES</w:t>
      </w:r>
    </w:p>
    <w:p w14:paraId="46C94262" w14:textId="25182D5B" w:rsidR="00991817" w:rsidRPr="00591222" w:rsidRDefault="00991817">
      <w:pPr>
        <w:rPr>
          <w:rFonts w:ascii="Verdana" w:hAnsi="Verdana"/>
        </w:rPr>
      </w:pPr>
      <w:r>
        <w:rPr>
          <w:rFonts w:ascii="Verdana" w:hAnsi="Verdana"/>
          <w:noProof/>
        </w:rPr>
        <mc:AlternateContent>
          <mc:Choice Requires="wps">
            <w:drawing>
              <wp:anchor distT="0" distB="0" distL="114300" distR="114300" simplePos="0" relativeHeight="251659264" behindDoc="0" locked="0" layoutInCell="1" allowOverlap="1" wp14:anchorId="49B28AA3" wp14:editId="7CC4653A">
                <wp:simplePos x="0" y="0"/>
                <wp:positionH relativeFrom="column">
                  <wp:posOffset>464820</wp:posOffset>
                </wp:positionH>
                <wp:positionV relativeFrom="paragraph">
                  <wp:posOffset>346075</wp:posOffset>
                </wp:positionV>
                <wp:extent cx="6126480" cy="7235687"/>
                <wp:effectExtent l="0" t="0" r="26670" b="22860"/>
                <wp:wrapNone/>
                <wp:docPr id="5" name="Text Box 5"/>
                <wp:cNvGraphicFramePr/>
                <a:graphic xmlns:a="http://schemas.openxmlformats.org/drawingml/2006/main">
                  <a:graphicData uri="http://schemas.microsoft.com/office/word/2010/wordprocessingShape">
                    <wps:wsp>
                      <wps:cNvSpPr txBox="1"/>
                      <wps:spPr>
                        <a:xfrm>
                          <a:off x="0" y="0"/>
                          <a:ext cx="6126480" cy="7235687"/>
                        </a:xfrm>
                        <a:prstGeom prst="rect">
                          <a:avLst/>
                        </a:prstGeom>
                        <a:solidFill>
                          <a:schemeClr val="lt1"/>
                        </a:solidFill>
                        <a:ln w="6350">
                          <a:solidFill>
                            <a:prstClr val="black"/>
                          </a:solidFill>
                        </a:ln>
                      </wps:spPr>
                      <wps:txbx>
                        <w:txbxContent>
                          <w:p w14:paraId="23E08800" w14:textId="141465CC" w:rsidR="000201E6" w:rsidRDefault="000201E6" w:rsidP="00210C5F">
                            <w:pPr>
                              <w:ind w:left="1080" w:firstLine="0"/>
                            </w:pPr>
                          </w:p>
                          <w:p w14:paraId="0130E3D3" w14:textId="26135836" w:rsidR="007D282F" w:rsidRPr="00210C5F" w:rsidRDefault="007D282F" w:rsidP="007D282F">
                            <w:pPr>
                              <w:pStyle w:val="Default"/>
                              <w:numPr>
                                <w:ilvl w:val="1"/>
                                <w:numId w:val="19"/>
                              </w:numPr>
                            </w:pPr>
                            <w:r w:rsidRPr="00210C5F">
                              <w:t xml:space="preserve">Unconstrained and Constrained Optimization Algorithms </w:t>
                            </w:r>
                            <w:r w:rsidR="00C762BF">
                              <w:t>–</w:t>
                            </w:r>
                            <w:r w:rsidRPr="00210C5F">
                              <w:t xml:space="preserve"> </w:t>
                            </w:r>
                            <w:r w:rsidR="00C762BF">
                              <w:t xml:space="preserve">Dr </w:t>
                            </w:r>
                            <w:r w:rsidRPr="00210C5F">
                              <w:t>Soman K.P</w:t>
                            </w:r>
                          </w:p>
                          <w:p w14:paraId="50DAEB1A" w14:textId="759C1DD1" w:rsidR="000201E6" w:rsidRDefault="00AA5AF2" w:rsidP="00210C5F">
                            <w:pPr>
                              <w:pStyle w:val="ListParagraph"/>
                              <w:numPr>
                                <w:ilvl w:val="1"/>
                                <w:numId w:val="19"/>
                              </w:numPr>
                            </w:pPr>
                            <w:hyperlink r:id="rId152" w:history="1">
                              <w:r w:rsidR="007D282F" w:rsidRPr="00FD1D04">
                                <w:rPr>
                                  <w:rStyle w:val="Hyperlink"/>
                                </w:rPr>
                                <w:t>https://www.youtube.com/watch?v=Xg0ozgCXXB8</w:t>
                              </w:r>
                            </w:hyperlink>
                            <w:r w:rsidR="000201E6">
                              <w:t xml:space="preserve">  </w:t>
                            </w:r>
                          </w:p>
                          <w:p w14:paraId="5D2DA516" w14:textId="77777777" w:rsidR="000201E6" w:rsidRDefault="00AA5AF2" w:rsidP="00210C5F">
                            <w:pPr>
                              <w:pStyle w:val="ListParagraph"/>
                              <w:numPr>
                                <w:ilvl w:val="1"/>
                                <w:numId w:val="19"/>
                              </w:numPr>
                            </w:pPr>
                            <w:hyperlink r:id="rId153" w:history="1">
                              <w:r w:rsidR="000201E6">
                                <w:rPr>
                                  <w:rStyle w:val="Hyperlink"/>
                                </w:rPr>
                                <w:t>https://www.youtube.com/watch?v=h8YKBVmRW-E</w:t>
                              </w:r>
                            </w:hyperlink>
                          </w:p>
                          <w:p w14:paraId="3B2326B7" w14:textId="1843FFD0" w:rsidR="000201E6" w:rsidRDefault="00AA5AF2" w:rsidP="00210C5F">
                            <w:pPr>
                              <w:pStyle w:val="ListParagraph"/>
                              <w:numPr>
                                <w:ilvl w:val="1"/>
                                <w:numId w:val="19"/>
                              </w:numPr>
                            </w:pPr>
                            <w:hyperlink r:id="rId154" w:history="1">
                              <w:r w:rsidR="000201E6">
                                <w:rPr>
                                  <w:rStyle w:val="Hyperlink"/>
                                </w:rPr>
                                <w:t>https://web.stanford.edu/~boyd/papers/pdf/admm_slides.pdf</w:t>
                              </w:r>
                            </w:hyperlink>
                            <w:r w:rsidR="000201E6">
                              <w:t xml:space="preserve"> </w:t>
                            </w:r>
                          </w:p>
                          <w:p w14:paraId="30776BEF" w14:textId="77777777" w:rsidR="000201E6" w:rsidRDefault="00AA5AF2" w:rsidP="00210C5F">
                            <w:pPr>
                              <w:pStyle w:val="ListParagraph"/>
                              <w:numPr>
                                <w:ilvl w:val="1"/>
                                <w:numId w:val="19"/>
                              </w:numPr>
                            </w:pPr>
                            <w:hyperlink r:id="rId155" w:history="1">
                              <w:r w:rsidR="000201E6">
                                <w:rPr>
                                  <w:rStyle w:val="Hyperlink"/>
                                </w:rPr>
                                <w:t>https://www.youtube.com/watch?v=h8YKBVmRW-E</w:t>
                              </w:r>
                            </w:hyperlink>
                          </w:p>
                          <w:p w14:paraId="407BFFD2" w14:textId="77777777" w:rsidR="000201E6" w:rsidRDefault="00AA5AF2" w:rsidP="00210C5F">
                            <w:pPr>
                              <w:pStyle w:val="ListParagraph"/>
                              <w:numPr>
                                <w:ilvl w:val="1"/>
                                <w:numId w:val="19"/>
                              </w:numPr>
                            </w:pPr>
                            <w:hyperlink r:id="rId156" w:history="1">
                              <w:r w:rsidR="000201E6">
                                <w:rPr>
                                  <w:rStyle w:val="Hyperlink"/>
                                </w:rPr>
                                <w:t>https://www.youtube.com/watch?v=1tyl_F8j3wA</w:t>
                              </w:r>
                            </w:hyperlink>
                            <w:r w:rsidR="000201E6">
                              <w:t xml:space="preserve"> </w:t>
                            </w:r>
                          </w:p>
                          <w:p w14:paraId="7AA853A9" w14:textId="3D10DAB0" w:rsidR="000201E6" w:rsidRPr="00210C5F" w:rsidRDefault="00AA5AF2" w:rsidP="00210C5F">
                            <w:pPr>
                              <w:pStyle w:val="ListParagraph"/>
                              <w:numPr>
                                <w:ilvl w:val="1"/>
                                <w:numId w:val="19"/>
                              </w:numPr>
                            </w:pPr>
                            <w:hyperlink r:id="rId157" w:history="1">
                              <w:r w:rsidR="000201E6" w:rsidRPr="00210C5F">
                                <w:rPr>
                                  <w:rStyle w:val="Hyperlink"/>
                                </w:rPr>
                                <w:t>https://scs.hosted.panopto.com/Panopto/Pages/Viewer.aspx?id=26607b7a-8a6a-49a6-99f1-a99801302a76</w:t>
                              </w:r>
                            </w:hyperlink>
                          </w:p>
                          <w:p w14:paraId="03E185C2" w14:textId="77777777" w:rsidR="000201E6" w:rsidRDefault="00AA5AF2" w:rsidP="00210C5F">
                            <w:pPr>
                              <w:pStyle w:val="ListParagraph"/>
                              <w:numPr>
                                <w:ilvl w:val="1"/>
                                <w:numId w:val="19"/>
                              </w:numPr>
                            </w:pPr>
                            <w:hyperlink r:id="rId158" w:history="1">
                              <w:r w:rsidR="000201E6">
                                <w:rPr>
                                  <w:rStyle w:val="Hyperlink"/>
                                </w:rPr>
                                <w:t>https://www.youtube.com/watch?v=05xOrD_-wvQ</w:t>
                              </w:r>
                            </w:hyperlink>
                          </w:p>
                          <w:p w14:paraId="7290C3CD" w14:textId="16557526" w:rsidR="000201E6" w:rsidRDefault="00AA5AF2" w:rsidP="00210C5F">
                            <w:pPr>
                              <w:pStyle w:val="ListParagraph"/>
                              <w:numPr>
                                <w:ilvl w:val="1"/>
                                <w:numId w:val="19"/>
                              </w:numPr>
                            </w:pPr>
                            <w:hyperlink r:id="rId159" w:history="1">
                              <w:r w:rsidR="000201E6">
                                <w:rPr>
                                  <w:rStyle w:val="Hyperlink"/>
                                </w:rPr>
                                <w:t>https://web.stanford.edu/~boyd/papers/admm/</w:t>
                              </w:r>
                            </w:hyperlink>
                            <w:r w:rsidR="000201E6">
                              <w:t xml:space="preserve">  </w:t>
                            </w:r>
                          </w:p>
                          <w:p w14:paraId="4757B8D6" w14:textId="77777777" w:rsidR="000201E6" w:rsidRDefault="00AA5AF2" w:rsidP="00210C5F">
                            <w:pPr>
                              <w:pStyle w:val="ListParagraph"/>
                              <w:numPr>
                                <w:ilvl w:val="1"/>
                                <w:numId w:val="19"/>
                              </w:numPr>
                            </w:pPr>
                            <w:hyperlink r:id="rId160" w:anchor="Alternating_direction_method_of_multipliers" w:history="1">
                              <w:r w:rsidR="000201E6">
                                <w:rPr>
                                  <w:rStyle w:val="Hyperlink"/>
                                </w:rPr>
                                <w:t>https://en.wikipedia.org/wiki/Augmented_Lagrangian_method#Alternating_direction_method_of_multipliers</w:t>
                              </w:r>
                            </w:hyperlink>
                          </w:p>
                          <w:p w14:paraId="03C9697B" w14:textId="77777777" w:rsidR="000201E6" w:rsidRDefault="00AA5AF2" w:rsidP="00210C5F">
                            <w:pPr>
                              <w:pStyle w:val="ListParagraph"/>
                              <w:numPr>
                                <w:ilvl w:val="1"/>
                                <w:numId w:val="19"/>
                              </w:numPr>
                            </w:pPr>
                            <w:hyperlink r:id="rId161" w:history="1">
                              <w:r w:rsidR="000201E6">
                                <w:rPr>
                                  <w:rStyle w:val="Hyperlink"/>
                                </w:rPr>
                                <w:t>https://arxiv.org/pdf/1705.03412.pdf</w:t>
                              </w:r>
                            </w:hyperlink>
                          </w:p>
                          <w:p w14:paraId="60E038C5" w14:textId="77777777" w:rsidR="000201E6" w:rsidRDefault="00AA5AF2" w:rsidP="00210C5F">
                            <w:pPr>
                              <w:pStyle w:val="ListParagraph"/>
                              <w:numPr>
                                <w:ilvl w:val="1"/>
                                <w:numId w:val="19"/>
                              </w:numPr>
                            </w:pPr>
                            <w:hyperlink r:id="rId162" w:history="1">
                              <w:r w:rsidR="000201E6">
                                <w:rPr>
                                  <w:rStyle w:val="Hyperlink"/>
                                </w:rPr>
                                <w:t>https://arxiv.org/pdf/1709.05747.pdf</w:t>
                              </w:r>
                            </w:hyperlink>
                            <w:r w:rsidR="000201E6">
                              <w:t xml:space="preserve"> </w:t>
                            </w:r>
                          </w:p>
                          <w:p w14:paraId="14EEDA66" w14:textId="77777777" w:rsidR="000201E6" w:rsidRDefault="00AA5AF2" w:rsidP="00210C5F">
                            <w:pPr>
                              <w:pStyle w:val="ListParagraph"/>
                              <w:numPr>
                                <w:ilvl w:val="1"/>
                                <w:numId w:val="19"/>
                              </w:numPr>
                            </w:pPr>
                            <w:hyperlink r:id="rId163" w:history="1">
                              <w:r w:rsidR="000201E6">
                                <w:rPr>
                                  <w:rStyle w:val="Hyperlink"/>
                                </w:rPr>
                                <w:t>https://web.stanford.edu/~boyd/cvxbook/bv_cvxbook.pdf</w:t>
                              </w:r>
                            </w:hyperlink>
                            <w:r w:rsidR="000201E6">
                              <w:t xml:space="preserve"> </w:t>
                            </w:r>
                          </w:p>
                          <w:p w14:paraId="2A3D460F" w14:textId="77777777" w:rsidR="000201E6" w:rsidRDefault="00AA5AF2" w:rsidP="00210C5F">
                            <w:pPr>
                              <w:pStyle w:val="ListParagraph"/>
                              <w:numPr>
                                <w:ilvl w:val="1"/>
                                <w:numId w:val="19"/>
                              </w:numPr>
                            </w:pPr>
                            <w:hyperlink r:id="rId164" w:anchor="General_method" w:history="1">
                              <w:r w:rsidR="000201E6">
                                <w:rPr>
                                  <w:rStyle w:val="Hyperlink"/>
                                </w:rPr>
                                <w:t>https://en.wikipedia.org/wiki/Augmented_Lagrangian_method#General_method</w:t>
                              </w:r>
                            </w:hyperlink>
                          </w:p>
                          <w:p w14:paraId="6D91FFE0" w14:textId="79939D09" w:rsidR="000201E6" w:rsidRDefault="00AA5AF2" w:rsidP="00210C5F">
                            <w:pPr>
                              <w:pStyle w:val="ListParagraph"/>
                              <w:numPr>
                                <w:ilvl w:val="1"/>
                                <w:numId w:val="19"/>
                              </w:numPr>
                            </w:pPr>
                            <w:hyperlink r:id="rId165" w:history="1">
                              <w:r w:rsidR="000201E6" w:rsidRPr="00210C5F">
                                <w:rPr>
                                  <w:color w:val="0000FF"/>
                                  <w:u w:val="single"/>
                                </w:rPr>
                                <w:t>http://pwp.gatech.edu/ece-jrom/wp-content/uploads/sites/436/2017/07/16-admm.pdf</w:t>
                              </w:r>
                            </w:hyperlink>
                            <w:r w:rsidR="000201E6">
                              <w:t xml:space="preserve"> </w:t>
                            </w:r>
                          </w:p>
                          <w:p w14:paraId="2EFC5A4E" w14:textId="7E9514ED" w:rsidR="005C664E" w:rsidRDefault="00AA5AF2" w:rsidP="00210C5F">
                            <w:pPr>
                              <w:pStyle w:val="ListParagraph"/>
                              <w:numPr>
                                <w:ilvl w:val="1"/>
                                <w:numId w:val="19"/>
                              </w:numPr>
                            </w:pPr>
                            <w:hyperlink r:id="rId166" w:history="1">
                              <w:r w:rsidR="005C664E" w:rsidRPr="005C664E">
                                <w:rPr>
                                  <w:color w:val="0000FF"/>
                                  <w:u w:val="single"/>
                                </w:rPr>
                                <w:t>https://scholar.google.co.in/scholar?start=20&amp;q=notable+applications+of+ADMM&amp;hl=en&amp;as_sdt=0,5&amp;as_vis=1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28AA3" id="_x0000_t202" coordsize="21600,21600" o:spt="202" path="m,l,21600r21600,l21600,xe">
                <v:stroke joinstyle="miter"/>
                <v:path gradientshapeok="t" o:connecttype="rect"/>
              </v:shapetype>
              <v:shape id="Text Box 5" o:spid="_x0000_s1026" type="#_x0000_t202" style="position:absolute;left:0;text-align:left;margin-left:36.6pt;margin-top:27.25pt;width:482.4pt;height:5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" fillcolor="white [3201]" strokeweight=".5pt">
                <v:textbox>
                  <w:txbxContent>
                    <w:p w14:paraId="23E08800" w14:textId="141465CC" w:rsidR="000201E6" w:rsidRDefault="000201E6" w:rsidP="00210C5F">
                      <w:pPr>
                        <w:ind w:left="1080" w:firstLine="0"/>
                      </w:pPr>
                    </w:p>
                    <w:p w14:paraId="0130E3D3" w14:textId="26135836" w:rsidR="007D282F" w:rsidRPr="00210C5F" w:rsidRDefault="007D282F" w:rsidP="007D282F">
                      <w:pPr>
                        <w:pStyle w:val="Default"/>
                        <w:numPr>
                          <w:ilvl w:val="1"/>
                          <w:numId w:val="19"/>
                        </w:numPr>
                      </w:pPr>
                      <w:r w:rsidRPr="00210C5F">
                        <w:t xml:space="preserve">Unconstrained and Constrained Optimization Algorithms </w:t>
                      </w:r>
                      <w:r w:rsidR="00C762BF">
                        <w:t>–</w:t>
                      </w:r>
                      <w:r w:rsidRPr="00210C5F">
                        <w:t xml:space="preserve"> </w:t>
                      </w:r>
                      <w:r w:rsidR="00C762BF">
                        <w:t xml:space="preserve">Dr </w:t>
                      </w:r>
                      <w:r w:rsidRPr="00210C5F">
                        <w:t>Soman K.P</w:t>
                      </w:r>
                    </w:p>
                    <w:p w14:paraId="50DAEB1A" w14:textId="759C1DD1" w:rsidR="000201E6" w:rsidRDefault="00AA5AF2" w:rsidP="00210C5F">
                      <w:pPr>
                        <w:pStyle w:val="ListParagraph"/>
                        <w:numPr>
                          <w:ilvl w:val="1"/>
                          <w:numId w:val="19"/>
                        </w:numPr>
                      </w:pPr>
                      <w:hyperlink r:id="rId167" w:history="1">
                        <w:r w:rsidR="007D282F" w:rsidRPr="00FD1D04">
                          <w:rPr>
                            <w:rStyle w:val="Hyperlink"/>
                          </w:rPr>
                          <w:t>https://www.youtube.com/watch?v=Xg0ozgCXXB8</w:t>
                        </w:r>
                      </w:hyperlink>
                      <w:r w:rsidR="000201E6">
                        <w:t xml:space="preserve">  </w:t>
                      </w:r>
                    </w:p>
                    <w:p w14:paraId="5D2DA516" w14:textId="77777777" w:rsidR="000201E6" w:rsidRDefault="00AA5AF2" w:rsidP="00210C5F">
                      <w:pPr>
                        <w:pStyle w:val="ListParagraph"/>
                        <w:numPr>
                          <w:ilvl w:val="1"/>
                          <w:numId w:val="19"/>
                        </w:numPr>
                      </w:pPr>
                      <w:hyperlink r:id="rId168" w:history="1">
                        <w:r w:rsidR="000201E6">
                          <w:rPr>
                            <w:rStyle w:val="Hyperlink"/>
                          </w:rPr>
                          <w:t>https://www.youtube.com/watch?v=h8YKBVmRW-E</w:t>
                        </w:r>
                      </w:hyperlink>
                    </w:p>
                    <w:p w14:paraId="3B2326B7" w14:textId="1843FFD0" w:rsidR="000201E6" w:rsidRDefault="00AA5AF2" w:rsidP="00210C5F">
                      <w:pPr>
                        <w:pStyle w:val="ListParagraph"/>
                        <w:numPr>
                          <w:ilvl w:val="1"/>
                          <w:numId w:val="19"/>
                        </w:numPr>
                      </w:pPr>
                      <w:hyperlink r:id="rId169" w:history="1">
                        <w:r w:rsidR="000201E6">
                          <w:rPr>
                            <w:rStyle w:val="Hyperlink"/>
                          </w:rPr>
                          <w:t>https://web.stanford.edu/~boyd/papers/pdf/admm_slides.pdf</w:t>
                        </w:r>
                      </w:hyperlink>
                      <w:r w:rsidR="000201E6">
                        <w:t xml:space="preserve"> </w:t>
                      </w:r>
                    </w:p>
                    <w:p w14:paraId="30776BEF" w14:textId="77777777" w:rsidR="000201E6" w:rsidRDefault="00AA5AF2" w:rsidP="00210C5F">
                      <w:pPr>
                        <w:pStyle w:val="ListParagraph"/>
                        <w:numPr>
                          <w:ilvl w:val="1"/>
                          <w:numId w:val="19"/>
                        </w:numPr>
                      </w:pPr>
                      <w:hyperlink r:id="rId170" w:history="1">
                        <w:r w:rsidR="000201E6">
                          <w:rPr>
                            <w:rStyle w:val="Hyperlink"/>
                          </w:rPr>
                          <w:t>https://www.youtube.com/watch?v=h8YKBVmRW-E</w:t>
                        </w:r>
                      </w:hyperlink>
                    </w:p>
                    <w:p w14:paraId="407BFFD2" w14:textId="77777777" w:rsidR="000201E6" w:rsidRDefault="00AA5AF2" w:rsidP="00210C5F">
                      <w:pPr>
                        <w:pStyle w:val="ListParagraph"/>
                        <w:numPr>
                          <w:ilvl w:val="1"/>
                          <w:numId w:val="19"/>
                        </w:numPr>
                      </w:pPr>
                      <w:hyperlink r:id="rId171" w:history="1">
                        <w:r w:rsidR="000201E6">
                          <w:rPr>
                            <w:rStyle w:val="Hyperlink"/>
                          </w:rPr>
                          <w:t>https://www.youtube.com/watch?v=1tyl_F8j3wA</w:t>
                        </w:r>
                      </w:hyperlink>
                      <w:r w:rsidR="000201E6">
                        <w:t xml:space="preserve"> </w:t>
                      </w:r>
                    </w:p>
                    <w:p w14:paraId="7AA853A9" w14:textId="3D10DAB0" w:rsidR="000201E6" w:rsidRPr="00210C5F" w:rsidRDefault="00AA5AF2" w:rsidP="00210C5F">
                      <w:pPr>
                        <w:pStyle w:val="ListParagraph"/>
                        <w:numPr>
                          <w:ilvl w:val="1"/>
                          <w:numId w:val="19"/>
                        </w:numPr>
                      </w:pPr>
                      <w:hyperlink r:id="rId172" w:history="1">
                        <w:r w:rsidR="000201E6" w:rsidRPr="00210C5F">
                          <w:rPr>
                            <w:rStyle w:val="Hyperlink"/>
                          </w:rPr>
                          <w:t>https://scs.hosted.panopto.com/Panopto/Pages/Viewer.aspx?id=26607b7a-8a6a-49a6-99f1-a99801302a76</w:t>
                        </w:r>
                      </w:hyperlink>
                    </w:p>
                    <w:p w14:paraId="03E185C2" w14:textId="77777777" w:rsidR="000201E6" w:rsidRDefault="00AA5AF2" w:rsidP="00210C5F">
                      <w:pPr>
                        <w:pStyle w:val="ListParagraph"/>
                        <w:numPr>
                          <w:ilvl w:val="1"/>
                          <w:numId w:val="19"/>
                        </w:numPr>
                      </w:pPr>
                      <w:hyperlink r:id="rId173" w:history="1">
                        <w:r w:rsidR="000201E6">
                          <w:rPr>
                            <w:rStyle w:val="Hyperlink"/>
                          </w:rPr>
                          <w:t>https://www.youtube.com/watch?v=05xOrD_-wvQ</w:t>
                        </w:r>
                      </w:hyperlink>
                    </w:p>
                    <w:p w14:paraId="7290C3CD" w14:textId="16557526" w:rsidR="000201E6" w:rsidRDefault="00AA5AF2" w:rsidP="00210C5F">
                      <w:pPr>
                        <w:pStyle w:val="ListParagraph"/>
                        <w:numPr>
                          <w:ilvl w:val="1"/>
                          <w:numId w:val="19"/>
                        </w:numPr>
                      </w:pPr>
                      <w:hyperlink r:id="rId174" w:history="1">
                        <w:r w:rsidR="000201E6">
                          <w:rPr>
                            <w:rStyle w:val="Hyperlink"/>
                          </w:rPr>
                          <w:t>https://web.stanford.edu/~boyd/papers/admm/</w:t>
                        </w:r>
                      </w:hyperlink>
                      <w:r w:rsidR="000201E6">
                        <w:t xml:space="preserve">  </w:t>
                      </w:r>
                    </w:p>
                    <w:p w14:paraId="4757B8D6" w14:textId="77777777" w:rsidR="000201E6" w:rsidRDefault="00AA5AF2" w:rsidP="00210C5F">
                      <w:pPr>
                        <w:pStyle w:val="ListParagraph"/>
                        <w:numPr>
                          <w:ilvl w:val="1"/>
                          <w:numId w:val="19"/>
                        </w:numPr>
                      </w:pPr>
                      <w:hyperlink r:id="rId175" w:anchor="Alternating_direction_method_of_multipliers" w:history="1">
                        <w:r w:rsidR="000201E6">
                          <w:rPr>
                            <w:rStyle w:val="Hyperlink"/>
                          </w:rPr>
                          <w:t>https://en.wikipedia.org/wiki/Augmented_Lagrangian_method#Alternating_direction_method_of_multipliers</w:t>
                        </w:r>
                      </w:hyperlink>
                    </w:p>
                    <w:p w14:paraId="03C9697B" w14:textId="77777777" w:rsidR="000201E6" w:rsidRDefault="00AA5AF2" w:rsidP="00210C5F">
                      <w:pPr>
                        <w:pStyle w:val="ListParagraph"/>
                        <w:numPr>
                          <w:ilvl w:val="1"/>
                          <w:numId w:val="19"/>
                        </w:numPr>
                      </w:pPr>
                      <w:hyperlink r:id="rId176" w:history="1">
                        <w:r w:rsidR="000201E6">
                          <w:rPr>
                            <w:rStyle w:val="Hyperlink"/>
                          </w:rPr>
                          <w:t>https://arxiv.org/pdf/1705.03412.pdf</w:t>
                        </w:r>
                      </w:hyperlink>
                    </w:p>
                    <w:p w14:paraId="60E038C5" w14:textId="77777777" w:rsidR="000201E6" w:rsidRDefault="00AA5AF2" w:rsidP="00210C5F">
                      <w:pPr>
                        <w:pStyle w:val="ListParagraph"/>
                        <w:numPr>
                          <w:ilvl w:val="1"/>
                          <w:numId w:val="19"/>
                        </w:numPr>
                      </w:pPr>
                      <w:hyperlink r:id="rId177" w:history="1">
                        <w:r w:rsidR="000201E6">
                          <w:rPr>
                            <w:rStyle w:val="Hyperlink"/>
                          </w:rPr>
                          <w:t>https://arxiv.org/pdf/1709.05747.pdf</w:t>
                        </w:r>
                      </w:hyperlink>
                      <w:r w:rsidR="000201E6">
                        <w:t xml:space="preserve"> </w:t>
                      </w:r>
                    </w:p>
                    <w:p w14:paraId="14EEDA66" w14:textId="77777777" w:rsidR="000201E6" w:rsidRDefault="00AA5AF2" w:rsidP="00210C5F">
                      <w:pPr>
                        <w:pStyle w:val="ListParagraph"/>
                        <w:numPr>
                          <w:ilvl w:val="1"/>
                          <w:numId w:val="19"/>
                        </w:numPr>
                      </w:pPr>
                      <w:hyperlink r:id="rId178" w:history="1">
                        <w:r w:rsidR="000201E6">
                          <w:rPr>
                            <w:rStyle w:val="Hyperlink"/>
                          </w:rPr>
                          <w:t>https://web.stanford.edu/~boyd/cvxbook/bv_cvxbook.pdf</w:t>
                        </w:r>
                      </w:hyperlink>
                      <w:r w:rsidR="000201E6">
                        <w:t xml:space="preserve"> </w:t>
                      </w:r>
                    </w:p>
                    <w:p w14:paraId="2A3D460F" w14:textId="77777777" w:rsidR="000201E6" w:rsidRDefault="00AA5AF2" w:rsidP="00210C5F">
                      <w:pPr>
                        <w:pStyle w:val="ListParagraph"/>
                        <w:numPr>
                          <w:ilvl w:val="1"/>
                          <w:numId w:val="19"/>
                        </w:numPr>
                      </w:pPr>
                      <w:hyperlink r:id="rId179" w:anchor="General_method" w:history="1">
                        <w:r w:rsidR="000201E6">
                          <w:rPr>
                            <w:rStyle w:val="Hyperlink"/>
                          </w:rPr>
                          <w:t>https://en.wikipedia.org/wiki/Augmented_Lagrangian_method#General_method</w:t>
                        </w:r>
                      </w:hyperlink>
                    </w:p>
                    <w:p w14:paraId="6D91FFE0" w14:textId="79939D09" w:rsidR="000201E6" w:rsidRDefault="00AA5AF2" w:rsidP="00210C5F">
                      <w:pPr>
                        <w:pStyle w:val="ListParagraph"/>
                        <w:numPr>
                          <w:ilvl w:val="1"/>
                          <w:numId w:val="19"/>
                        </w:numPr>
                      </w:pPr>
                      <w:hyperlink r:id="rId180" w:history="1">
                        <w:r w:rsidR="000201E6" w:rsidRPr="00210C5F">
                          <w:rPr>
                            <w:color w:val="0000FF"/>
                            <w:u w:val="single"/>
                          </w:rPr>
                          <w:t>http://pwp.gatech.edu/ece-jrom/wp-content/uploads/sites/436/2017/07/16-admm.pdf</w:t>
                        </w:r>
                      </w:hyperlink>
                      <w:r w:rsidR="000201E6">
                        <w:t xml:space="preserve"> </w:t>
                      </w:r>
                    </w:p>
                    <w:p w14:paraId="2EFC5A4E" w14:textId="7E9514ED" w:rsidR="005C664E" w:rsidRDefault="00AA5AF2" w:rsidP="00210C5F">
                      <w:pPr>
                        <w:pStyle w:val="ListParagraph"/>
                        <w:numPr>
                          <w:ilvl w:val="1"/>
                          <w:numId w:val="19"/>
                        </w:numPr>
                      </w:pPr>
                      <w:hyperlink r:id="rId181" w:history="1">
                        <w:r w:rsidR="005C664E" w:rsidRPr="005C664E">
                          <w:rPr>
                            <w:color w:val="0000FF"/>
                            <w:u w:val="single"/>
                          </w:rPr>
                          <w:t>https://scholar.google.co.in/scholar?start=20&amp;q=notable+applications+of+ADMM&amp;hl=en&amp;as_sdt=0,5&amp;as_vis=1</w:t>
                        </w:r>
                      </w:hyperlink>
                    </w:p>
                  </w:txbxContent>
                </v:textbox>
              </v:shape>
            </w:pict>
          </mc:Fallback>
        </mc:AlternateContent>
      </w:r>
    </w:p>
    <w:sectPr w:rsidR="00991817" w:rsidRPr="00591222">
      <w:headerReference w:type="default" r:id="rId182"/>
      <w:headerReference w:type="first" r:id="rId18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C34E9" w14:textId="77777777" w:rsidR="00AA5AF2" w:rsidRDefault="00AA5AF2">
      <w:pPr>
        <w:spacing w:line="240" w:lineRule="auto"/>
      </w:pPr>
      <w:r>
        <w:separator/>
      </w:r>
    </w:p>
    <w:p w14:paraId="1136A497" w14:textId="77777777" w:rsidR="00AA5AF2" w:rsidRDefault="00AA5AF2"/>
  </w:endnote>
  <w:endnote w:type="continuationSeparator" w:id="0">
    <w:p w14:paraId="6E58DFEB" w14:textId="77777777" w:rsidR="00AA5AF2" w:rsidRDefault="00AA5AF2">
      <w:pPr>
        <w:spacing w:line="240" w:lineRule="auto"/>
      </w:pPr>
      <w:r>
        <w:continuationSeparator/>
      </w:r>
    </w:p>
    <w:p w14:paraId="62931B8D" w14:textId="77777777" w:rsidR="00AA5AF2" w:rsidRDefault="00AA5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75A6E" w14:textId="77777777" w:rsidR="00AA5AF2" w:rsidRDefault="00AA5AF2">
      <w:pPr>
        <w:spacing w:line="240" w:lineRule="auto"/>
      </w:pPr>
      <w:r>
        <w:separator/>
      </w:r>
    </w:p>
    <w:p w14:paraId="4DC4ED46" w14:textId="77777777" w:rsidR="00AA5AF2" w:rsidRDefault="00AA5AF2"/>
  </w:footnote>
  <w:footnote w:type="continuationSeparator" w:id="0">
    <w:p w14:paraId="31DE988A" w14:textId="77777777" w:rsidR="00AA5AF2" w:rsidRDefault="00AA5AF2">
      <w:pPr>
        <w:spacing w:line="240" w:lineRule="auto"/>
      </w:pPr>
      <w:r>
        <w:continuationSeparator/>
      </w:r>
    </w:p>
    <w:p w14:paraId="438EA2D3" w14:textId="77777777" w:rsidR="00AA5AF2" w:rsidRDefault="00AA5A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C3869" w14:textId="5CDFA131" w:rsidR="000201E6" w:rsidRDefault="00AA5AF2">
    <w:pPr>
      <w:pStyle w:val="Header"/>
    </w:pPr>
    <w:sdt>
      <w:sdtPr>
        <w:rPr>
          <w:rFonts w:asciiTheme="majorHAnsi" w:eastAsiaTheme="majorEastAsia" w:hAnsiTheme="majorHAnsi" w:cstheme="majorBidi"/>
        </w:rPr>
        <w:alias w:val="Running head"/>
        <w:tag w:val=""/>
        <w:id w:val="12739865"/>
        <w:placeholder>
          <w:docPart w:val="EE97D6641B5D4D9D98CE235406D4553B"/>
        </w:placeholder>
        <w:dataBinding w:prefixMappings="xmlns:ns0='http://schemas.microsoft.com/office/2006/coverPageProps' " w:xpath="/ns0:CoverPageProperties[1]/ns0:Abstract[1]" w:storeItemID="{55AF091B-3C7A-41E3-B477-F2FDAA23CFDA}"/>
        <w15:appearance w15:val="hidden"/>
        <w:text/>
      </w:sdtPr>
      <w:sdtEndPr/>
      <w:sdtContent>
        <w:r w:rsidR="000201E6" w:rsidRPr="00591222">
          <w:rPr>
            <w:rFonts w:asciiTheme="majorHAnsi" w:eastAsiaTheme="majorEastAsia" w:hAnsiTheme="majorHAnsi" w:cstheme="majorBidi"/>
          </w:rPr>
          <w:t>ALTERNATING DIRECTION METHOD OF MULTIPLIERS (ADMM)</w:t>
        </w:r>
      </w:sdtContent>
    </w:sdt>
    <w:r w:rsidR="000201E6">
      <w:rPr>
        <w:rStyle w:val="Strong"/>
      </w:rPr>
      <w:ptab w:relativeTo="margin" w:alignment="right" w:leader="none"/>
    </w:r>
    <w:r w:rsidR="000201E6">
      <w:rPr>
        <w:rStyle w:val="Strong"/>
      </w:rPr>
      <w:fldChar w:fldCharType="begin"/>
    </w:r>
    <w:r w:rsidR="000201E6">
      <w:rPr>
        <w:rStyle w:val="Strong"/>
      </w:rPr>
      <w:instrText xml:space="preserve"> PAGE   \* MERGEFORMAT </w:instrText>
    </w:r>
    <w:r w:rsidR="000201E6">
      <w:rPr>
        <w:rStyle w:val="Strong"/>
      </w:rPr>
      <w:fldChar w:fldCharType="separate"/>
    </w:r>
    <w:r w:rsidR="000201E6">
      <w:rPr>
        <w:rStyle w:val="Strong"/>
        <w:noProof/>
      </w:rPr>
      <w:t>8</w:t>
    </w:r>
    <w:r w:rsidR="000201E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086D" w14:textId="628E49F3" w:rsidR="000201E6" w:rsidRPr="00AE3B0B" w:rsidRDefault="000201E6" w:rsidP="00AE3B0B">
    <w:pPr>
      <w:pStyle w:val="PlainText"/>
      <w:rPr>
        <w:rFonts w:ascii="Verdana" w:hAnsi="Verdana" w:cs="Courier New"/>
      </w:rPr>
    </w:pPr>
    <w:r>
      <w:rPr>
        <w:rFonts w:ascii="Verdana" w:hAnsi="Verdana" w:cs="Courier New"/>
      </w:rPr>
      <w:t>MATHEMATICS FOR INTELLIGENT SYSTEMS</w:t>
    </w:r>
    <w:r w:rsidRPr="00AE3B0B">
      <w:rPr>
        <w:rFonts w:ascii="Verdana" w:hAnsi="Verdana" w:cs="Courier New"/>
      </w:rPr>
      <w:t xml:space="preserve">  </w:t>
    </w:r>
  </w:p>
  <w:p w14:paraId="57E818D7" w14:textId="77777777" w:rsidR="000201E6" w:rsidRDefault="000201E6">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117280"/>
    <w:multiLevelType w:val="hybridMultilevel"/>
    <w:tmpl w:val="93AEE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57323FE"/>
    <w:multiLevelType w:val="hybridMultilevel"/>
    <w:tmpl w:val="217CF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1806C2"/>
    <w:multiLevelType w:val="hybridMultilevel"/>
    <w:tmpl w:val="CB38AC68"/>
    <w:lvl w:ilvl="0" w:tplc="D4AC85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BE3638"/>
    <w:multiLevelType w:val="hybridMultilevel"/>
    <w:tmpl w:val="62A85AA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B18C1"/>
    <w:multiLevelType w:val="hybridMultilevel"/>
    <w:tmpl w:val="A01CCE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3C4235"/>
    <w:multiLevelType w:val="hybridMultilevel"/>
    <w:tmpl w:val="357C3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6"/>
  </w:num>
  <w:num w:numId="14">
    <w:abstractNumId w:val="15"/>
  </w:num>
  <w:num w:numId="15">
    <w:abstractNumId w:val="17"/>
  </w:num>
  <w:num w:numId="16">
    <w:abstractNumId w:val="14"/>
  </w:num>
  <w:num w:numId="17">
    <w:abstractNumId w:val="10"/>
  </w:num>
  <w:num w:numId="18">
    <w:abstractNumId w:val="19"/>
  </w:num>
  <w:num w:numId="19">
    <w:abstractNumId w:val="13"/>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0B"/>
    <w:rsid w:val="000012F7"/>
    <w:rsid w:val="000201E6"/>
    <w:rsid w:val="00043451"/>
    <w:rsid w:val="00064688"/>
    <w:rsid w:val="000742B1"/>
    <w:rsid w:val="00092B4A"/>
    <w:rsid w:val="000D3F41"/>
    <w:rsid w:val="000E0EDE"/>
    <w:rsid w:val="00122BF4"/>
    <w:rsid w:val="00156A8D"/>
    <w:rsid w:val="00197F6E"/>
    <w:rsid w:val="001A1B53"/>
    <w:rsid w:val="001A72F8"/>
    <w:rsid w:val="001B5796"/>
    <w:rsid w:val="001C4487"/>
    <w:rsid w:val="00210C5F"/>
    <w:rsid w:val="00247518"/>
    <w:rsid w:val="00276998"/>
    <w:rsid w:val="00297424"/>
    <w:rsid w:val="00355DCA"/>
    <w:rsid w:val="00375B07"/>
    <w:rsid w:val="00403CD6"/>
    <w:rsid w:val="00411B4D"/>
    <w:rsid w:val="004519D7"/>
    <w:rsid w:val="00474326"/>
    <w:rsid w:val="00476AB6"/>
    <w:rsid w:val="00491E07"/>
    <w:rsid w:val="005158E9"/>
    <w:rsid w:val="00551A02"/>
    <w:rsid w:val="005534FA"/>
    <w:rsid w:val="00582EC7"/>
    <w:rsid w:val="00591222"/>
    <w:rsid w:val="005C4F01"/>
    <w:rsid w:val="005C664E"/>
    <w:rsid w:val="005D164B"/>
    <w:rsid w:val="005D3A03"/>
    <w:rsid w:val="005F68F2"/>
    <w:rsid w:val="00615013"/>
    <w:rsid w:val="006A2DCE"/>
    <w:rsid w:val="006B1F50"/>
    <w:rsid w:val="006F0D3B"/>
    <w:rsid w:val="00700170"/>
    <w:rsid w:val="0078784C"/>
    <w:rsid w:val="007D282F"/>
    <w:rsid w:val="007E2F61"/>
    <w:rsid w:val="008002C0"/>
    <w:rsid w:val="008257FD"/>
    <w:rsid w:val="008C22F7"/>
    <w:rsid w:val="008C5323"/>
    <w:rsid w:val="008D6F11"/>
    <w:rsid w:val="0097604F"/>
    <w:rsid w:val="00991817"/>
    <w:rsid w:val="009978B9"/>
    <w:rsid w:val="009A6A3B"/>
    <w:rsid w:val="00A5435C"/>
    <w:rsid w:val="00AA5AF2"/>
    <w:rsid w:val="00AC5374"/>
    <w:rsid w:val="00AC7864"/>
    <w:rsid w:val="00AD1B53"/>
    <w:rsid w:val="00AD3AE0"/>
    <w:rsid w:val="00AE3B0B"/>
    <w:rsid w:val="00AE4E57"/>
    <w:rsid w:val="00B127EF"/>
    <w:rsid w:val="00B164C6"/>
    <w:rsid w:val="00B20B2D"/>
    <w:rsid w:val="00B21170"/>
    <w:rsid w:val="00B6372D"/>
    <w:rsid w:val="00B823AA"/>
    <w:rsid w:val="00B93A12"/>
    <w:rsid w:val="00BA45DB"/>
    <w:rsid w:val="00BD52B3"/>
    <w:rsid w:val="00BF4184"/>
    <w:rsid w:val="00C0601E"/>
    <w:rsid w:val="00C31D30"/>
    <w:rsid w:val="00C762BF"/>
    <w:rsid w:val="00CD6E39"/>
    <w:rsid w:val="00CF6E91"/>
    <w:rsid w:val="00D818E4"/>
    <w:rsid w:val="00D85B68"/>
    <w:rsid w:val="00DA19D5"/>
    <w:rsid w:val="00DF1C07"/>
    <w:rsid w:val="00E01031"/>
    <w:rsid w:val="00E6004D"/>
    <w:rsid w:val="00E67898"/>
    <w:rsid w:val="00E81978"/>
    <w:rsid w:val="00E9663B"/>
    <w:rsid w:val="00E97F5F"/>
    <w:rsid w:val="00EA521F"/>
    <w:rsid w:val="00F379B7"/>
    <w:rsid w:val="00F525FA"/>
    <w:rsid w:val="00F7288B"/>
    <w:rsid w:val="00F93CD8"/>
    <w:rsid w:val="00FA635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76A3B"/>
  <w15:chartTrackingRefBased/>
  <w15:docId w15:val="{B29328B5-B1D4-422B-93D4-AF604FF1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591222"/>
    <w:pPr>
      <w:autoSpaceDE w:val="0"/>
      <w:autoSpaceDN w:val="0"/>
      <w:adjustRightInd w:val="0"/>
      <w:spacing w:line="240" w:lineRule="auto"/>
      <w:ind w:firstLine="0"/>
    </w:pPr>
    <w:rPr>
      <w:rFonts w:ascii="Times New Roman" w:hAnsi="Times New Roman" w:cs="Times New Roman"/>
      <w:color w:val="000000"/>
    </w:rPr>
  </w:style>
  <w:style w:type="character" w:styleId="Hyperlink">
    <w:name w:val="Hyperlink"/>
    <w:basedOn w:val="DefaultParagraphFont"/>
    <w:uiPriority w:val="99"/>
    <w:unhideWhenUsed/>
    <w:rsid w:val="00210C5F"/>
    <w:rPr>
      <w:color w:val="0000FF"/>
      <w:u w:val="single"/>
    </w:rPr>
  </w:style>
  <w:style w:type="character" w:styleId="UnresolvedMention">
    <w:name w:val="Unresolved Mention"/>
    <w:basedOn w:val="DefaultParagraphFont"/>
    <w:uiPriority w:val="99"/>
    <w:semiHidden/>
    <w:unhideWhenUsed/>
    <w:rsid w:val="00210C5F"/>
    <w:rPr>
      <w:color w:val="605E5C"/>
      <w:shd w:val="clear" w:color="auto" w:fill="E1DFDD"/>
    </w:rPr>
  </w:style>
  <w:style w:type="paragraph" w:styleId="TOC1">
    <w:name w:val="toc 1"/>
    <w:basedOn w:val="Normal"/>
    <w:next w:val="Normal"/>
    <w:autoRedefine/>
    <w:uiPriority w:val="39"/>
    <w:unhideWhenUsed/>
    <w:rsid w:val="00FA6354"/>
    <w:pPr>
      <w:spacing w:after="100"/>
    </w:pPr>
  </w:style>
  <w:style w:type="paragraph" w:styleId="TOC2">
    <w:name w:val="toc 2"/>
    <w:basedOn w:val="Normal"/>
    <w:next w:val="Normal"/>
    <w:autoRedefine/>
    <w:uiPriority w:val="39"/>
    <w:unhideWhenUsed/>
    <w:rsid w:val="00FA6354"/>
    <w:pPr>
      <w:spacing w:after="100"/>
      <w:ind w:left="240"/>
    </w:pPr>
  </w:style>
  <w:style w:type="paragraph" w:styleId="TOC3">
    <w:name w:val="toc 3"/>
    <w:basedOn w:val="Normal"/>
    <w:next w:val="Normal"/>
    <w:autoRedefine/>
    <w:uiPriority w:val="39"/>
    <w:unhideWhenUsed/>
    <w:rsid w:val="00FA63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hyperlink" Target="https://web.stanford.edu/~boyd/papers/admm/" TargetMode="External"/><Relationship Id="rId170" Type="http://schemas.openxmlformats.org/officeDocument/2006/relationships/hyperlink" Target="https://www.youtube.com/watch?v=h8YKBVmRW-E" TargetMode="External"/><Relationship Id="rId107" Type="http://schemas.openxmlformats.org/officeDocument/2006/relationships/oleObject" Target="embeddings/oleObject50.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hyperlink" Target="https://en.wikipedia.org/wiki/Augmented_Lagrangian_method" TargetMode="External"/><Relationship Id="rId181" Type="http://schemas.openxmlformats.org/officeDocument/2006/relationships/hyperlink" Target="https://scholar.google.co.in/scholar?start=20&amp;q=notable+applications+of+ADMM&amp;hl=en&amp;as_sdt=0,5&amp;as_vis=1" TargetMode="External"/><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oleObject" Target="embeddings/oleObject38.bin"/><Relationship Id="rId150" Type="http://schemas.openxmlformats.org/officeDocument/2006/relationships/image" Target="media/image71.wmf"/><Relationship Id="rId171" Type="http://schemas.openxmlformats.org/officeDocument/2006/relationships/hyperlink" Target="https://www.youtube.com/watch?v=1tyl_F8j3wA" TargetMode="External"/><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hyperlink" Target="https://arxiv.org/pdf/1705.03412.pdf" TargetMode="External"/><Relationship Id="rId182" Type="http://schemas.openxmlformats.org/officeDocument/2006/relationships/header" Target="header1.xml"/><Relationship Id="rId6" Type="http://schemas.openxmlformats.org/officeDocument/2006/relationships/webSettings" Target="webSettings.xml"/><Relationship Id="rId23" Type="http://schemas.openxmlformats.org/officeDocument/2006/relationships/oleObject" Target="embeddings/oleObject7.bin"/><Relationship Id="rId119" Type="http://schemas.openxmlformats.org/officeDocument/2006/relationships/oleObject" Target="embeddings/oleObject56.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wmf"/><Relationship Id="rId151" Type="http://schemas.openxmlformats.org/officeDocument/2006/relationships/oleObject" Target="embeddings/oleObject72.bin"/><Relationship Id="rId172" Type="http://schemas.openxmlformats.org/officeDocument/2006/relationships/hyperlink" Target="https://scs.hosted.panopto.com/Panopto/Pages/Viewer.aspx?id=26607b7a-8a6a-49a6-99f1-a99801302a76" TargetMode="Externa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hyperlink" Target="https://www.youtube.com/watch?v=Xg0ozgCXXB8" TargetMode="Externa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hyperlink" Target="https://arxiv.org/pdf/1709.05747.pdf" TargetMode="External"/><Relationship Id="rId183"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hyperlink" Target="https://scs.hosted.panopto.com/Panopto/Pages/Viewer.aspx?id=26607b7a-8a6a-49a6-99f1-a99801302a76" TargetMode="External"/><Relationship Id="rId178" Type="http://schemas.openxmlformats.org/officeDocument/2006/relationships/hyperlink" Target="https://web.stanford.edu/~boyd/cvxbook/bv_cvxbook.pdf" TargetMode="Externa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hyperlink" Target="https://www.youtube.com/watch?v=Xg0ozgCXXB8" TargetMode="External"/><Relationship Id="rId173" Type="http://schemas.openxmlformats.org/officeDocument/2006/relationships/hyperlink" Target="https://www.youtube.com/watch?v=05xOrD_-wvQ" TargetMode="Externa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hyperlink" Target="https://www.youtube.com/watch?v=h8YKBVmRW-E" TargetMode="Externa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hyperlink" Target="https://web.stanford.edu/~boyd/cvxbook/bv_cvxbook.pdf" TargetMode="External"/><Relationship Id="rId184"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hyperlink" Target="https://www.youtube.com/watch?v=05xOrD_-wvQ" TargetMode="External"/><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hyperlink" Target="https://www.youtube.com/watch?v=h8YKBVmRW-E" TargetMode="External"/><Relationship Id="rId174" Type="http://schemas.openxmlformats.org/officeDocument/2006/relationships/hyperlink" Target="https://web.stanford.edu/~boyd/papers/admm/" TargetMode="External"/><Relationship Id="rId179" Type="http://schemas.openxmlformats.org/officeDocument/2006/relationships/hyperlink" Target="https://en.wikipedia.org/wiki/Augmented_Lagrangian_method" TargetMode="Externa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60.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hyperlink" Target="https://en.wikipedia.org/wiki/Augmented_Lagrangian_method" TargetMode="External"/><Relationship Id="rId169" Type="http://schemas.openxmlformats.org/officeDocument/2006/relationships/hyperlink" Target="https://web.stanford.edu/~boyd/papers/pdf/admm_slides.pdf" TargetMode="External"/><Relationship Id="rId18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pwp.gatech.edu/ece-jrom/wp-content/uploads/sites/436/2017/07/16-admm.pdf" TargetMode="External"/><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hyperlink" Target="https://web.stanford.edu/~boyd/papers/pdf/admm_slides.pdf" TargetMode="External"/><Relationship Id="rId175" Type="http://schemas.openxmlformats.org/officeDocument/2006/relationships/hyperlink" Target="https://en.wikipedia.org/wiki/Augmented_Lagrangian_method" TargetMode="External"/><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hyperlink" Target="http://pwp.gatech.edu/ece-jrom/wp-content/uploads/sites/436/2017/07/16-admm.pdf" TargetMode="External"/><Relationship Id="rId186" Type="http://schemas.openxmlformats.org/officeDocument/2006/relationships/theme" Target="theme/theme1.xml"/><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hyperlink" Target="https://www.youtube.com/watch?v=h8YKBVmRW-E" TargetMode="External"/><Relationship Id="rId176" Type="http://schemas.openxmlformats.org/officeDocument/2006/relationships/hyperlink" Target="https://arxiv.org/pdf/1705.03412.pdf" TargetMode="External"/><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8.bin"/><Relationship Id="rId124" Type="http://schemas.openxmlformats.org/officeDocument/2006/relationships/image" Target="media/image58.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hyperlink" Target="https://scholar.google.co.in/scholar?start=20&amp;q=notable+applications+of+ADMM&amp;hl=en&amp;as_sdt=0,5&amp;as_vis=1" TargetMode="External"/><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hyperlink" Target="https://www.youtube.com/watch?v=1tyl_F8j3wA" TargetMode="External"/><Relationship Id="rId177" Type="http://schemas.openxmlformats.org/officeDocument/2006/relationships/hyperlink" Target="https://arxiv.org/pdf/1709.0574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839D0617444C9680E076BE04C5267B"/>
        <w:category>
          <w:name w:val="General"/>
          <w:gallery w:val="placeholder"/>
        </w:category>
        <w:types>
          <w:type w:val="bbPlcHdr"/>
        </w:types>
        <w:behaviors>
          <w:behavior w:val="content"/>
        </w:behaviors>
        <w:guid w:val="{93569B05-72CB-4C23-9B26-9BCF1DC6A101}"/>
      </w:docPartPr>
      <w:docPartBody>
        <w:p w:rsidR="00EE5D3F" w:rsidRDefault="0077412D">
          <w:pPr>
            <w:pStyle w:val="5D839D0617444C9680E076BE04C5267B"/>
          </w:pPr>
          <w:r>
            <w:t>[Title Here, up to 12 Words, on One to Two Lines]</w:t>
          </w:r>
        </w:p>
      </w:docPartBody>
    </w:docPart>
    <w:docPart>
      <w:docPartPr>
        <w:name w:val="4CC059C8AAA94AA79B2ED8277C96B1DA"/>
        <w:category>
          <w:name w:val="General"/>
          <w:gallery w:val="placeholder"/>
        </w:category>
        <w:types>
          <w:type w:val="bbPlcHdr"/>
        </w:types>
        <w:behaviors>
          <w:behavior w:val="content"/>
        </w:behaviors>
        <w:guid w:val="{F30BCAD0-A4C5-4484-8B1E-4F95016E8716}"/>
      </w:docPartPr>
      <w:docPartBody>
        <w:p w:rsidR="00EE5D3F" w:rsidRDefault="0077412D">
          <w:pPr>
            <w:pStyle w:val="4CC059C8AAA94AA79B2ED8277C96B1DA"/>
          </w:pPr>
          <w:r>
            <w:t>[Title Here, up to 12 Words, on One to Two Lines]</w:t>
          </w:r>
        </w:p>
      </w:docPartBody>
    </w:docPart>
    <w:docPart>
      <w:docPartPr>
        <w:name w:val="EE97D6641B5D4D9D98CE235406D4553B"/>
        <w:category>
          <w:name w:val="General"/>
          <w:gallery w:val="placeholder"/>
        </w:category>
        <w:types>
          <w:type w:val="bbPlcHdr"/>
        </w:types>
        <w:behaviors>
          <w:behavior w:val="content"/>
        </w:behaviors>
        <w:guid w:val="{22BC63D7-794A-48AB-AE2A-1B29DCD06275}"/>
      </w:docPartPr>
      <w:docPartBody>
        <w:p w:rsidR="00EE5D3F" w:rsidRDefault="0077412D">
          <w:pPr>
            <w:pStyle w:val="EE97D6641B5D4D9D98CE235406D4553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2D"/>
    <w:rsid w:val="000076E2"/>
    <w:rsid w:val="002D47ED"/>
    <w:rsid w:val="004667D6"/>
    <w:rsid w:val="004E683E"/>
    <w:rsid w:val="0077412D"/>
    <w:rsid w:val="007C0CD5"/>
    <w:rsid w:val="00B7583C"/>
    <w:rsid w:val="00C33760"/>
    <w:rsid w:val="00EE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839D0617444C9680E076BE04C5267B">
    <w:name w:val="5D839D0617444C9680E076BE04C5267B"/>
  </w:style>
  <w:style w:type="paragraph" w:customStyle="1" w:styleId="8D51CD6A08314CC1B42FB49CFFC7C6D7">
    <w:name w:val="8D51CD6A08314CC1B42FB49CFFC7C6D7"/>
  </w:style>
  <w:style w:type="paragraph" w:customStyle="1" w:styleId="749608996B6247F88D46F9E0E028A005">
    <w:name w:val="749608996B6247F88D46F9E0E028A005"/>
  </w:style>
  <w:style w:type="paragraph" w:customStyle="1" w:styleId="6AC6730D223C4094808B018DCEEFEB86">
    <w:name w:val="6AC6730D223C4094808B018DCEEFEB86"/>
  </w:style>
  <w:style w:type="paragraph" w:customStyle="1" w:styleId="263C576A91214C0FA2B93AD5EE439ED5">
    <w:name w:val="263C576A91214C0FA2B93AD5EE439ED5"/>
  </w:style>
  <w:style w:type="paragraph" w:customStyle="1" w:styleId="C06B321AC5E74181BA79138D1912B85D">
    <w:name w:val="C06B321AC5E74181BA79138D1912B85D"/>
  </w:style>
  <w:style w:type="character" w:styleId="Emphasis">
    <w:name w:val="Emphasis"/>
    <w:basedOn w:val="DefaultParagraphFont"/>
    <w:uiPriority w:val="4"/>
    <w:unhideWhenUsed/>
    <w:qFormat/>
    <w:rPr>
      <w:i/>
      <w:iCs/>
    </w:rPr>
  </w:style>
  <w:style w:type="paragraph" w:customStyle="1" w:styleId="6FD4E457E39E4C41B50A70DE6D6ED138">
    <w:name w:val="6FD4E457E39E4C41B50A70DE6D6ED138"/>
  </w:style>
  <w:style w:type="paragraph" w:customStyle="1" w:styleId="E4E2953305594134961A2064A042D34A">
    <w:name w:val="E4E2953305594134961A2064A042D34A"/>
  </w:style>
  <w:style w:type="paragraph" w:customStyle="1" w:styleId="4CC059C8AAA94AA79B2ED8277C96B1DA">
    <w:name w:val="4CC059C8AAA94AA79B2ED8277C96B1DA"/>
  </w:style>
  <w:style w:type="paragraph" w:customStyle="1" w:styleId="F076A4FC07DA4ED1AB48E2C6A804E943">
    <w:name w:val="F076A4FC07DA4ED1AB48E2C6A804E943"/>
  </w:style>
  <w:style w:type="paragraph" w:customStyle="1" w:styleId="4B41B3F8BD3A41678D908CD199482AAF">
    <w:name w:val="4B41B3F8BD3A41678D908CD199482AAF"/>
  </w:style>
  <w:style w:type="paragraph" w:customStyle="1" w:styleId="F36A16B0D10D40A6A0F82130E5ABF511">
    <w:name w:val="F36A16B0D10D40A6A0F82130E5ABF511"/>
  </w:style>
  <w:style w:type="paragraph" w:customStyle="1" w:styleId="581105B6148341ED91EEE9A5F95504AF">
    <w:name w:val="581105B6148341ED91EEE9A5F95504AF"/>
  </w:style>
  <w:style w:type="paragraph" w:customStyle="1" w:styleId="DB9C050EC5974F9DAADE9BDCB3F67E8C">
    <w:name w:val="DB9C050EC5974F9DAADE9BDCB3F67E8C"/>
  </w:style>
  <w:style w:type="paragraph" w:customStyle="1" w:styleId="F7E1089520494FE193EED3C5C6659614">
    <w:name w:val="F7E1089520494FE193EED3C5C6659614"/>
  </w:style>
  <w:style w:type="paragraph" w:customStyle="1" w:styleId="92712CF3FC164EAA8E11D14FBD46BE1F">
    <w:name w:val="92712CF3FC164EAA8E11D14FBD46BE1F"/>
  </w:style>
  <w:style w:type="paragraph" w:customStyle="1" w:styleId="FCCCA4384A28478BA6E68E1C15D0F64F">
    <w:name w:val="FCCCA4384A28478BA6E68E1C15D0F64F"/>
  </w:style>
  <w:style w:type="paragraph" w:customStyle="1" w:styleId="3874468760F24CE3A317C06926727377">
    <w:name w:val="3874468760F24CE3A317C06926727377"/>
  </w:style>
  <w:style w:type="paragraph" w:customStyle="1" w:styleId="738F341AABCC4C938E445AF4AE348027">
    <w:name w:val="738F341AABCC4C938E445AF4AE348027"/>
  </w:style>
  <w:style w:type="paragraph" w:customStyle="1" w:styleId="CEC153386A6944228C87EFB5366AF700">
    <w:name w:val="CEC153386A6944228C87EFB5366AF700"/>
  </w:style>
  <w:style w:type="paragraph" w:customStyle="1" w:styleId="25343E829B57452B8BBCD622F70EE926">
    <w:name w:val="25343E829B57452B8BBCD622F70EE926"/>
  </w:style>
  <w:style w:type="paragraph" w:customStyle="1" w:styleId="2FED1343F40D476FA60DA4392925C53A">
    <w:name w:val="2FED1343F40D476FA60DA4392925C53A"/>
  </w:style>
  <w:style w:type="paragraph" w:customStyle="1" w:styleId="A07BABC5CDBC485E8C19421EBBB65263">
    <w:name w:val="A07BABC5CDBC485E8C19421EBBB65263"/>
  </w:style>
  <w:style w:type="paragraph" w:customStyle="1" w:styleId="78A2E79788FA4F85BDA0796555070D75">
    <w:name w:val="78A2E79788FA4F85BDA0796555070D75"/>
  </w:style>
  <w:style w:type="paragraph" w:customStyle="1" w:styleId="9002DDC87735445FA716458B270ACB75">
    <w:name w:val="9002DDC87735445FA716458B270ACB75"/>
  </w:style>
  <w:style w:type="paragraph" w:customStyle="1" w:styleId="5EF5A3A35D6D465F8396F34D46984B91">
    <w:name w:val="5EF5A3A35D6D465F8396F34D46984B91"/>
  </w:style>
  <w:style w:type="paragraph" w:customStyle="1" w:styleId="048E130CAD824D5EAA98596A10860E0D">
    <w:name w:val="048E130CAD824D5EAA98596A10860E0D"/>
  </w:style>
  <w:style w:type="paragraph" w:customStyle="1" w:styleId="529400BCE2AD4ED5BEFB18239671116A">
    <w:name w:val="529400BCE2AD4ED5BEFB18239671116A"/>
  </w:style>
  <w:style w:type="paragraph" w:customStyle="1" w:styleId="EC327A8CA7CE4250BEA58F76FC2CBD71">
    <w:name w:val="EC327A8CA7CE4250BEA58F76FC2CBD71"/>
  </w:style>
  <w:style w:type="paragraph" w:customStyle="1" w:styleId="9BF9EB96F2E242A98B79C49E5DD50A46">
    <w:name w:val="9BF9EB96F2E242A98B79C49E5DD50A46"/>
  </w:style>
  <w:style w:type="paragraph" w:customStyle="1" w:styleId="2EAA63561D7E472CA6B10405FB0FB805">
    <w:name w:val="2EAA63561D7E472CA6B10405FB0FB805"/>
  </w:style>
  <w:style w:type="paragraph" w:customStyle="1" w:styleId="BD97B028658F4B19BA6FC41AD55247D7">
    <w:name w:val="BD97B028658F4B19BA6FC41AD55247D7"/>
  </w:style>
  <w:style w:type="paragraph" w:customStyle="1" w:styleId="6B6D382FA19C44A49D127C0A00BB98DC">
    <w:name w:val="6B6D382FA19C44A49D127C0A00BB98DC"/>
  </w:style>
  <w:style w:type="paragraph" w:customStyle="1" w:styleId="37C7A4A490F3481CB6DC7A7DC2FED900">
    <w:name w:val="37C7A4A490F3481CB6DC7A7DC2FED900"/>
  </w:style>
  <w:style w:type="paragraph" w:customStyle="1" w:styleId="6BC940DBF3B34C45840F672BCB422498">
    <w:name w:val="6BC940DBF3B34C45840F672BCB422498"/>
  </w:style>
  <w:style w:type="paragraph" w:customStyle="1" w:styleId="A2C909CFF7A74A0BA0CC48AEA9DA9A31">
    <w:name w:val="A2C909CFF7A74A0BA0CC48AEA9DA9A31"/>
  </w:style>
  <w:style w:type="paragraph" w:customStyle="1" w:styleId="A7932CA8328B4D5AA8E9BEAC077B0F11">
    <w:name w:val="A7932CA8328B4D5AA8E9BEAC077B0F11"/>
  </w:style>
  <w:style w:type="paragraph" w:customStyle="1" w:styleId="62D22C00BDFB4CDDB24EDAF34109D6D3">
    <w:name w:val="62D22C00BDFB4CDDB24EDAF34109D6D3"/>
  </w:style>
  <w:style w:type="paragraph" w:customStyle="1" w:styleId="A7E91A2428B54C1EAB37CD1B044DA065">
    <w:name w:val="A7E91A2428B54C1EAB37CD1B044DA065"/>
  </w:style>
  <w:style w:type="paragraph" w:customStyle="1" w:styleId="9A7AA2877467432187E3AEE13228B37F">
    <w:name w:val="9A7AA2877467432187E3AEE13228B37F"/>
  </w:style>
  <w:style w:type="paragraph" w:customStyle="1" w:styleId="FB7D6CEBA28646A19BBBCFF113A597EC">
    <w:name w:val="FB7D6CEBA28646A19BBBCFF113A597EC"/>
  </w:style>
  <w:style w:type="paragraph" w:customStyle="1" w:styleId="455C08371F284CC1A8B9DD46B0F33371">
    <w:name w:val="455C08371F284CC1A8B9DD46B0F33371"/>
  </w:style>
  <w:style w:type="paragraph" w:customStyle="1" w:styleId="5D94BC48C6814923AFC5ED633C0DC0E7">
    <w:name w:val="5D94BC48C6814923AFC5ED633C0DC0E7"/>
  </w:style>
  <w:style w:type="paragraph" w:customStyle="1" w:styleId="70A86697C42F45579501D2A471FD51DA">
    <w:name w:val="70A86697C42F45579501D2A471FD51DA"/>
  </w:style>
  <w:style w:type="paragraph" w:customStyle="1" w:styleId="B309750CFA54417E81183B86120AA4DB">
    <w:name w:val="B309750CFA54417E81183B86120AA4DB"/>
  </w:style>
  <w:style w:type="paragraph" w:customStyle="1" w:styleId="2394CBEF3F344FC59A36BB4DF5945833">
    <w:name w:val="2394CBEF3F344FC59A36BB4DF5945833"/>
  </w:style>
  <w:style w:type="paragraph" w:customStyle="1" w:styleId="DC8B7467042B4CE991E3C2B2CB371C02">
    <w:name w:val="DC8B7467042B4CE991E3C2B2CB371C02"/>
  </w:style>
  <w:style w:type="paragraph" w:customStyle="1" w:styleId="EB786AEC6F734BA9A48B2212F1BDCDA9">
    <w:name w:val="EB786AEC6F734BA9A48B2212F1BDCDA9"/>
  </w:style>
  <w:style w:type="paragraph" w:customStyle="1" w:styleId="9FA8BECBE2C84C198A75F7B3C26547E1">
    <w:name w:val="9FA8BECBE2C84C198A75F7B3C26547E1"/>
  </w:style>
  <w:style w:type="paragraph" w:customStyle="1" w:styleId="FDF697FBB66A42B0A9B044129C4272C7">
    <w:name w:val="FDF697FBB66A42B0A9B044129C4272C7"/>
  </w:style>
  <w:style w:type="paragraph" w:customStyle="1" w:styleId="761160F7C9B1411EADDA97AB1F944B1C">
    <w:name w:val="761160F7C9B1411EADDA97AB1F944B1C"/>
  </w:style>
  <w:style w:type="paragraph" w:customStyle="1" w:styleId="524DC93D18804305A007F663A5B3638F">
    <w:name w:val="524DC93D18804305A007F663A5B3638F"/>
  </w:style>
  <w:style w:type="paragraph" w:customStyle="1" w:styleId="E6DD0D7DAF3D4038A2D5B8F46338D0E4">
    <w:name w:val="E6DD0D7DAF3D4038A2D5B8F46338D0E4"/>
  </w:style>
  <w:style w:type="paragraph" w:customStyle="1" w:styleId="D377DD0D9B364BEFA34751A65BC16F9E">
    <w:name w:val="D377DD0D9B364BEFA34751A65BC16F9E"/>
  </w:style>
  <w:style w:type="paragraph" w:customStyle="1" w:styleId="6F27E6158C624C29A0AE5341ADC82FE6">
    <w:name w:val="6F27E6158C624C29A0AE5341ADC82FE6"/>
  </w:style>
  <w:style w:type="paragraph" w:customStyle="1" w:styleId="A2CDE33D24C642DE8F885B0C5AF7FAC3">
    <w:name w:val="A2CDE33D24C642DE8F885B0C5AF7FAC3"/>
  </w:style>
  <w:style w:type="paragraph" w:customStyle="1" w:styleId="37DC47B77B9B4FD3B87C8AE095F8B4C2">
    <w:name w:val="37DC47B77B9B4FD3B87C8AE095F8B4C2"/>
  </w:style>
  <w:style w:type="paragraph" w:customStyle="1" w:styleId="E22FEDC670D743A8822F9C15C62DBC6C">
    <w:name w:val="E22FEDC670D743A8822F9C15C62DBC6C"/>
  </w:style>
  <w:style w:type="paragraph" w:customStyle="1" w:styleId="47EEF6A61CF74FF7A8FEC795B03E964F">
    <w:name w:val="47EEF6A61CF74FF7A8FEC795B03E964F"/>
  </w:style>
  <w:style w:type="paragraph" w:customStyle="1" w:styleId="C659A5014A5D45338518D22B420BC008">
    <w:name w:val="C659A5014A5D45338518D22B420BC008"/>
  </w:style>
  <w:style w:type="paragraph" w:customStyle="1" w:styleId="ACE1825534914525BE58132E58E766BC">
    <w:name w:val="ACE1825534914525BE58132E58E766BC"/>
  </w:style>
  <w:style w:type="paragraph" w:customStyle="1" w:styleId="EE97D6641B5D4D9D98CE235406D4553B">
    <w:name w:val="EE97D6641B5D4D9D98CE235406D4553B"/>
  </w:style>
  <w:style w:type="paragraph" w:customStyle="1" w:styleId="BE75CE460E62450A909B38DD72344936">
    <w:name w:val="BE75CE460E62450A909B38DD72344936"/>
  </w:style>
  <w:style w:type="paragraph" w:customStyle="1" w:styleId="69B3207F76074C47A1DBC0DC946C5A5C">
    <w:name w:val="69B3207F76074C47A1DBC0DC946C5A5C"/>
    <w:rsid w:val="00B7583C"/>
  </w:style>
  <w:style w:type="paragraph" w:customStyle="1" w:styleId="F959451C1F8B4A69935461704B2C459B">
    <w:name w:val="F959451C1F8B4A69935461704B2C459B"/>
    <w:rsid w:val="00B7583C"/>
  </w:style>
  <w:style w:type="paragraph" w:customStyle="1" w:styleId="DF1F13FB178A465C9A72C42D9B13020B">
    <w:name w:val="DF1F13FB178A465C9A72C42D9B13020B"/>
    <w:rsid w:val="00B75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ALTERNATING DIRECTION METHOD OF MULTIPLIERS (ADMM)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E4D726-C604-4803-949E-7EB30C45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1055</TotalTime>
  <Pages>28</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ALTERNATING DIRECTION METHOD OF MULTIPLIERS (ADMM)</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ALTERNATING DIRECTION METHOD OF MULTIPLIERS (ADMM)</dc:title>
  <dc:subject/>
  <dc:creator>Deepthi Sudharsan</dc:creator>
  <cp:keywords/>
  <dc:description/>
  <cp:lastModifiedBy>Deepthi Sudharsan</cp:lastModifiedBy>
  <cp:revision>52</cp:revision>
  <dcterms:created xsi:type="dcterms:W3CDTF">2020-04-30T14:04:00Z</dcterms:created>
  <dcterms:modified xsi:type="dcterms:W3CDTF">2020-06-26T03:45:00Z</dcterms:modified>
</cp:coreProperties>
</file>